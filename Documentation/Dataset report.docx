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A16F" w14:textId="77777777" w:rsidR="00814823" w:rsidRDefault="00814823" w:rsidP="00814823">
      <w:bookmarkStart w:id="0" w:name="_Hlk73207406"/>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337701E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F7C0274" w14:textId="77777777" w:rsidR="00814823" w:rsidRPr="008F5585" w:rsidRDefault="00814823" w:rsidP="008F5585">
            <w:pPr>
              <w:pStyle w:val="ReportTitle"/>
            </w:pPr>
            <w:r>
              <w:rPr>
                <w:noProof/>
              </w:rPr>
              <mc:AlternateContent>
                <mc:Choice Requires="wps">
                  <w:drawing>
                    <wp:inline distT="0" distB="0" distL="0" distR="0" wp14:anchorId="13983EFD" wp14:editId="796D1C20">
                      <wp:extent cx="7353300" cy="581025"/>
                      <wp:effectExtent l="0" t="0" r="0" b="9525"/>
                      <wp:docPr id="24" name="Text Box 24" descr="Text box to enter title"/>
                      <wp:cNvGraphicFramePr/>
                      <a:graphic xmlns:a="http://schemas.openxmlformats.org/drawingml/2006/main">
                        <a:graphicData uri="http://schemas.microsoft.com/office/word/2010/wordprocessingShape">
                          <wps:wsp>
                            <wps:cNvSpPr txBox="1"/>
                            <wps:spPr>
                              <a:xfrm>
                                <a:off x="0" y="0"/>
                                <a:ext cx="73533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E5DBE" w14:textId="616C2FAF" w:rsidR="00814823" w:rsidRPr="006C40D0" w:rsidRDefault="006C40D0" w:rsidP="006C40D0">
                                  <w:pPr>
                                    <w:pStyle w:val="ReportTitle"/>
                                    <w:jc w:val="left"/>
                                    <w:rPr>
                                      <w:b/>
                                      <w:sz w:val="36"/>
                                      <w:szCs w:val="36"/>
                                    </w:rPr>
                                  </w:pPr>
                                  <w:r>
                                    <w:rPr>
                                      <w:b/>
                                      <w:sz w:val="36"/>
                                      <w:szCs w:val="36"/>
                                    </w:rPr>
                                    <w:t>Machine learning documentation of startup prediction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983EFD" id="_x0000_t202" coordsize="21600,21600" o:spt="202" path="m,l,21600r21600,l21600,xe">
                      <v:stroke joinstyle="miter"/>
                      <v:path gradientshapeok="t" o:connecttype="rect"/>
                    </v:shapetype>
                    <v:shape id="Text Box 24" o:spid="_x0000_s1026" type="#_x0000_t202" alt="Text box to enter title" style="width:579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" filled="f" stroked="f">
                      <v:textbox>
                        <w:txbxContent>
                          <w:p w14:paraId="1A5E5DBE" w14:textId="616C2FAF" w:rsidR="00814823" w:rsidRPr="006C40D0" w:rsidRDefault="006C40D0" w:rsidP="006C40D0">
                            <w:pPr>
                              <w:pStyle w:val="ReportTitle"/>
                              <w:jc w:val="left"/>
                              <w:rPr>
                                <w:b/>
                                <w:sz w:val="36"/>
                                <w:szCs w:val="36"/>
                              </w:rPr>
                            </w:pPr>
                            <w:r>
                              <w:rPr>
                                <w:b/>
                                <w:sz w:val="36"/>
                                <w:szCs w:val="36"/>
                              </w:rPr>
                              <w:t>Machine learning documentation of startup prediction system</w:t>
                            </w:r>
                          </w:p>
                        </w:txbxContent>
                      </v:textbox>
                      <w10:anchorlock/>
                    </v:shape>
                  </w:pict>
                </mc:Fallback>
              </mc:AlternateContent>
            </w:r>
            <w:r>
              <w:rPr>
                <w:noProof/>
              </w:rPr>
              <mc:AlternateContent>
                <mc:Choice Requires="wps">
                  <w:drawing>
                    <wp:inline distT="0" distB="0" distL="0" distR="0" wp14:anchorId="0AC4F703" wp14:editId="4144D42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EC4674"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7CD6C28F"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7907B4A" w14:textId="27D04870"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814823" w14:paraId="6430E15C"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5F2F1BE"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4E5D723" wp14:editId="107B361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8C68A" w14:textId="0A58D985" w:rsidR="00814823" w:rsidRPr="005D120C" w:rsidRDefault="006C40D0" w:rsidP="00814823">
                                  <w:pPr>
                                    <w:jc w:val="center"/>
                                    <w:rPr>
                                      <w:color w:val="FFFFFF" w:themeColor="background1"/>
                                    </w:rPr>
                                  </w:pPr>
                                  <w:r>
                                    <w:rPr>
                                      <w:color w:val="FFFFFF" w:themeColor="background1"/>
                                    </w:rPr>
                                    <w:t xml:space="preserve">GitHub repo: </w:t>
                                  </w:r>
                                  <w:r w:rsidRPr="006C40D0">
                                    <w:rPr>
                                      <w:color w:val="FFFFFF" w:themeColor="background1"/>
                                    </w:rPr>
                                    <w:t>https://github.com/AhmadAmr/start-up-prediction-system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E5D723" id="Text Box 26" o:spid="_x0000_s1027"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1g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iRnH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A1WLWCSAgAAgAUAAA4AAAAAAAAAAAAAAAAALgIAAGRycy9lMm9Eb2MueG1sUEsBAi0A&#10;FAAGAAgAAAAhAK5mJWLZAAAABgEAAA8AAAAAAAAAAAAAAAAA7AQAAGRycy9kb3ducmV2LnhtbFBL&#10;BQYAAAAABAAEAPMAAADyBQAAAAA=&#10;" filled="f" stroked="f">
                      <v:textbox>
                        <w:txbxContent>
                          <w:p w14:paraId="5108C68A" w14:textId="0A58D985" w:rsidR="00814823" w:rsidRPr="005D120C" w:rsidRDefault="006C40D0" w:rsidP="00814823">
                            <w:pPr>
                              <w:jc w:val="center"/>
                              <w:rPr>
                                <w:color w:val="FFFFFF" w:themeColor="background1"/>
                              </w:rPr>
                            </w:pPr>
                            <w:r>
                              <w:rPr>
                                <w:color w:val="FFFFFF" w:themeColor="background1"/>
                              </w:rPr>
                              <w:t xml:space="preserve">GitHub repo: </w:t>
                            </w:r>
                            <w:r w:rsidRPr="006C40D0">
                              <w:rPr>
                                <w:color w:val="FFFFFF" w:themeColor="background1"/>
                              </w:rPr>
                              <w:t>https://github.com/AhmadAmr/start-up-prediction-system</w:t>
                            </w:r>
                          </w:p>
                        </w:txbxContent>
                      </v:textbox>
                      <w10:anchorlock/>
                    </v:shape>
                  </w:pict>
                </mc:Fallback>
              </mc:AlternateContent>
            </w:r>
          </w:p>
        </w:tc>
      </w:tr>
      <w:tr w:rsidR="00814823" w14:paraId="09DDC036"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242705F" w14:textId="77777777" w:rsidR="00814823" w:rsidRDefault="00814823" w:rsidP="006045D9"/>
        </w:tc>
      </w:tr>
    </w:tbl>
    <w:tbl>
      <w:tblPr>
        <w:tblStyle w:val="TableGrid"/>
        <w:tblW w:w="11704"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7909"/>
        <w:gridCol w:w="3525"/>
        <w:gridCol w:w="270"/>
      </w:tblGrid>
      <w:tr w:rsidR="0061020C" w14:paraId="57C14012" w14:textId="77777777" w:rsidTr="0061020C">
        <w:trPr>
          <w:trHeight w:val="9845"/>
        </w:trPr>
        <w:tc>
          <w:tcPr>
            <w:tcW w:w="7909" w:type="dxa"/>
          </w:tcPr>
          <w:p w14:paraId="1B2386F9" w14:textId="740A837A" w:rsidR="00C13B2F" w:rsidRDefault="00E71CEB" w:rsidP="001C62C8">
            <w:pPr>
              <w:rPr>
                <w:sz w:val="24"/>
              </w:rPr>
            </w:pPr>
            <w:r>
              <w:rPr>
                <w:noProof/>
              </w:rPr>
              <w:lastRenderedPageBreak/>
              <mc:AlternateContent>
                <mc:Choice Requires="wps">
                  <w:drawing>
                    <wp:anchor distT="0" distB="0" distL="114300" distR="114300" simplePos="0" relativeHeight="251667456" behindDoc="0" locked="0" layoutInCell="1" allowOverlap="1" wp14:anchorId="5B700F5B" wp14:editId="0909CF38">
                      <wp:simplePos x="0" y="0"/>
                      <wp:positionH relativeFrom="margin">
                        <wp:posOffset>267335</wp:posOffset>
                      </wp:positionH>
                      <wp:positionV relativeFrom="paragraph">
                        <wp:posOffset>0</wp:posOffset>
                      </wp:positionV>
                      <wp:extent cx="639127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391275" cy="1828800"/>
                              </a:xfrm>
                              <a:prstGeom prst="rect">
                                <a:avLst/>
                              </a:prstGeom>
                              <a:noFill/>
                              <a:ln>
                                <a:noFill/>
                              </a:ln>
                            </wps:spPr>
                            <wps:txbx>
                              <w:txbxContent>
                                <w:p w14:paraId="37206D58"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computers &amp; information </w:t>
                                  </w:r>
                                </w:p>
                                <w:p w14:paraId="720F95EB"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700F5B" id="Text Box 1" o:spid="_x0000_s1028" type="#_x0000_t202" style="position:absolute;margin-left:21.05pt;margin-top:0;width:503.2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" filled="f" stroked="f">
                      <v:textbox style="mso-fit-shape-to-text:t">
                        <w:txbxContent>
                          <w:p w14:paraId="37206D58"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Faculty of computers &amp; information </w:t>
                            </w:r>
                          </w:p>
                          <w:p w14:paraId="720F95EB" w14:textId="77777777" w:rsidR="00E71CEB" w:rsidRPr="00E71CEB" w:rsidRDefault="00E71CEB" w:rsidP="00E71CEB">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KFS University</w:t>
                            </w:r>
                          </w:p>
                        </w:txbxContent>
                      </v:textbox>
                      <w10:wrap anchorx="margin"/>
                    </v:shape>
                  </w:pict>
                </mc:Fallback>
              </mc:AlternateContent>
            </w:r>
          </w:p>
          <w:p w14:paraId="68D48275" w14:textId="77777777" w:rsidR="00C13B2F" w:rsidRDefault="00C13B2F" w:rsidP="00C13B2F">
            <w:pPr>
              <w:rPr>
                <w:sz w:val="24"/>
              </w:rPr>
            </w:pPr>
          </w:p>
          <w:p w14:paraId="0E8262E7" w14:textId="75F848E7" w:rsidR="00303CD2" w:rsidRDefault="00303CD2" w:rsidP="00C13B2F">
            <w:pPr>
              <w:rPr>
                <w:sz w:val="24"/>
              </w:rPr>
            </w:pPr>
          </w:p>
          <w:p w14:paraId="460B535D" w14:textId="77777777" w:rsidR="00303CD2" w:rsidRPr="00303CD2" w:rsidRDefault="00303CD2" w:rsidP="00303CD2">
            <w:pPr>
              <w:rPr>
                <w:sz w:val="24"/>
              </w:rPr>
            </w:pPr>
          </w:p>
          <w:p w14:paraId="35CFBC93" w14:textId="5111ABAB" w:rsidR="00303CD2" w:rsidRPr="00303CD2" w:rsidRDefault="00970C23" w:rsidP="00303CD2">
            <w:pPr>
              <w:rPr>
                <w:sz w:val="24"/>
              </w:rPr>
            </w:pPr>
            <w:r>
              <w:rPr>
                <w:noProof/>
              </w:rPr>
              <mc:AlternateContent>
                <mc:Choice Requires="wps">
                  <w:drawing>
                    <wp:anchor distT="0" distB="0" distL="114300" distR="114300" simplePos="0" relativeHeight="251661312" behindDoc="0" locked="0" layoutInCell="1" allowOverlap="1" wp14:anchorId="502DD5C8" wp14:editId="0585ADFF">
                      <wp:simplePos x="0" y="0"/>
                      <wp:positionH relativeFrom="margin">
                        <wp:posOffset>38735</wp:posOffset>
                      </wp:positionH>
                      <wp:positionV relativeFrom="paragraph">
                        <wp:posOffset>278129</wp:posOffset>
                      </wp:positionV>
                      <wp:extent cx="6410325" cy="20478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410325" cy="2047875"/>
                              </a:xfrm>
                              <a:prstGeom prst="rect">
                                <a:avLst/>
                              </a:prstGeom>
                              <a:noFill/>
                              <a:ln>
                                <a:noFill/>
                              </a:ln>
                            </wps:spPr>
                            <wps:txbx>
                              <w:txbxContent>
                                <w:p w14:paraId="33728F25" w14:textId="36BB471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startup success with machine learning</w:t>
                                  </w:r>
                                </w:p>
                                <w:p w14:paraId="49A3A422" w14:textId="626B0CFB" w:rsidR="00303CD2" w:rsidRPr="00E71CEB" w:rsidRDefault="00303CD2" w:rsidP="00303CD2">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FDDD199" w14:textId="158D619D"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Yussef Raouf Abdelmassih</w:t>
                                  </w:r>
                                </w:p>
                                <w:p w14:paraId="7AADFFA7" w14:textId="71EA1F58" w:rsidR="00303CD2" w:rsidRPr="00E71CEB" w:rsidRDefault="00303CD2" w:rsidP="00970C23">
                                  <w:pPr>
                                    <w:pStyle w:val="ListParagraph"/>
                                    <w:ind w:left="720" w:firstLin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DD5C8" id="Text Box 7" o:spid="_x0000_s1029" type="#_x0000_t202" style="position:absolute;margin-left:3.05pt;margin-top:21.9pt;width:504.75pt;height:16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" filled="f" stroked="f">
                      <v:textbox>
                        <w:txbxContent>
                          <w:p w14:paraId="33728F25" w14:textId="36BB471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startup success with machine learning</w:t>
                            </w:r>
                          </w:p>
                          <w:p w14:paraId="49A3A422" w14:textId="626B0CFB" w:rsidR="00303CD2" w:rsidRPr="00E71CEB" w:rsidRDefault="00303CD2" w:rsidP="00303CD2">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3FDDD199" w14:textId="158D619D" w:rsidR="00303CD2" w:rsidRPr="00E71CEB" w:rsidRDefault="00303CD2" w:rsidP="00303CD2">
                            <w:pPr>
                              <w:pStyle w:val="ListParagraph"/>
                              <w:numPr>
                                <w:ilvl w:val="0"/>
                                <w:numId w:val="11"/>
                              </w:num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Yussef Raouf Abdelmassih</w:t>
                            </w:r>
                          </w:p>
                          <w:p w14:paraId="7AADFFA7" w14:textId="71EA1F58" w:rsidR="00303CD2" w:rsidRPr="00E71CEB" w:rsidRDefault="00303CD2" w:rsidP="00970C23">
                            <w:pPr>
                              <w:pStyle w:val="ListParagraph"/>
                              <w:ind w:left="720" w:firstLin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03F20D83" w14:textId="77777777" w:rsidR="00303CD2" w:rsidRPr="00303CD2" w:rsidRDefault="00303CD2" w:rsidP="00303CD2">
            <w:pPr>
              <w:rPr>
                <w:sz w:val="24"/>
              </w:rPr>
            </w:pPr>
          </w:p>
          <w:p w14:paraId="4325676F" w14:textId="77777777" w:rsidR="00303CD2" w:rsidRPr="00303CD2" w:rsidRDefault="00303CD2" w:rsidP="00303CD2">
            <w:pPr>
              <w:rPr>
                <w:sz w:val="24"/>
              </w:rPr>
            </w:pPr>
          </w:p>
          <w:p w14:paraId="01C29D25" w14:textId="77777777" w:rsidR="00303CD2" w:rsidRPr="00303CD2" w:rsidRDefault="00303CD2" w:rsidP="00303CD2">
            <w:pPr>
              <w:rPr>
                <w:sz w:val="24"/>
              </w:rPr>
            </w:pPr>
          </w:p>
          <w:p w14:paraId="56762E2B" w14:textId="77777777" w:rsidR="00303CD2" w:rsidRPr="00303CD2" w:rsidRDefault="00303CD2" w:rsidP="00303CD2">
            <w:pPr>
              <w:rPr>
                <w:sz w:val="24"/>
              </w:rPr>
            </w:pPr>
          </w:p>
          <w:p w14:paraId="44A96A87" w14:textId="77777777" w:rsidR="00303CD2" w:rsidRPr="00303CD2" w:rsidRDefault="00303CD2" w:rsidP="00303CD2">
            <w:pPr>
              <w:rPr>
                <w:sz w:val="24"/>
              </w:rPr>
            </w:pPr>
          </w:p>
          <w:p w14:paraId="729380B5" w14:textId="77777777" w:rsidR="00303CD2" w:rsidRPr="00303CD2" w:rsidRDefault="00303CD2" w:rsidP="00303CD2">
            <w:pPr>
              <w:rPr>
                <w:sz w:val="24"/>
              </w:rPr>
            </w:pPr>
          </w:p>
          <w:p w14:paraId="497A62A5" w14:textId="77777777" w:rsidR="00303CD2" w:rsidRPr="00303CD2" w:rsidRDefault="00303CD2" w:rsidP="00303CD2">
            <w:pPr>
              <w:rPr>
                <w:sz w:val="24"/>
              </w:rPr>
            </w:pPr>
          </w:p>
          <w:p w14:paraId="337ED590" w14:textId="77777777" w:rsidR="00303CD2" w:rsidRDefault="00303CD2" w:rsidP="00303CD2">
            <w:pPr>
              <w:rPr>
                <w:sz w:val="24"/>
              </w:rPr>
            </w:pPr>
          </w:p>
          <w:p w14:paraId="3CFDD081" w14:textId="7B29AD8D" w:rsidR="00303CD2" w:rsidRPr="00303CD2" w:rsidRDefault="00303CD2" w:rsidP="00303CD2">
            <w:pPr>
              <w:jc w:val="center"/>
              <w:rPr>
                <w:sz w:val="24"/>
              </w:rPr>
            </w:pPr>
            <w:r>
              <w:rPr>
                <w:noProof/>
              </w:rPr>
              <mc:AlternateContent>
                <mc:Choice Requires="wps">
                  <w:drawing>
                    <wp:anchor distT="0" distB="0" distL="114300" distR="114300" simplePos="0" relativeHeight="251663360" behindDoc="0" locked="0" layoutInCell="1" allowOverlap="1" wp14:anchorId="08F4025F" wp14:editId="3FAA8FFA">
                      <wp:simplePos x="0" y="0"/>
                      <wp:positionH relativeFrom="margin">
                        <wp:posOffset>10160</wp:posOffset>
                      </wp:positionH>
                      <wp:positionV relativeFrom="paragraph">
                        <wp:posOffset>892174</wp:posOffset>
                      </wp:positionV>
                      <wp:extent cx="6543675" cy="1000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6543675" cy="1000125"/>
                              </a:xfrm>
                              <a:prstGeom prst="rect">
                                <a:avLst/>
                              </a:prstGeom>
                              <a:noFill/>
                              <a:ln>
                                <a:noFill/>
                              </a:ln>
                            </wps:spPr>
                            <wps:txbx>
                              <w:txbxContent>
                                <w:p w14:paraId="108813CA" w14:textId="099510C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Advisors/Co Advisors: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Amr Abo Hany / ENG.</w:t>
                                  </w:r>
                                  <w:r w:rsid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Muatesm Daraz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4025F" id="Text Box 8" o:spid="_x0000_s1030" type="#_x0000_t202" style="position:absolute;left:0;text-align:left;margin-left:.8pt;margin-top:70.25pt;width:515.2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" filled="f" stroked="f">
                      <v:textbox>
                        <w:txbxContent>
                          <w:p w14:paraId="108813CA" w14:textId="099510CB" w:rsidR="00303CD2" w:rsidRPr="00E71CEB" w:rsidRDefault="00303CD2" w:rsidP="00303CD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Advisors/Co Advisors: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Amr Abo Hany / ENG.</w:t>
                            </w:r>
                            <w:r w:rsid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CEB" w:rsidRPr="00E71C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Muatesm Daraz</w:t>
                            </w:r>
                          </w:p>
                        </w:txbxContent>
                      </v:textbox>
                      <w10:wrap anchorx="margin"/>
                    </v:shape>
                  </w:pict>
                </mc:Fallback>
              </mc:AlternateContent>
            </w:r>
          </w:p>
        </w:tc>
        <w:tc>
          <w:tcPr>
            <w:tcW w:w="3525" w:type="dxa"/>
          </w:tcPr>
          <w:p w14:paraId="7034BABA" w14:textId="6C828246" w:rsidR="00C13B2F" w:rsidRDefault="00C13B2F" w:rsidP="001C62C8">
            <w:pPr>
              <w:rPr>
                <w:sz w:val="24"/>
              </w:rPr>
            </w:pPr>
          </w:p>
        </w:tc>
        <w:tc>
          <w:tcPr>
            <w:tcW w:w="270" w:type="dxa"/>
            <w:shd w:val="clear" w:color="auto" w:fill="3F1D5A" w:themeFill="accent1"/>
          </w:tcPr>
          <w:p w14:paraId="31EC77EB" w14:textId="2F5206B8" w:rsidR="00C13B2F" w:rsidRDefault="00C13B2F" w:rsidP="00C13B2F">
            <w:pPr>
              <w:rPr>
                <w:sz w:val="24"/>
              </w:rPr>
            </w:pPr>
          </w:p>
        </w:tc>
      </w:tr>
    </w:tbl>
    <w:p w14:paraId="66B20041" w14:textId="347B2A17" w:rsidR="00E71CEB" w:rsidRDefault="00E71CEB" w:rsidP="001C62C8">
      <w:pPr>
        <w:rPr>
          <w:sz w:val="24"/>
        </w:rPr>
      </w:pPr>
    </w:p>
    <w:p w14:paraId="79CA6A5C" w14:textId="77777777" w:rsidR="00E71CEB" w:rsidRPr="00E71CEB" w:rsidRDefault="00E71CEB" w:rsidP="00E71C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5408" behindDoc="0" locked="0" layoutInCell="1" allowOverlap="1" wp14:anchorId="4E8021FA" wp14:editId="2F5A35D8">
                <wp:simplePos x="0" y="0"/>
                <wp:positionH relativeFrom="margin">
                  <wp:align>right</wp:align>
                </wp:positionH>
                <wp:positionV relativeFrom="paragraph">
                  <wp:posOffset>892175</wp:posOffset>
                </wp:positionV>
                <wp:extent cx="6400800" cy="3524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400800" cy="352425"/>
                        </a:xfrm>
                        <a:prstGeom prst="rect">
                          <a:avLst/>
                        </a:prstGeom>
                        <a:noFill/>
                        <a:ln>
                          <a:noFill/>
                        </a:ln>
                      </wps:spPr>
                      <wps:txbx>
                        <w:txbxContent>
                          <w:p w14:paraId="32D07869" w14:textId="5DD61AAE" w:rsidR="00E71CEB" w:rsidRDefault="00E71CEB" w:rsidP="00E71CEB">
                            <w:pPr>
                              <w:jc w:val="center"/>
                            </w:pPr>
                            <w:r w:rsidRPr="00E71C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21FA" id="Text Box 9" o:spid="_x0000_s1031" type="#_x0000_t202" style="position:absolute;left:0;text-align:left;margin-left:452.8pt;margin-top:70.25pt;width:7in;height:27.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" filled="f" stroked="f">
                <v:textbox>
                  <w:txbxContent>
                    <w:p w14:paraId="32D07869" w14:textId="5DD61AAE" w:rsidR="00E71CEB" w:rsidRDefault="00E71CEB" w:rsidP="00E71CEB">
                      <w:pPr>
                        <w:jc w:val="center"/>
                      </w:pPr>
                      <w:r w:rsidRPr="00E71C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2021</w:t>
                      </w:r>
                    </w:p>
                  </w:txbxContent>
                </v:textbox>
                <w10:wrap anchorx="margin"/>
              </v:shape>
            </w:pict>
          </mc:Fallback>
        </mc:AlternateContent>
      </w:r>
      <w:r>
        <w:rPr>
          <w:sz w:val="24"/>
        </w:rPr>
        <w:br w:type="page"/>
      </w:r>
    </w:p>
    <w:p w14:paraId="5CE2FC3F" w14:textId="55E2B643" w:rsidR="00E71CEB" w:rsidRDefault="00E71CEB">
      <w:pPr>
        <w:spacing w:after="200" w:line="276" w:lineRule="auto"/>
        <w:rPr>
          <w:sz w:val="24"/>
        </w:rPr>
      </w:pPr>
      <w:r>
        <w:rPr>
          <w:noProof/>
        </w:rPr>
        <w:lastRenderedPageBreak/>
        <mc:AlternateContent>
          <mc:Choice Requires="wps">
            <w:drawing>
              <wp:anchor distT="0" distB="0" distL="114300" distR="114300" simplePos="0" relativeHeight="251669504" behindDoc="0" locked="0" layoutInCell="1" allowOverlap="1" wp14:anchorId="75770F83" wp14:editId="11B64DBF">
                <wp:simplePos x="0" y="0"/>
                <wp:positionH relativeFrom="column">
                  <wp:posOffset>2419350</wp:posOffset>
                </wp:positionH>
                <wp:positionV relativeFrom="paragraph">
                  <wp:posOffset>-171450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024921" w14:textId="611C9E45" w:rsidR="00E71CEB" w:rsidRPr="00E71CEB" w:rsidRDefault="00E71CEB" w:rsidP="00E71CEB">
                            <w:pPr>
                              <w:spacing w:after="200"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770F83" id="Text Box 10" o:spid="_x0000_s1032" type="#_x0000_t202" style="position:absolute;margin-left:190.5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" filled="f" stroked="f">
                <v:textbox style="mso-fit-shape-to-text:t">
                  <w:txbxContent>
                    <w:p w14:paraId="5F024921" w14:textId="611C9E45" w:rsidR="00E71CEB" w:rsidRPr="00E71CEB" w:rsidRDefault="00E71CEB" w:rsidP="00E71CEB">
                      <w:pPr>
                        <w:spacing w:after="200" w:line="276" w:lineRule="auto"/>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EB">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v:textbox>
              </v:shape>
            </w:pict>
          </mc:Fallback>
        </mc:AlternateContent>
      </w:r>
    </w:p>
    <w:p w14:paraId="0BF0DF20" w14:textId="77777777" w:rsidR="00E71CEB" w:rsidRDefault="00E71CEB" w:rsidP="001C62C8"/>
    <w:p w14:paraId="2BC3DA3E" w14:textId="4D0748A7" w:rsidR="00C13B2F" w:rsidRPr="005E05CD" w:rsidRDefault="00E71CEB" w:rsidP="001C62C8">
      <w:pPr>
        <w:rPr>
          <w:sz w:val="24"/>
          <w:szCs w:val="24"/>
        </w:rPr>
      </w:pPr>
      <w:r w:rsidRPr="005E05CD">
        <w:rPr>
          <w:sz w:val="24"/>
          <w:szCs w:val="24"/>
        </w:rPr>
        <w:t>Start-ups are becoming the motor that moves our economy. Google, Apple, or more recently Airbnb and Uber are companies with tremendous impact in worldwide economy, social interactions and government. Over the past decade, both in the US</w:t>
      </w:r>
      <w:r w:rsidR="00B37E92">
        <w:rPr>
          <w:sz w:val="24"/>
          <w:szCs w:val="24"/>
        </w:rPr>
        <w:t>,</w:t>
      </w:r>
      <w:r w:rsidRPr="005E05CD">
        <w:rPr>
          <w:sz w:val="24"/>
          <w:szCs w:val="24"/>
        </w:rPr>
        <w:t xml:space="preserve"> Europe,</w:t>
      </w:r>
      <w:r w:rsidR="00B37E92">
        <w:rPr>
          <w:sz w:val="24"/>
          <w:szCs w:val="24"/>
        </w:rPr>
        <w:t xml:space="preserve"> and the world,</w:t>
      </w:r>
      <w:r w:rsidRPr="005E05CD">
        <w:rPr>
          <w:sz w:val="24"/>
          <w:szCs w:val="24"/>
        </w:rPr>
        <w:t xml:space="preserve"> there has been an exponential growth in start-up formation. Thus, it seems a relevant challenge understanding what makes this type of high-risk ventures successful and as such, attractive to investors and entrepreneurs. Success for a start-up is defined here as the event that gives a large sum of money to the company’s founders, investors and early employees</w:t>
      </w:r>
      <w:r w:rsidR="00B37E92">
        <w:rPr>
          <w:sz w:val="24"/>
          <w:szCs w:val="24"/>
        </w:rPr>
        <w:t>.</w:t>
      </w:r>
      <w:r w:rsidRPr="005E05CD">
        <w:rPr>
          <w:sz w:val="24"/>
          <w:szCs w:val="24"/>
        </w:rPr>
        <w:t xml:space="preserve"> The ability to predict success is an invaluable competitive advantage for investors to be one step ahead of competition.</w:t>
      </w:r>
    </w:p>
    <w:p w14:paraId="4E44B116" w14:textId="1A732183" w:rsidR="00E71CEB" w:rsidRPr="005E05CD" w:rsidRDefault="00E71CEB" w:rsidP="00E71CEB">
      <w:pPr>
        <w:rPr>
          <w:sz w:val="24"/>
          <w:szCs w:val="24"/>
        </w:rPr>
      </w:pPr>
      <w:r w:rsidRPr="005E05CD">
        <w:rPr>
          <w:sz w:val="24"/>
          <w:szCs w:val="24"/>
        </w:rPr>
        <w:t xml:space="preserve">We explored the world’s largest structured database for start-ups – provided by the website CrunchBase.com, with the objective of building a predictive model, through supervised learning, to accurately classify which start-ups going to be successful and which are not. Most of the studies regarding the prediction of processes of M&amp;A or an alternative definition of a company’s success tend to focus on traditional management metrics provided by financial reports and thus using a low number of observations compared with the present </w:t>
      </w:r>
      <w:r w:rsidR="005E05CD" w:rsidRPr="005E05CD">
        <w:rPr>
          <w:sz w:val="24"/>
          <w:szCs w:val="24"/>
        </w:rPr>
        <w:t>study. As</w:t>
      </w:r>
      <w:r w:rsidRPr="005E05CD">
        <w:rPr>
          <w:sz w:val="24"/>
          <w:szCs w:val="24"/>
        </w:rPr>
        <w:t xml:space="preserve"> technologies of information evolve it became possible to achieve highly reliable results in data analysis by manipulating it with complex machine learning algorithms or data mining techniques to define features and characterize robust models.</w:t>
      </w:r>
    </w:p>
    <w:p w14:paraId="32C55E96" w14:textId="0163AB14" w:rsidR="00E71CEB" w:rsidRPr="005E05CD" w:rsidRDefault="00E71CEB" w:rsidP="00E71CEB">
      <w:pPr>
        <w:rPr>
          <w:sz w:val="24"/>
          <w:szCs w:val="24"/>
        </w:rPr>
      </w:pPr>
      <w:r w:rsidRPr="005E05CD">
        <w:rPr>
          <w:sz w:val="24"/>
          <w:szCs w:val="24"/>
        </w:rPr>
        <w:t>Further developments on previous studies such as the development of new features and a new definition for the target variable were applied. Using Random Forests on our dataset, a general model (as including all categorical features) achieved a True Positive Rate (TPR) of 9</w:t>
      </w:r>
      <w:r w:rsidR="00B37E92">
        <w:rPr>
          <w:sz w:val="24"/>
          <w:szCs w:val="24"/>
        </w:rPr>
        <w:t>6</w:t>
      </w:r>
      <w:r w:rsidRPr="005E05CD">
        <w:rPr>
          <w:sz w:val="24"/>
          <w:szCs w:val="24"/>
        </w:rPr>
        <w:t xml:space="preserve">%, which is the highest recorded with this data source, and a False Positive Rate (FPR) of </w:t>
      </w:r>
      <w:r w:rsidR="0071216D">
        <w:rPr>
          <w:sz w:val="24"/>
          <w:szCs w:val="24"/>
        </w:rPr>
        <w:t>4</w:t>
      </w:r>
      <w:r w:rsidRPr="005E05CD">
        <w:rPr>
          <w:sz w:val="24"/>
          <w:szCs w:val="24"/>
        </w:rPr>
        <w:t xml:space="preserve">%. The author also generated models per each category </w:t>
      </w:r>
      <w:r w:rsidR="00B37E92">
        <w:rPr>
          <w:sz w:val="24"/>
          <w:szCs w:val="24"/>
        </w:rPr>
        <w:t xml:space="preserve">and country </w:t>
      </w:r>
      <w:r w:rsidRPr="005E05CD">
        <w:rPr>
          <w:sz w:val="24"/>
          <w:szCs w:val="24"/>
        </w:rPr>
        <w:t xml:space="preserve">to provide results comparable with previous studies the values achieved ranged between </w:t>
      </w:r>
      <w:r w:rsidR="00B37E92">
        <w:rPr>
          <w:sz w:val="24"/>
          <w:szCs w:val="24"/>
        </w:rPr>
        <w:t>75</w:t>
      </w:r>
      <w:r w:rsidRPr="005E05CD">
        <w:rPr>
          <w:sz w:val="24"/>
          <w:szCs w:val="24"/>
        </w:rPr>
        <w:t>% and 96%</w:t>
      </w:r>
      <w:r w:rsidR="00D66205">
        <w:rPr>
          <w:sz w:val="24"/>
          <w:szCs w:val="24"/>
        </w:rPr>
        <w:t>.</w:t>
      </w:r>
    </w:p>
    <w:p w14:paraId="40092E1A" w14:textId="4DD95D9B" w:rsidR="00E71CEB" w:rsidRDefault="00E71CEB" w:rsidP="001C62C8">
      <w:pPr>
        <w:rPr>
          <w:sz w:val="24"/>
        </w:rPr>
      </w:pPr>
    </w:p>
    <w:p w14:paraId="16E70141" w14:textId="0F4AA0D0" w:rsidR="0018214A" w:rsidRDefault="0018214A" w:rsidP="0018214A">
      <w:pPr>
        <w:jc w:val="center"/>
        <w:rPr>
          <w:b/>
          <w:bCs/>
          <w:sz w:val="24"/>
        </w:rPr>
      </w:pPr>
      <w:r w:rsidRPr="0018214A">
        <w:rPr>
          <w:b/>
          <w:bCs/>
          <w:sz w:val="24"/>
        </w:rPr>
        <w:t>Keywords</w:t>
      </w:r>
    </w:p>
    <w:p w14:paraId="3D08009D" w14:textId="510F381A" w:rsidR="0018214A" w:rsidRPr="0018214A" w:rsidRDefault="0018214A" w:rsidP="0018214A">
      <w:pPr>
        <w:rPr>
          <w:b/>
          <w:bCs/>
          <w:sz w:val="24"/>
        </w:rPr>
      </w:pPr>
      <w:r>
        <w:t>positive rate (TPR), false positive rate (FPR)</w:t>
      </w:r>
      <w:r w:rsidR="00670336">
        <w:t xml:space="preserve">, </w:t>
      </w:r>
      <w:r w:rsidR="00670336" w:rsidRPr="00CF3194">
        <w:t>Naïve Bayes (NB)</w:t>
      </w:r>
      <w:r w:rsidR="00670336">
        <w:t xml:space="preserve">, </w:t>
      </w:r>
      <w:r w:rsidR="00670336">
        <w:t>ROC (Receiver Operating Characteristic)</w:t>
      </w:r>
    </w:p>
    <w:p w14:paraId="0F745D29" w14:textId="7E26B466" w:rsidR="005E05CD" w:rsidRDefault="005E05CD" w:rsidP="001C62C8">
      <w:pPr>
        <w:rPr>
          <w:sz w:val="24"/>
        </w:rPr>
      </w:pPr>
    </w:p>
    <w:p w14:paraId="2DE3AA56" w14:textId="120A73B2" w:rsidR="005E05CD" w:rsidRDefault="005E05CD" w:rsidP="001C62C8">
      <w:pPr>
        <w:rPr>
          <w:sz w:val="24"/>
        </w:rPr>
      </w:pPr>
    </w:p>
    <w:p w14:paraId="3F293A63" w14:textId="77777777" w:rsidR="005E05CD" w:rsidRDefault="005E05CD" w:rsidP="001C62C8">
      <w:pPr>
        <w:rPr>
          <w:sz w:val="24"/>
        </w:rPr>
      </w:pPr>
    </w:p>
    <w:p w14:paraId="36052DF6" w14:textId="2BB1B5BE" w:rsidR="005E05CD" w:rsidRDefault="005E05CD" w:rsidP="001C62C8">
      <w:pPr>
        <w:rPr>
          <w:sz w:val="24"/>
        </w:rPr>
      </w:pPr>
      <w:r>
        <w:rPr>
          <w:noProof/>
        </w:rPr>
        <mc:AlternateContent>
          <mc:Choice Requires="wps">
            <w:drawing>
              <wp:anchor distT="0" distB="0" distL="114300" distR="114300" simplePos="0" relativeHeight="251671552" behindDoc="0" locked="0" layoutInCell="1" allowOverlap="1" wp14:anchorId="15BF07A6" wp14:editId="749F9447">
                <wp:simplePos x="0" y="0"/>
                <wp:positionH relativeFrom="column">
                  <wp:posOffset>2686050</wp:posOffset>
                </wp:positionH>
                <wp:positionV relativeFrom="paragraph">
                  <wp:posOffset>-66675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014ACB" w14:textId="5DDABE47" w:rsidR="005E05CD" w:rsidRPr="005E05CD" w:rsidRDefault="005E05CD" w:rsidP="005E05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5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BF07A6" id="Text Box 11" o:spid="_x0000_s1033" type="#_x0000_t202" style="position:absolute;margin-left:211.5pt;margin-top:-5.2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JcIg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" filled="f" stroked="f">
                <v:textbox style="mso-fit-shape-to-text:t">
                  <w:txbxContent>
                    <w:p w14:paraId="6C014ACB" w14:textId="5DDABE47" w:rsidR="005E05CD" w:rsidRPr="005E05CD" w:rsidRDefault="005E05CD" w:rsidP="005E05C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5C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v:shape>
            </w:pict>
          </mc:Fallback>
        </mc:AlternateContent>
      </w:r>
    </w:p>
    <w:sdt>
      <w:sdtPr>
        <w:rPr>
          <w:rFonts w:asciiTheme="minorHAnsi" w:eastAsiaTheme="minorEastAsia" w:hAnsiTheme="minorHAnsi" w:cstheme="minorBidi"/>
          <w:b w:val="0"/>
          <w:bCs w:val="0"/>
          <w:i w:val="0"/>
          <w:color w:val="auto"/>
          <w:sz w:val="22"/>
          <w:szCs w:val="22"/>
        </w:rPr>
        <w:id w:val="-1519690643"/>
        <w:docPartObj>
          <w:docPartGallery w:val="Table of Contents"/>
          <w:docPartUnique/>
        </w:docPartObj>
      </w:sdtPr>
      <w:sdtEndPr/>
      <w:sdtContent>
        <w:p w14:paraId="423B4E9F" w14:textId="35B3EDC9" w:rsidR="003554DB" w:rsidRDefault="003554DB">
          <w:pPr>
            <w:pStyle w:val="TOCHeading"/>
          </w:pPr>
          <w:r>
            <w:t>Table of Contents</w:t>
          </w:r>
        </w:p>
        <w:p w14:paraId="7844088B" w14:textId="0D66781D" w:rsidR="003554DB" w:rsidRDefault="003554DB">
          <w:pPr>
            <w:pStyle w:val="TOC1"/>
          </w:pPr>
          <w:r>
            <w:rPr>
              <w:b/>
              <w:bCs/>
            </w:rPr>
            <w:t>1.Introduction</w:t>
          </w:r>
          <w:r>
            <w:ptab w:relativeTo="margin" w:alignment="right" w:leader="dot"/>
          </w:r>
          <w:r>
            <w:rPr>
              <w:b/>
              <w:bCs/>
            </w:rPr>
            <w:t>4</w:t>
          </w:r>
        </w:p>
        <w:p w14:paraId="6508B414" w14:textId="026CD770" w:rsidR="003554DB" w:rsidRDefault="003554DB">
          <w:pPr>
            <w:pStyle w:val="TOC2"/>
            <w:ind w:left="216"/>
          </w:pPr>
          <w:r>
            <w:t xml:space="preserve">1.1Objectives </w:t>
          </w:r>
          <w:r>
            <w:ptab w:relativeTo="margin" w:alignment="right" w:leader="dot"/>
          </w:r>
          <w:r>
            <w:t>5</w:t>
          </w:r>
        </w:p>
        <w:p w14:paraId="19F15F93" w14:textId="094DE442" w:rsidR="003554DB" w:rsidRDefault="003554DB">
          <w:pPr>
            <w:pStyle w:val="TOC3"/>
            <w:ind w:left="446"/>
          </w:pPr>
          <w:r>
            <w:t xml:space="preserve">1.1.1 Technical objectives </w:t>
          </w:r>
          <w:r>
            <w:ptab w:relativeTo="margin" w:alignment="right" w:leader="dot"/>
          </w:r>
          <w:r>
            <w:t>5</w:t>
          </w:r>
        </w:p>
        <w:p w14:paraId="5BEC4AFD" w14:textId="306BB0A7" w:rsidR="003554DB" w:rsidRDefault="003554DB">
          <w:pPr>
            <w:pStyle w:val="TOC1"/>
          </w:pPr>
          <w:r>
            <w:rPr>
              <w:b/>
              <w:bCs/>
            </w:rPr>
            <w:t xml:space="preserve">2.Data analysis </w:t>
          </w:r>
          <w:r>
            <w:ptab w:relativeTo="margin" w:alignment="right" w:leader="dot"/>
          </w:r>
          <w:r>
            <w:rPr>
              <w:b/>
              <w:bCs/>
            </w:rPr>
            <w:t>5</w:t>
          </w:r>
        </w:p>
        <w:p w14:paraId="1305BBC8" w14:textId="5F7551FC" w:rsidR="003554DB" w:rsidRDefault="003554DB">
          <w:pPr>
            <w:pStyle w:val="TOC2"/>
            <w:ind w:left="216"/>
          </w:pPr>
          <w:r>
            <w:t>2.1 Data Mining</w:t>
          </w:r>
          <w:r>
            <w:ptab w:relativeTo="margin" w:alignment="right" w:leader="dot"/>
          </w:r>
          <w:r>
            <w:t>5</w:t>
          </w:r>
        </w:p>
        <w:p w14:paraId="7A645082" w14:textId="77777777" w:rsidR="003554DB" w:rsidRDefault="003554DB" w:rsidP="003554DB">
          <w:pPr>
            <w:pStyle w:val="TOC3"/>
            <w:ind w:left="0" w:firstLine="216"/>
          </w:pPr>
          <w:r>
            <w:t>2.2 Machine learning</w:t>
          </w:r>
          <w:r>
            <w:ptab w:relativeTo="margin" w:alignment="right" w:leader="dot"/>
          </w:r>
          <w:r>
            <w:t>5</w:t>
          </w:r>
        </w:p>
        <w:p w14:paraId="3020B174" w14:textId="3D9C9F7C" w:rsidR="003554DB" w:rsidRDefault="003554DB" w:rsidP="003554DB">
          <w:pPr>
            <w:pStyle w:val="TOC1"/>
            <w:rPr>
              <w:b/>
              <w:bCs/>
            </w:rPr>
          </w:pPr>
          <w:r>
            <w:rPr>
              <w:b/>
              <w:bCs/>
            </w:rPr>
            <w:t xml:space="preserve">3.Methodology  </w:t>
          </w:r>
          <w:r>
            <w:ptab w:relativeTo="margin" w:alignment="right" w:leader="dot"/>
          </w:r>
          <w:r>
            <w:rPr>
              <w:b/>
              <w:bCs/>
            </w:rPr>
            <w:t>6</w:t>
          </w:r>
        </w:p>
        <w:p w14:paraId="1A375EE5" w14:textId="02004AA8" w:rsidR="003554DB" w:rsidRDefault="003554DB" w:rsidP="003554DB">
          <w:pPr>
            <w:pStyle w:val="TOC2"/>
            <w:ind w:left="216"/>
          </w:pPr>
          <w:r>
            <w:t>3.1 Data Preprocessing</w:t>
          </w:r>
          <w:r>
            <w:ptab w:relativeTo="margin" w:alignment="right" w:leader="dot"/>
          </w:r>
          <w:r>
            <w:t>7</w:t>
          </w:r>
        </w:p>
        <w:p w14:paraId="24B58063" w14:textId="77777777" w:rsidR="00E6779C" w:rsidRDefault="003554DB" w:rsidP="003554DB">
          <w:pPr>
            <w:ind w:firstLine="216"/>
          </w:pPr>
          <w:r>
            <w:t xml:space="preserve">3.2 Data cleaning </w:t>
          </w:r>
          <w:r>
            <w:ptab w:relativeTo="margin" w:alignment="right" w:leader="dot"/>
          </w:r>
          <w:r>
            <w:t>7</w:t>
          </w:r>
          <w:r>
            <w:tab/>
            <w:t>3.2.1Data selection ……………………………………………………………………………………9</w:t>
          </w:r>
          <w:r>
            <w:tab/>
          </w:r>
          <w:r>
            <w:tab/>
            <w:t>3.2.2 Data transformation …………………………………………………………………………...9</w:t>
          </w:r>
        </w:p>
        <w:p w14:paraId="425607BC" w14:textId="36419A57" w:rsidR="003554DB" w:rsidRDefault="00E6779C" w:rsidP="00243DA4">
          <w:pPr>
            <w:ind w:firstLine="216"/>
          </w:pPr>
          <w:r>
            <w:t>3.3 Experiment setup……………………………………………………………………………………….10</w:t>
          </w:r>
          <w:r>
            <w:tab/>
          </w:r>
          <w:r>
            <w:tab/>
            <w:t>3.3.1Evaluation metrices……………………………………………………………………………10</w:t>
          </w:r>
        </w:p>
        <w:p w14:paraId="3A18C93E" w14:textId="77777777" w:rsidR="003554DB" w:rsidRPr="003554DB" w:rsidRDefault="003554DB" w:rsidP="003554DB">
          <w:pPr>
            <w:ind w:firstLine="216"/>
          </w:pPr>
        </w:p>
        <w:p w14:paraId="5E01A266" w14:textId="0DCA9772" w:rsidR="003554DB" w:rsidRPr="003554DB" w:rsidRDefault="00D143E7" w:rsidP="003554DB"/>
      </w:sdtContent>
    </w:sdt>
    <w:p w14:paraId="5B960254" w14:textId="4D9F7C7F" w:rsidR="005E05CD" w:rsidRPr="005E05CD" w:rsidRDefault="005E05CD" w:rsidP="005E05CD">
      <w:pPr>
        <w:rPr>
          <w:sz w:val="24"/>
        </w:rPr>
      </w:pPr>
    </w:p>
    <w:p w14:paraId="7A77E4AE" w14:textId="648CF187" w:rsidR="005E05CD" w:rsidRPr="005E05CD" w:rsidRDefault="005E05CD" w:rsidP="005E05CD">
      <w:pPr>
        <w:rPr>
          <w:sz w:val="24"/>
        </w:rPr>
      </w:pPr>
    </w:p>
    <w:p w14:paraId="0E1AADE0" w14:textId="308D1815" w:rsidR="005E05CD" w:rsidRPr="005E05CD" w:rsidRDefault="005E05CD" w:rsidP="005E05CD">
      <w:pPr>
        <w:rPr>
          <w:sz w:val="24"/>
        </w:rPr>
      </w:pPr>
    </w:p>
    <w:p w14:paraId="2FE1AFD4" w14:textId="00231576" w:rsidR="005E05CD" w:rsidRPr="005E05CD" w:rsidRDefault="005E05CD" w:rsidP="005E05CD">
      <w:pPr>
        <w:rPr>
          <w:sz w:val="24"/>
        </w:rPr>
      </w:pPr>
    </w:p>
    <w:p w14:paraId="5CFB013E" w14:textId="246B9C44" w:rsidR="005E05CD" w:rsidRPr="005E05CD" w:rsidRDefault="005E05CD" w:rsidP="005E05CD">
      <w:pPr>
        <w:rPr>
          <w:sz w:val="24"/>
        </w:rPr>
      </w:pPr>
    </w:p>
    <w:p w14:paraId="4F569E6A" w14:textId="49082DD0" w:rsidR="005E05CD" w:rsidRPr="005E05CD" w:rsidRDefault="005E05CD" w:rsidP="005E05CD">
      <w:pPr>
        <w:rPr>
          <w:sz w:val="24"/>
        </w:rPr>
      </w:pPr>
    </w:p>
    <w:p w14:paraId="59D24E37" w14:textId="740F8305" w:rsidR="005E05CD" w:rsidRPr="005E05CD" w:rsidRDefault="005E05CD" w:rsidP="005E05CD">
      <w:pPr>
        <w:rPr>
          <w:sz w:val="24"/>
        </w:rPr>
      </w:pPr>
    </w:p>
    <w:p w14:paraId="7DC48182" w14:textId="76A94BFD" w:rsidR="005E05CD" w:rsidRDefault="005E05CD" w:rsidP="003554DB">
      <w:pPr>
        <w:rPr>
          <w:sz w:val="24"/>
        </w:rPr>
      </w:pPr>
    </w:p>
    <w:p w14:paraId="5DB58CEC" w14:textId="46D00032" w:rsidR="005E05CD" w:rsidRPr="00CF3194" w:rsidRDefault="005E05CD" w:rsidP="005E05CD">
      <w:pPr>
        <w:pStyle w:val="ListParagraph"/>
        <w:numPr>
          <w:ilvl w:val="0"/>
          <w:numId w:val="12"/>
        </w:numPr>
        <w:rPr>
          <w:b/>
          <w:bCs/>
          <w:sz w:val="32"/>
          <w:szCs w:val="32"/>
        </w:rPr>
      </w:pPr>
      <w:r w:rsidRPr="00CF3194">
        <w:rPr>
          <w:b/>
          <w:bCs/>
          <w:noProof/>
          <w:sz w:val="32"/>
          <w:szCs w:val="32"/>
        </w:rPr>
        <w:lastRenderedPageBreak/>
        <mc:AlternateContent>
          <mc:Choice Requires="wps">
            <w:drawing>
              <wp:anchor distT="0" distB="0" distL="114300" distR="114300" simplePos="0" relativeHeight="251673600" behindDoc="0" locked="0" layoutInCell="1" allowOverlap="1" wp14:anchorId="5EB92F96" wp14:editId="255EE00E">
                <wp:simplePos x="0" y="0"/>
                <wp:positionH relativeFrom="margin">
                  <wp:align>right</wp:align>
                </wp:positionH>
                <wp:positionV relativeFrom="paragraph">
                  <wp:posOffset>266700</wp:posOffset>
                </wp:positionV>
                <wp:extent cx="5324475"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324475" cy="495300"/>
                        </a:xfrm>
                        <a:prstGeom prst="rect">
                          <a:avLst/>
                        </a:prstGeom>
                        <a:noFill/>
                        <a:ln>
                          <a:noFill/>
                        </a:ln>
                      </wps:spPr>
                      <wps:txbx>
                        <w:txbxContent>
                          <w:p w14:paraId="4BABBCB4" w14:textId="77777777" w:rsidR="005E05CD" w:rsidRPr="005E05CD" w:rsidRDefault="005E05CD" w:rsidP="005E05CD">
                            <w:pPr>
                              <w:pStyle w:val="ListParagraph"/>
                              <w:ind w:left="720" w:firstLine="0"/>
                              <w:rPr>
                                <w:b/>
                                <w:bCs/>
                              </w:rPr>
                            </w:pPr>
                            <w:r w:rsidRPr="005E05CD">
                              <w:rPr>
                                <w:b/>
                                <w:bCs/>
                              </w:rPr>
                              <w:t>“A start-up can be defined as a human institution created to develop new products and/or services under extreme uncertainty conditions.”</w:t>
                            </w:r>
                          </w:p>
                          <w:p w14:paraId="371D8F92" w14:textId="1CDFAAE4" w:rsidR="005E05CD" w:rsidRPr="005E05CD" w:rsidRDefault="005E05CD" w:rsidP="005E05CD">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2F96" id="Text Box 12" o:spid="_x0000_s1034" type="#_x0000_t202" style="position:absolute;left:0;text-align:left;margin-left:368.05pt;margin-top:21pt;width:419.25pt;height:3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" filled="f" stroked="f">
                <v:textbox>
                  <w:txbxContent>
                    <w:p w14:paraId="4BABBCB4" w14:textId="77777777" w:rsidR="005E05CD" w:rsidRPr="005E05CD" w:rsidRDefault="005E05CD" w:rsidP="005E05CD">
                      <w:pPr>
                        <w:pStyle w:val="ListParagraph"/>
                        <w:ind w:left="720" w:firstLine="0"/>
                        <w:rPr>
                          <w:b/>
                          <w:bCs/>
                        </w:rPr>
                      </w:pPr>
                      <w:r w:rsidRPr="005E05CD">
                        <w:rPr>
                          <w:b/>
                          <w:bCs/>
                        </w:rPr>
                        <w:t>“A start-up can be defined as a human institution created to develop new products and/or services under extreme uncertainty conditions.”</w:t>
                      </w:r>
                    </w:p>
                    <w:p w14:paraId="371D8F92" w14:textId="1CDFAAE4" w:rsidR="005E05CD" w:rsidRPr="005E05CD" w:rsidRDefault="005E05CD" w:rsidP="005E05CD">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CF3194">
        <w:rPr>
          <w:b/>
          <w:bCs/>
          <w:sz w:val="32"/>
          <w:szCs w:val="32"/>
        </w:rPr>
        <w:t>INTRODUCTION:</w:t>
      </w:r>
    </w:p>
    <w:p w14:paraId="7A397A37" w14:textId="43C62F1C" w:rsidR="005E05CD" w:rsidRDefault="005E05CD" w:rsidP="005E05CD">
      <w:pPr>
        <w:ind w:left="360"/>
        <w:rPr>
          <w:sz w:val="24"/>
        </w:rPr>
      </w:pPr>
    </w:p>
    <w:p w14:paraId="250A1D97" w14:textId="101DEA39" w:rsidR="005E05CD" w:rsidRDefault="005E05CD" w:rsidP="005E05CD">
      <w:pPr>
        <w:rPr>
          <w:sz w:val="24"/>
        </w:rPr>
      </w:pPr>
    </w:p>
    <w:p w14:paraId="66AF414E" w14:textId="499FE77E" w:rsidR="005E05CD" w:rsidRPr="00CF3194" w:rsidRDefault="005E05CD" w:rsidP="005E05CD">
      <w:pPr>
        <w:tabs>
          <w:tab w:val="left" w:pos="945"/>
        </w:tabs>
      </w:pPr>
      <w:r>
        <w:rPr>
          <w:sz w:val="24"/>
        </w:rPr>
        <w:tab/>
      </w:r>
      <w:r w:rsidRPr="00CF3194">
        <w:t>Predicting the success of a start-up is commonly defined as two-way strategy that makes a large amount of money to its founders, investors and first employees, as a company can either have an IPO (Initial Public Offering) by going to a public stock market (i.e. Facebook going public, allowing everyone to invest in the company by buying shares being sold by its insiders in the U.S stock market) or, be acquired by or merged (M&amp;A) with another company (i.e. Microsoft acquiring LinkedIn for $26B) where those who have previously invested receive immediate cash in return for their shares. This process is often denominated as an exit strategy. This study will therefore just focusing of the percentage of which category of startup has more chance to be success than other categories in same area or country.</w:t>
      </w:r>
    </w:p>
    <w:p w14:paraId="1680B646" w14:textId="467E99A4" w:rsidR="005E05CD" w:rsidRPr="00CF3194" w:rsidRDefault="005E05CD" w:rsidP="005E05CD">
      <w:pPr>
        <w:tabs>
          <w:tab w:val="left" w:pos="945"/>
        </w:tabs>
      </w:pPr>
      <w:r w:rsidRPr="00CF3194">
        <w:t>With a focus on how a start-up or an investor could explore all this knowledge for a better decision making in investment strategy and monetary gain, the study intends, by applying data mining and machine learning techniques, to create a predictive model that has as the dependent variable a label to classify whether a new start-up (</w:t>
      </w:r>
      <w:r w:rsidRPr="00CF3194">
        <w:rPr>
          <w:b/>
          <w:bCs/>
        </w:rPr>
        <w:t>can be</w:t>
      </w:r>
      <w:r w:rsidRPr="00CF3194">
        <w:t>) successful or not.</w:t>
      </w:r>
    </w:p>
    <w:p w14:paraId="5B57D122" w14:textId="60371037" w:rsidR="00CF3194" w:rsidRPr="00B37E92" w:rsidRDefault="005E05CD" w:rsidP="00B37E92">
      <w:pPr>
        <w:tabs>
          <w:tab w:val="left" w:pos="945"/>
        </w:tabs>
      </w:pPr>
      <w:r w:rsidRPr="00CF3194">
        <w:t xml:space="preserve">To generate the predictive model, two supervised machine learning algorithms were tested: </w:t>
      </w:r>
      <w:r w:rsidR="00CF3194" w:rsidRPr="00CF3194">
        <w:t xml:space="preserve">Naïve Bayes </w:t>
      </w:r>
      <w:r w:rsidRPr="00CF3194">
        <w:t>and Random Forests. All these algorithms fit the characteristics of the dataset (</w:t>
      </w:r>
      <w:r w:rsidR="000F084E">
        <w:t>875</w:t>
      </w:r>
      <w:r w:rsidR="00CF3194" w:rsidRPr="00CF3194">
        <w:t xml:space="preserve"> </w:t>
      </w:r>
      <w:r w:rsidRPr="00CF3194">
        <w:t xml:space="preserve">features and more than </w:t>
      </w:r>
      <w:r w:rsidR="00CF3194" w:rsidRPr="00CF3194">
        <w:t>57805</w:t>
      </w:r>
      <w:r w:rsidRPr="00CF3194">
        <w:t xml:space="preserve"> observations),</w:t>
      </w:r>
    </w:p>
    <w:p w14:paraId="1821084A" w14:textId="2CB6EB94" w:rsidR="00CF3194" w:rsidRPr="00CF3194" w:rsidRDefault="00CF3194" w:rsidP="00CF3194">
      <w:pPr>
        <w:pStyle w:val="ListParagraph"/>
        <w:numPr>
          <w:ilvl w:val="1"/>
          <w:numId w:val="12"/>
        </w:numPr>
        <w:tabs>
          <w:tab w:val="left" w:pos="945"/>
        </w:tabs>
        <w:rPr>
          <w:b/>
          <w:bCs/>
          <w:sz w:val="32"/>
          <w:szCs w:val="32"/>
        </w:rPr>
      </w:pPr>
      <w:r w:rsidRPr="00CF3194">
        <w:rPr>
          <w:b/>
          <w:bCs/>
          <w:sz w:val="32"/>
          <w:szCs w:val="32"/>
        </w:rPr>
        <w:t>OBJECTIVES:</w:t>
      </w:r>
    </w:p>
    <w:p w14:paraId="2F3C05CA" w14:textId="0F9852C4" w:rsidR="00CF3194" w:rsidRPr="00CF3194" w:rsidRDefault="00CF3194" w:rsidP="00CF3194">
      <w:pPr>
        <w:pStyle w:val="ListParagraph"/>
        <w:tabs>
          <w:tab w:val="left" w:pos="945"/>
        </w:tabs>
        <w:ind w:left="1080" w:firstLine="0"/>
        <w:rPr>
          <w:sz w:val="22"/>
        </w:rPr>
      </w:pPr>
      <w:r w:rsidRPr="00CF3194">
        <w:rPr>
          <w:sz w:val="22"/>
        </w:rPr>
        <w:t>The present work has as the main objective, the development of a predictive model to classify a start-up/company can be successful or not (binary classification).</w:t>
      </w:r>
    </w:p>
    <w:p w14:paraId="61ABD27D" w14:textId="77777777" w:rsidR="00CF3194" w:rsidRDefault="00CF3194" w:rsidP="00CF3194">
      <w:pPr>
        <w:pStyle w:val="ListParagraph"/>
        <w:tabs>
          <w:tab w:val="left" w:pos="945"/>
        </w:tabs>
        <w:ind w:left="1080" w:firstLine="0"/>
      </w:pPr>
    </w:p>
    <w:p w14:paraId="02A61F4B" w14:textId="17B6E279" w:rsidR="00CF3194" w:rsidRDefault="00CF3194" w:rsidP="00CF3194">
      <w:pPr>
        <w:pStyle w:val="ListParagraph"/>
        <w:numPr>
          <w:ilvl w:val="2"/>
          <w:numId w:val="13"/>
        </w:numPr>
        <w:tabs>
          <w:tab w:val="left" w:pos="945"/>
        </w:tabs>
        <w:rPr>
          <w:b/>
          <w:bCs/>
          <w:sz w:val="32"/>
          <w:szCs w:val="32"/>
        </w:rPr>
      </w:pPr>
      <w:r w:rsidRPr="00CF3194">
        <w:rPr>
          <w:b/>
          <w:bCs/>
          <w:sz w:val="32"/>
          <w:szCs w:val="32"/>
        </w:rPr>
        <w:t>Technical Objectives:</w:t>
      </w:r>
    </w:p>
    <w:p w14:paraId="5E1B065C" w14:textId="6ACB467F" w:rsidR="00CF3194" w:rsidRDefault="00CF3194" w:rsidP="00CF3194">
      <w:pPr>
        <w:pStyle w:val="ListParagraph"/>
        <w:tabs>
          <w:tab w:val="left" w:pos="945"/>
        </w:tabs>
        <w:ind w:left="1440" w:firstLine="0"/>
        <w:rPr>
          <w:sz w:val="22"/>
        </w:rPr>
      </w:pPr>
      <w:r w:rsidRPr="00CF3194">
        <w:rPr>
          <w:sz w:val="22"/>
        </w:rPr>
        <w:t>During a first phase of Data Analysis, a full understanding of the CrunchBase database is expected, followed by the process of Data cleaning (missing values, duplicates, redundant data). Having a full database ready to be filtered it fundamental to define the scope of data to be used in the model and to be able to do an explorative analysis of key features. Transformation of data will be made by defining and creating new features which will generate the final dataset to be used in the learning task.</w:t>
      </w:r>
    </w:p>
    <w:p w14:paraId="135C71C5" w14:textId="46626009" w:rsidR="00CF3194" w:rsidRDefault="00CF3194" w:rsidP="00CF3194">
      <w:pPr>
        <w:pStyle w:val="ListParagraph"/>
        <w:tabs>
          <w:tab w:val="left" w:pos="945"/>
        </w:tabs>
        <w:ind w:left="1440" w:firstLine="0"/>
        <w:rPr>
          <w:sz w:val="22"/>
        </w:rPr>
      </w:pPr>
      <w:r w:rsidRPr="00CF3194">
        <w:rPr>
          <w:sz w:val="22"/>
        </w:rPr>
        <w:t>Followed by a second phase consisting on the Experiment Setup and its Results, where the experiment will be set up by applying different machine learning algorithms to generate the best possible model through supervised learning to try to outperform current state of art. The algorithms tested are Naïve Bayes (</w:t>
      </w:r>
      <w:proofErr w:type="gramStart"/>
      <w:r w:rsidRPr="00CF3194">
        <w:rPr>
          <w:sz w:val="22"/>
        </w:rPr>
        <w:t xml:space="preserve">NB)   </w:t>
      </w:r>
      <w:proofErr w:type="gramEnd"/>
      <w:r w:rsidRPr="00CF3194">
        <w:rPr>
          <w:sz w:val="22"/>
        </w:rPr>
        <w:t xml:space="preserve">          and Random Forests (RF).</w:t>
      </w:r>
    </w:p>
    <w:p w14:paraId="62B059D3" w14:textId="029E8296" w:rsidR="00486D01" w:rsidRDefault="00486D01" w:rsidP="00486D01">
      <w:pPr>
        <w:pStyle w:val="ListParagraph"/>
        <w:numPr>
          <w:ilvl w:val="0"/>
          <w:numId w:val="12"/>
        </w:numPr>
        <w:tabs>
          <w:tab w:val="left" w:pos="945"/>
        </w:tabs>
        <w:rPr>
          <w:b/>
          <w:bCs/>
          <w:sz w:val="32"/>
          <w:szCs w:val="32"/>
        </w:rPr>
      </w:pPr>
      <w:r>
        <w:rPr>
          <w:b/>
          <w:bCs/>
          <w:sz w:val="32"/>
          <w:szCs w:val="32"/>
        </w:rPr>
        <w:lastRenderedPageBreak/>
        <w:t xml:space="preserve">  </w:t>
      </w:r>
      <w:r w:rsidRPr="00486D01">
        <w:rPr>
          <w:b/>
          <w:bCs/>
          <w:sz w:val="32"/>
          <w:szCs w:val="32"/>
        </w:rPr>
        <w:t>D</w:t>
      </w:r>
      <w:r>
        <w:rPr>
          <w:b/>
          <w:bCs/>
          <w:sz w:val="32"/>
          <w:szCs w:val="32"/>
        </w:rPr>
        <w:t>ata</w:t>
      </w:r>
      <w:r w:rsidRPr="00486D01">
        <w:rPr>
          <w:b/>
          <w:bCs/>
          <w:sz w:val="32"/>
          <w:szCs w:val="32"/>
        </w:rPr>
        <w:t xml:space="preserve"> A</w:t>
      </w:r>
      <w:r>
        <w:rPr>
          <w:b/>
          <w:bCs/>
          <w:sz w:val="32"/>
          <w:szCs w:val="32"/>
        </w:rPr>
        <w:t>nalysis</w:t>
      </w:r>
      <w:r w:rsidRPr="00486D01">
        <w:rPr>
          <w:b/>
          <w:bCs/>
          <w:sz w:val="32"/>
          <w:szCs w:val="32"/>
        </w:rPr>
        <w:t>:</w:t>
      </w:r>
    </w:p>
    <w:p w14:paraId="1604669F" w14:textId="2046EA80" w:rsidR="00486D01" w:rsidRDefault="00486D01" w:rsidP="00486D01">
      <w:pPr>
        <w:pStyle w:val="ListParagraph"/>
        <w:tabs>
          <w:tab w:val="left" w:pos="945"/>
        </w:tabs>
        <w:ind w:left="720" w:firstLine="0"/>
        <w:rPr>
          <w:b/>
          <w:bCs/>
          <w:sz w:val="32"/>
          <w:szCs w:val="32"/>
        </w:rPr>
      </w:pPr>
      <w:r>
        <w:rPr>
          <w:b/>
          <w:bCs/>
          <w:sz w:val="32"/>
          <w:szCs w:val="32"/>
        </w:rPr>
        <w:t>2.1 Data Mining:</w:t>
      </w:r>
    </w:p>
    <w:p w14:paraId="152E3E35" w14:textId="77777777" w:rsidR="00486D01" w:rsidRPr="00486D01" w:rsidRDefault="00486D01" w:rsidP="00486D01">
      <w:pPr>
        <w:tabs>
          <w:tab w:val="left" w:pos="945"/>
        </w:tabs>
        <w:ind w:left="1440"/>
        <w:rPr>
          <w:b/>
          <w:bCs/>
        </w:rPr>
      </w:pPr>
      <w:r w:rsidRPr="00486D01">
        <w:t>Data Mining is a step in the KDD process that consists on applying data analysis and discovery algorithms to produce patterns (or models) over transformed data. Classification (as in the present study), regression or clustering are examples of common data analysis. The data-mining component of the KDD process often involves repeated iterative application of data-mining methods.</w:t>
      </w:r>
      <w:r w:rsidRPr="00486D01">
        <w:rPr>
          <w:b/>
          <w:bCs/>
        </w:rPr>
        <w:tab/>
      </w:r>
    </w:p>
    <w:p w14:paraId="0D4AE9EF" w14:textId="4553D716" w:rsidR="00486D01" w:rsidRDefault="00486D01" w:rsidP="00486D01">
      <w:pPr>
        <w:tabs>
          <w:tab w:val="left" w:pos="945"/>
        </w:tabs>
        <w:rPr>
          <w:b/>
          <w:bCs/>
          <w:sz w:val="32"/>
          <w:szCs w:val="32"/>
        </w:rPr>
      </w:pPr>
      <w:r>
        <w:rPr>
          <w:b/>
          <w:bCs/>
        </w:rPr>
        <w:t xml:space="preserve">           </w:t>
      </w:r>
      <w:r w:rsidRPr="00486D01">
        <w:rPr>
          <w:b/>
          <w:bCs/>
          <w:sz w:val="32"/>
          <w:szCs w:val="32"/>
        </w:rPr>
        <w:t>2.2 Machine Learning:</w:t>
      </w:r>
    </w:p>
    <w:p w14:paraId="4B5BD692" w14:textId="77777777" w:rsidR="00486D01" w:rsidRDefault="00486D01" w:rsidP="00486D01">
      <w:pPr>
        <w:tabs>
          <w:tab w:val="left" w:pos="945"/>
        </w:tabs>
        <w:ind w:left="1440"/>
      </w:pPr>
      <w:r>
        <w:t>Machine learning can be divided in four different categories:</w:t>
      </w:r>
    </w:p>
    <w:p w14:paraId="6311F905" w14:textId="1D43774F" w:rsidR="00486D01" w:rsidRDefault="00486D01" w:rsidP="00486D01">
      <w:pPr>
        <w:tabs>
          <w:tab w:val="left" w:pos="945"/>
        </w:tabs>
        <w:ind w:left="1440"/>
      </w:pPr>
      <w:r w:rsidRPr="00486D01">
        <w:rPr>
          <w:b/>
          <w:bCs/>
        </w:rPr>
        <w:t>supervised</w:t>
      </w:r>
      <w:r>
        <w:t xml:space="preserve">, </w:t>
      </w:r>
      <w:r w:rsidRPr="00486D01">
        <w:rPr>
          <w:b/>
          <w:bCs/>
        </w:rPr>
        <w:t>unsupervised</w:t>
      </w:r>
      <w:r>
        <w:t xml:space="preserve">, </w:t>
      </w:r>
      <w:r w:rsidRPr="00486D01">
        <w:rPr>
          <w:b/>
          <w:bCs/>
        </w:rPr>
        <w:t>semi supervised</w:t>
      </w:r>
      <w:r>
        <w:t xml:space="preserve"> and </w:t>
      </w:r>
      <w:r w:rsidRPr="00486D01">
        <w:rPr>
          <w:b/>
          <w:bCs/>
        </w:rPr>
        <w:t>reinforcement learning</w:t>
      </w:r>
      <w:r>
        <w:t xml:space="preserve">. Being supervised and unsupervised learning the most widely used. </w:t>
      </w:r>
      <w:r w:rsidRPr="00486D01">
        <w:rPr>
          <w:b/>
          <w:bCs/>
        </w:rPr>
        <w:t>Supervised learning</w:t>
      </w:r>
      <w:r>
        <w:t xml:space="preserve"> algorithms make predictions based on a set of examples. A supervised learning algorithm is, having x input variables and an output variable y. The algorithm learns to map the function (y=f(x)) and can (correctly) predict/classify any new output y after getting new input data x. The possible answers from the output are known. All data is labelled, and the algorithms learn to predict the output from the input data. Supervised algorithms can be grouped into regression and classification problems: A regression function is a type of model when the output variable is a real value, i.e., 88, 130, 0%. A classification function generates models where the output is a category, i.e., “red”/ “blue” “not acquired”. </w:t>
      </w:r>
    </w:p>
    <w:p w14:paraId="3C6F301F" w14:textId="0AC46696" w:rsidR="00486D01" w:rsidRDefault="00486D01" w:rsidP="00486D01">
      <w:pPr>
        <w:tabs>
          <w:tab w:val="left" w:pos="945"/>
        </w:tabs>
        <w:ind w:left="1440"/>
      </w:pPr>
      <w:r w:rsidRPr="00486D01">
        <w:rPr>
          <w:b/>
          <w:bCs/>
        </w:rPr>
        <w:t>Unsupervised</w:t>
      </w:r>
      <w:r>
        <w:t xml:space="preserve"> learning algorithm is when we only have input variables/features and no output (target variable). It is in the learning process that the algorithm will discover and classify possible outcomes. Here, we don’t know the possible answers. As all data is unlabeled, the algorithm should learn to create patterns from the input data. Typically, unsupervised learning can be grouped into clustering and association analysis. A clustering problem is the discovery of groups with heterogeneous characteristics between them and homogeneous characteristics between the observations of each group. </w:t>
      </w:r>
    </w:p>
    <w:p w14:paraId="388CCF75" w14:textId="77777777" w:rsidR="00B37E92" w:rsidRDefault="00B37E92" w:rsidP="00486D01">
      <w:pPr>
        <w:tabs>
          <w:tab w:val="left" w:pos="945"/>
        </w:tabs>
        <w:rPr>
          <w:b/>
          <w:bCs/>
          <w:sz w:val="32"/>
          <w:szCs w:val="32"/>
        </w:rPr>
      </w:pPr>
    </w:p>
    <w:p w14:paraId="431FAD81" w14:textId="77777777" w:rsidR="00B37E92" w:rsidRDefault="00B37E92" w:rsidP="00486D01">
      <w:pPr>
        <w:tabs>
          <w:tab w:val="left" w:pos="945"/>
        </w:tabs>
        <w:rPr>
          <w:b/>
          <w:bCs/>
          <w:sz w:val="32"/>
          <w:szCs w:val="32"/>
        </w:rPr>
      </w:pPr>
    </w:p>
    <w:p w14:paraId="66559549" w14:textId="77777777" w:rsidR="00B37E92" w:rsidRDefault="00B37E92" w:rsidP="00486D01">
      <w:pPr>
        <w:tabs>
          <w:tab w:val="left" w:pos="945"/>
        </w:tabs>
        <w:rPr>
          <w:b/>
          <w:bCs/>
          <w:sz w:val="32"/>
          <w:szCs w:val="32"/>
        </w:rPr>
      </w:pPr>
    </w:p>
    <w:p w14:paraId="2FE7E355" w14:textId="77777777" w:rsidR="00B37E92" w:rsidRDefault="00B37E92" w:rsidP="00486D01">
      <w:pPr>
        <w:tabs>
          <w:tab w:val="left" w:pos="945"/>
        </w:tabs>
        <w:rPr>
          <w:b/>
          <w:bCs/>
          <w:sz w:val="32"/>
          <w:szCs w:val="32"/>
        </w:rPr>
      </w:pPr>
    </w:p>
    <w:p w14:paraId="03B76C7D" w14:textId="7C4CF88B" w:rsidR="00486D01" w:rsidRDefault="00486D01" w:rsidP="00486D01">
      <w:pPr>
        <w:tabs>
          <w:tab w:val="left" w:pos="945"/>
        </w:tabs>
        <w:rPr>
          <w:b/>
          <w:bCs/>
          <w:sz w:val="32"/>
          <w:szCs w:val="32"/>
        </w:rPr>
      </w:pPr>
      <w:r w:rsidRPr="00486D01">
        <w:rPr>
          <w:b/>
          <w:bCs/>
          <w:sz w:val="32"/>
          <w:szCs w:val="32"/>
        </w:rPr>
        <w:lastRenderedPageBreak/>
        <w:t>3. METHODOLOGY</w:t>
      </w:r>
      <w:r w:rsidRPr="00486D01">
        <w:rPr>
          <w:b/>
          <w:bCs/>
          <w:sz w:val="32"/>
          <w:szCs w:val="32"/>
        </w:rPr>
        <w:tab/>
      </w:r>
      <w:r>
        <w:rPr>
          <w:b/>
          <w:bCs/>
          <w:sz w:val="32"/>
          <w:szCs w:val="32"/>
        </w:rPr>
        <w:t>:</w:t>
      </w:r>
    </w:p>
    <w:p w14:paraId="295D9E93" w14:textId="62FA8B6F" w:rsidR="00486D01" w:rsidRPr="000A5BBF" w:rsidRDefault="00486D01" w:rsidP="000A5BBF">
      <w:pPr>
        <w:tabs>
          <w:tab w:val="left" w:pos="945"/>
        </w:tabs>
        <w:ind w:left="1440"/>
      </w:pPr>
      <w:r>
        <w:t xml:space="preserve">The methodology here applied (Figure 1– Methodology Overview) mirrors a loose interpretation of Knowledge Discovery in Databases (KDD) approach </w:t>
      </w:r>
      <w:r w:rsidR="000A5BBF">
        <w:t xml:space="preserve">             </w:t>
      </w:r>
      <w:proofErr w:type="gramStart"/>
      <w:r w:rsidR="000A5BBF">
        <w:t xml:space="preserve">   </w:t>
      </w:r>
      <w:r w:rsidRPr="000A5BBF">
        <w:rPr>
          <w:b/>
          <w:bCs/>
        </w:rPr>
        <w:t>(</w:t>
      </w:r>
      <w:proofErr w:type="gramEnd"/>
      <w:r w:rsidRPr="000A5BBF">
        <w:rPr>
          <w:b/>
          <w:bCs/>
        </w:rPr>
        <w:t>1) Selection</w:t>
      </w:r>
      <w:r>
        <w:t xml:space="preserve"> of data to be processed by defining relevant tables from the entire structured CrunchBase database; </w:t>
      </w:r>
      <w:r w:rsidRPr="000A5BBF">
        <w:rPr>
          <w:b/>
          <w:bCs/>
        </w:rPr>
        <w:t>(2) Preprocessing</w:t>
      </w:r>
      <w:r>
        <w:t xml:space="preserve">, by cleaning, Selecting and Transforming data. At this stage we deal with missing values, outliers, discretization, and other common problems. An explorative analysis is made before further transformations; </w:t>
      </w:r>
      <w:r w:rsidRPr="000A5BBF">
        <w:rPr>
          <w:b/>
          <w:bCs/>
        </w:rPr>
        <w:t>(3) Experiment Setup</w:t>
      </w:r>
      <w:r>
        <w:t xml:space="preserve">, where evaluation metrics are defined, and </w:t>
      </w:r>
      <w:r w:rsidR="000A5BBF">
        <w:t>the major</w:t>
      </w:r>
      <w:r>
        <w:t xml:space="preserve"> problem</w:t>
      </w:r>
      <w:r w:rsidR="0056467D">
        <w:t xml:space="preserve">s </w:t>
      </w:r>
      <w:r>
        <w:t>of the dataset - Imbalanced target classes</w:t>
      </w:r>
      <w:r w:rsidR="000A5BBF">
        <w:t xml:space="preserve"> and sparse data</w:t>
      </w:r>
      <w:r>
        <w:t xml:space="preserve">, are dealt with. </w:t>
      </w:r>
      <w:r w:rsidR="000A5BBF">
        <w:t>th</w:t>
      </w:r>
      <w:r w:rsidR="0056467D">
        <w:t>ese</w:t>
      </w:r>
      <w:r>
        <w:t xml:space="preserve"> problem</w:t>
      </w:r>
      <w:r w:rsidR="0056467D">
        <w:t>s</w:t>
      </w:r>
      <w:r>
        <w:t xml:space="preserve"> </w:t>
      </w:r>
      <w:r w:rsidR="0056467D">
        <w:t>are</w:t>
      </w:r>
      <w:r>
        <w:t xml:space="preserve"> only addressed at this stage. Several machine learning algorithms are chosen to test a binary classifier to classify the observations as either “successful” or “not-successful</w:t>
      </w:r>
      <w:r w:rsidR="000A5BBF">
        <w:t>”</w:t>
      </w:r>
      <w:r w:rsidR="00217903">
        <w:t>.</w:t>
      </w:r>
      <w:r w:rsidR="000A5BBF">
        <w:t xml:space="preserve">                                        </w:t>
      </w:r>
      <w:r>
        <w:t xml:space="preserve"> </w:t>
      </w:r>
      <w:r w:rsidR="000A5BBF">
        <w:t xml:space="preserve">   </w:t>
      </w:r>
      <w:r w:rsidRPr="000A5BBF">
        <w:rPr>
          <w:b/>
          <w:bCs/>
        </w:rPr>
        <w:t>(4) Experiment Results</w:t>
      </w:r>
      <w:r>
        <w:t>, where we draw conclusions and interpret results.</w:t>
      </w:r>
    </w:p>
    <w:p w14:paraId="070B60BA" w14:textId="677200E9" w:rsidR="00486D01" w:rsidRPr="00486D01" w:rsidRDefault="00DC5689" w:rsidP="000A5BBF">
      <w:pPr>
        <w:tabs>
          <w:tab w:val="left" w:pos="945"/>
          <w:tab w:val="left" w:pos="4275"/>
        </w:tabs>
        <w:rPr>
          <w:b/>
          <w:bCs/>
          <w:sz w:val="32"/>
          <w:szCs w:val="32"/>
        </w:rPr>
      </w:pPr>
      <w:r>
        <w:rPr>
          <w:b/>
          <w:bCs/>
          <w:noProof/>
          <w:sz w:val="32"/>
          <w:szCs w:val="32"/>
        </w:rPr>
        <mc:AlternateContent>
          <mc:Choice Requires="wps">
            <w:drawing>
              <wp:anchor distT="0" distB="0" distL="114300" distR="114300" simplePos="0" relativeHeight="251674624" behindDoc="1" locked="0" layoutInCell="1" allowOverlap="1" wp14:anchorId="7B8CD171" wp14:editId="4F2DC239">
                <wp:simplePos x="0" y="0"/>
                <wp:positionH relativeFrom="column">
                  <wp:posOffset>1619250</wp:posOffset>
                </wp:positionH>
                <wp:positionV relativeFrom="paragraph">
                  <wp:posOffset>30480</wp:posOffset>
                </wp:positionV>
                <wp:extent cx="2419350" cy="46672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2419350" cy="466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AB51" id="Rectangle 16" o:spid="_x0000_s1026" style="position:absolute;margin-left:127.5pt;margin-top:2.4pt;width:190.5pt;height:3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" fillcolor="white [3201]" strokecolor="#758085 [3209]" strokeweight="2.25pt"/>
            </w:pict>
          </mc:Fallback>
        </mc:AlternateContent>
      </w:r>
      <w:r w:rsidR="000A5BBF">
        <w:rPr>
          <w:noProof/>
        </w:rPr>
        <mc:AlternateContent>
          <mc:Choice Requires="wps">
            <w:drawing>
              <wp:anchor distT="0" distB="0" distL="114300" distR="114300" simplePos="0" relativeHeight="251676672" behindDoc="0" locked="0" layoutInCell="1" allowOverlap="1" wp14:anchorId="4083EBEB" wp14:editId="1E36A3BE">
                <wp:simplePos x="0" y="0"/>
                <wp:positionH relativeFrom="page">
                  <wp:posOffset>2457450</wp:posOffset>
                </wp:positionH>
                <wp:positionV relativeFrom="paragraph">
                  <wp:posOffset>144145</wp:posOffset>
                </wp:positionV>
                <wp:extent cx="1971675"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971675" cy="276225"/>
                        </a:xfrm>
                        <a:prstGeom prst="rect">
                          <a:avLst/>
                        </a:prstGeom>
                        <a:noFill/>
                        <a:ln>
                          <a:noFill/>
                        </a:ln>
                      </wps:spPr>
                      <wps:txbx>
                        <w:txbxContent>
                          <w:p w14:paraId="00125B28" w14:textId="11A37820"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3EBEB" id="Text Box 19" o:spid="_x0000_s1035" type="#_x0000_t202" style="position:absolute;margin-left:193.5pt;margin-top:11.35pt;width:155.25pt;height:21.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" filled="f" stroked="f">
                <v:textbox>
                  <w:txbxContent>
                    <w:p w14:paraId="00125B28" w14:textId="11A37820"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v:textbox>
                <w10:wrap anchorx="page"/>
              </v:shape>
            </w:pict>
          </mc:Fallback>
        </mc:AlternateContent>
      </w:r>
      <w:r w:rsidR="00486D01">
        <w:rPr>
          <w:b/>
          <w:bCs/>
          <w:sz w:val="32"/>
          <w:szCs w:val="32"/>
        </w:rPr>
        <w:tab/>
      </w:r>
      <w:r w:rsidR="000A5BBF">
        <w:rPr>
          <w:b/>
          <w:bCs/>
          <w:sz w:val="32"/>
          <w:szCs w:val="32"/>
        </w:rPr>
        <w:tab/>
      </w:r>
    </w:p>
    <w:p w14:paraId="3E332CBD" w14:textId="75E4F235" w:rsidR="00CF3194" w:rsidRPr="00CF3194" w:rsidRDefault="00DC5689" w:rsidP="00CF3194">
      <w:pPr>
        <w:pStyle w:val="ListParagraph"/>
        <w:tabs>
          <w:tab w:val="left" w:pos="945"/>
        </w:tabs>
        <w:ind w:left="1440" w:firstLine="0"/>
        <w:rPr>
          <w:b/>
          <w:bCs/>
          <w:sz w:val="32"/>
          <w:szCs w:val="32"/>
        </w:rPr>
      </w:pPr>
      <w:r>
        <w:rPr>
          <w:noProof/>
        </w:rPr>
        <mc:AlternateContent>
          <mc:Choice Requires="wps">
            <w:drawing>
              <wp:anchor distT="0" distB="0" distL="114300" distR="114300" simplePos="0" relativeHeight="251730944" behindDoc="0" locked="0" layoutInCell="1" allowOverlap="1" wp14:anchorId="1A29504E" wp14:editId="31561FEB">
                <wp:simplePos x="0" y="0"/>
                <wp:positionH relativeFrom="column">
                  <wp:posOffset>2790824</wp:posOffset>
                </wp:positionH>
                <wp:positionV relativeFrom="paragraph">
                  <wp:posOffset>35560</wp:posOffset>
                </wp:positionV>
                <wp:extent cx="0" cy="133350"/>
                <wp:effectExtent l="0" t="0" r="38100" b="19050"/>
                <wp:wrapNone/>
                <wp:docPr id="54" name="Straight Connector 5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4467C" id="Straight Connector 5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8pt" to="219.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" strokecolor="#3b1b55 [3044]"/>
            </w:pict>
          </mc:Fallback>
        </mc:AlternateContent>
      </w:r>
      <w:r>
        <w:rPr>
          <w:noProof/>
        </w:rPr>
        <mc:AlternateContent>
          <mc:Choice Requires="wps">
            <w:drawing>
              <wp:anchor distT="0" distB="0" distL="114300" distR="114300" simplePos="0" relativeHeight="251680768" behindDoc="0" locked="0" layoutInCell="1" allowOverlap="1" wp14:anchorId="1D57F775" wp14:editId="2BBDE857">
                <wp:simplePos x="0" y="0"/>
                <wp:positionH relativeFrom="column">
                  <wp:posOffset>1590675</wp:posOffset>
                </wp:positionH>
                <wp:positionV relativeFrom="paragraph">
                  <wp:posOffset>216535</wp:posOffset>
                </wp:positionV>
                <wp:extent cx="247650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2476500" cy="333375"/>
                        </a:xfrm>
                        <a:prstGeom prst="rect">
                          <a:avLst/>
                        </a:prstGeom>
                        <a:noFill/>
                        <a:ln>
                          <a:noFill/>
                        </a:ln>
                      </wps:spPr>
                      <wps:txbx>
                        <w:txbxContent>
                          <w:p w14:paraId="079C758E" w14:textId="69FFBCC8"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F775" id="Text Box 21" o:spid="_x0000_s1036" type="#_x0000_t202" style="position:absolute;left:0;text-align:left;margin-left:125.25pt;margin-top:17.05pt;width:19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" filled="f" stroked="f">
                <v:textbox>
                  <w:txbxContent>
                    <w:p w14:paraId="079C758E" w14:textId="69FFBCC8" w:rsidR="000A5BBF" w:rsidRPr="00DC5689" w:rsidRDefault="000A5BBF" w:rsidP="000A5BBF">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v:textbox>
              </v:shape>
            </w:pict>
          </mc:Fallback>
        </mc:AlternateContent>
      </w:r>
      <w:r w:rsidR="0056467D">
        <w:rPr>
          <w:b/>
          <w:bCs/>
          <w:noProof/>
          <w:sz w:val="32"/>
          <w:szCs w:val="32"/>
        </w:rPr>
        <mc:AlternateContent>
          <mc:Choice Requires="wps">
            <w:drawing>
              <wp:anchor distT="0" distB="0" distL="114300" distR="114300" simplePos="0" relativeHeight="251682816" behindDoc="1" locked="0" layoutInCell="1" allowOverlap="1" wp14:anchorId="25005A4F" wp14:editId="6FB10FE7">
                <wp:simplePos x="0" y="0"/>
                <wp:positionH relativeFrom="column">
                  <wp:posOffset>4381500</wp:posOffset>
                </wp:positionH>
                <wp:positionV relativeFrom="paragraph">
                  <wp:posOffset>179070</wp:posOffset>
                </wp:positionV>
                <wp:extent cx="2409825" cy="4286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D25AF" id="Rectangle 23" o:spid="_x0000_s1026" style="position:absolute;margin-left:345pt;margin-top:14.1pt;width:189.75pt;height:33.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" fillcolor="white [3201]" strokecolor="black [3200]" strokeweight="2.25pt"/>
            </w:pict>
          </mc:Fallback>
        </mc:AlternateContent>
      </w:r>
      <w:r w:rsidR="0056467D">
        <w:rPr>
          <w:noProof/>
        </w:rPr>
        <mc:AlternateContent>
          <mc:Choice Requires="wps">
            <w:drawing>
              <wp:anchor distT="0" distB="0" distL="114300" distR="114300" simplePos="0" relativeHeight="251684864" behindDoc="0" locked="0" layoutInCell="1" allowOverlap="1" wp14:anchorId="4680B461" wp14:editId="246AE645">
                <wp:simplePos x="0" y="0"/>
                <wp:positionH relativeFrom="column">
                  <wp:posOffset>4410075</wp:posOffset>
                </wp:positionH>
                <wp:positionV relativeFrom="paragraph">
                  <wp:posOffset>235585</wp:posOffset>
                </wp:positionV>
                <wp:extent cx="2476500" cy="4191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76500" cy="419100"/>
                        </a:xfrm>
                        <a:prstGeom prst="rect">
                          <a:avLst/>
                        </a:prstGeom>
                        <a:noFill/>
                        <a:ln>
                          <a:noFill/>
                        </a:ln>
                      </wps:spPr>
                      <wps:txbx>
                        <w:txbxContent>
                          <w:p w14:paraId="66FB4B8E" w14:textId="7D224C68"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0B461" id="Text Box 25" o:spid="_x0000_s1037" type="#_x0000_t202" style="position:absolute;left:0;text-align:left;margin-left:347.25pt;margin-top:18.55pt;width:19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" filled="f" stroked="f">
                <v:textbox>
                  <w:txbxContent>
                    <w:p w14:paraId="66FB4B8E" w14:textId="7D224C68"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w:t>
                      </w:r>
                    </w:p>
                  </w:txbxContent>
                </v:textbox>
              </v:shape>
            </w:pict>
          </mc:Fallback>
        </mc:AlternateContent>
      </w:r>
      <w:r w:rsidR="0056467D">
        <w:rPr>
          <w:b/>
          <w:bCs/>
          <w:noProof/>
          <w:sz w:val="32"/>
          <w:szCs w:val="32"/>
        </w:rPr>
        <mc:AlternateContent>
          <mc:Choice Requires="wps">
            <w:drawing>
              <wp:anchor distT="0" distB="0" distL="114300" distR="114300" simplePos="0" relativeHeight="251678720" behindDoc="1" locked="0" layoutInCell="1" allowOverlap="1" wp14:anchorId="40508B93" wp14:editId="7BDD801A">
                <wp:simplePos x="0" y="0"/>
                <wp:positionH relativeFrom="column">
                  <wp:posOffset>1581150</wp:posOffset>
                </wp:positionH>
                <wp:positionV relativeFrom="paragraph">
                  <wp:posOffset>178435</wp:posOffset>
                </wp:positionV>
                <wp:extent cx="2409825" cy="43815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2409825" cy="438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7F74" id="Rectangle 20" o:spid="_x0000_s1026" style="position:absolute;margin-left:124.5pt;margin-top:14.05pt;width:189.75pt;height:3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" fillcolor="white [3201]" strokecolor="black [3200]" strokeweight="2.25pt"/>
            </w:pict>
          </mc:Fallback>
        </mc:AlternateContent>
      </w:r>
    </w:p>
    <w:p w14:paraId="6D47DD8F" w14:textId="01738472" w:rsidR="00217903" w:rsidRDefault="00DC5689" w:rsidP="00CF3194">
      <w:pPr>
        <w:tabs>
          <w:tab w:val="left" w:pos="945"/>
        </w:tabs>
      </w:pPr>
      <w:r>
        <w:rPr>
          <w:noProof/>
        </w:rPr>
        <mc:AlternateContent>
          <mc:Choice Requires="wps">
            <w:drawing>
              <wp:anchor distT="0" distB="0" distL="114300" distR="114300" simplePos="0" relativeHeight="251737088" behindDoc="0" locked="0" layoutInCell="1" allowOverlap="1" wp14:anchorId="3C645B71" wp14:editId="28876A3C">
                <wp:simplePos x="0" y="0"/>
                <wp:positionH relativeFrom="column">
                  <wp:posOffset>1400174</wp:posOffset>
                </wp:positionH>
                <wp:positionV relativeFrom="paragraph">
                  <wp:posOffset>1179829</wp:posOffset>
                </wp:positionV>
                <wp:extent cx="200025" cy="95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200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CEE9F" id="Straight Connector 6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92.9pt" to="12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" strokecolor="black [3040]"/>
            </w:pict>
          </mc:Fallback>
        </mc:AlternateContent>
      </w:r>
      <w:r>
        <w:rPr>
          <w:noProof/>
        </w:rPr>
        <mc:AlternateContent>
          <mc:Choice Requires="wps">
            <w:drawing>
              <wp:anchor distT="0" distB="0" distL="114300" distR="114300" simplePos="0" relativeHeight="251736064" behindDoc="0" locked="0" layoutInCell="1" allowOverlap="1" wp14:anchorId="4CE9D3B0" wp14:editId="366F3065">
                <wp:simplePos x="0" y="0"/>
                <wp:positionH relativeFrom="column">
                  <wp:posOffset>2771775</wp:posOffset>
                </wp:positionH>
                <wp:positionV relativeFrom="paragraph">
                  <wp:posOffset>827405</wp:posOffset>
                </wp:positionV>
                <wp:extent cx="9525" cy="15240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5B1EA" id="Straight Connector 6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65.15pt" to="219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" strokecolor="#3b1b55 [3044]"/>
            </w:pict>
          </mc:Fallback>
        </mc:AlternateContent>
      </w:r>
      <w:r>
        <w:rPr>
          <w:noProof/>
        </w:rPr>
        <mc:AlternateContent>
          <mc:Choice Requires="wps">
            <w:drawing>
              <wp:anchor distT="0" distB="0" distL="114300" distR="114300" simplePos="0" relativeHeight="251735040" behindDoc="0" locked="0" layoutInCell="1" allowOverlap="1" wp14:anchorId="12A19C99" wp14:editId="583F4C60">
                <wp:simplePos x="0" y="0"/>
                <wp:positionH relativeFrom="column">
                  <wp:posOffset>5543550</wp:posOffset>
                </wp:positionH>
                <wp:positionV relativeFrom="paragraph">
                  <wp:posOffset>808355</wp:posOffset>
                </wp:positionV>
                <wp:extent cx="9525" cy="142875"/>
                <wp:effectExtent l="0" t="0" r="28575" b="28575"/>
                <wp:wrapNone/>
                <wp:docPr id="59" name="Straight Connector 59"/>
                <wp:cNvGraphicFramePr/>
                <a:graphic xmlns:a="http://schemas.openxmlformats.org/drawingml/2006/main">
                  <a:graphicData uri="http://schemas.microsoft.com/office/word/2010/wordprocessingShape">
                    <wps:wsp>
                      <wps:cNvCnPr/>
                      <wps:spPr>
                        <a:xfrm>
                          <a:off x="0" y="0"/>
                          <a:ext cx="9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89B5A" id="Straight Connector 5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36.5pt,63.65pt" to="437.2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E+uwEAAMcDAAAOAAAAZHJzL2Uyb0RvYy54bWysU02P0zAQvSPxHyzfaZJqC7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" strokecolor="#3b1b55 [3044]"/>
            </w:pict>
          </mc:Fallback>
        </mc:AlternateContent>
      </w:r>
      <w:r>
        <w:rPr>
          <w:noProof/>
        </w:rPr>
        <mc:AlternateContent>
          <mc:Choice Requires="wps">
            <w:drawing>
              <wp:anchor distT="0" distB="0" distL="114300" distR="114300" simplePos="0" relativeHeight="251734016" behindDoc="0" locked="0" layoutInCell="1" allowOverlap="1" wp14:anchorId="422B7B29" wp14:editId="776D02A6">
                <wp:simplePos x="0" y="0"/>
                <wp:positionH relativeFrom="column">
                  <wp:posOffset>5514975</wp:posOffset>
                </wp:positionH>
                <wp:positionV relativeFrom="paragraph">
                  <wp:posOffset>255905</wp:posOffset>
                </wp:positionV>
                <wp:extent cx="0" cy="12382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F4241" id="Straight Connector 5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34.25pt,20.15pt" to="43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" strokecolor="#3b1b55 [3044]"/>
            </w:pict>
          </mc:Fallback>
        </mc:AlternateContent>
      </w:r>
      <w:r>
        <w:rPr>
          <w:noProof/>
        </w:rPr>
        <mc:AlternateContent>
          <mc:Choice Requires="wps">
            <w:drawing>
              <wp:anchor distT="0" distB="0" distL="114300" distR="114300" simplePos="0" relativeHeight="251732992" behindDoc="0" locked="0" layoutInCell="1" allowOverlap="1" wp14:anchorId="2F62CBA1" wp14:editId="5EC31353">
                <wp:simplePos x="0" y="0"/>
                <wp:positionH relativeFrom="column">
                  <wp:posOffset>3990975</wp:posOffset>
                </wp:positionH>
                <wp:positionV relativeFrom="paragraph">
                  <wp:posOffset>36830</wp:posOffset>
                </wp:positionV>
                <wp:extent cx="390525"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882DE" id="Straight Connector 5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14.25pt,2.9pt" to="3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wv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" strokecolor="black [3040]"/>
            </w:pict>
          </mc:Fallback>
        </mc:AlternateContent>
      </w:r>
      <w:r>
        <w:rPr>
          <w:noProof/>
        </w:rPr>
        <mc:AlternateContent>
          <mc:Choice Requires="wps">
            <w:drawing>
              <wp:anchor distT="0" distB="0" distL="114300" distR="114300" simplePos="0" relativeHeight="251731968" behindDoc="0" locked="0" layoutInCell="1" allowOverlap="1" wp14:anchorId="5682383B" wp14:editId="5E0E646A">
                <wp:simplePos x="0" y="0"/>
                <wp:positionH relativeFrom="column">
                  <wp:posOffset>2781300</wp:posOffset>
                </wp:positionH>
                <wp:positionV relativeFrom="paragraph">
                  <wp:posOffset>265430</wp:posOffset>
                </wp:positionV>
                <wp:extent cx="0" cy="12382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85CEE3" id="Straight Connector 5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pt,20.9pt" to="219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" strokecolor="#3b1b55 [3044]"/>
            </w:pict>
          </mc:Fallback>
        </mc:AlternateContent>
      </w:r>
      <w:r w:rsidR="0056467D">
        <w:rPr>
          <w:noProof/>
        </w:rPr>
        <mc:AlternateContent>
          <mc:Choice Requires="wps">
            <w:drawing>
              <wp:anchor distT="0" distB="0" distL="114300" distR="114300" simplePos="0" relativeHeight="251719680" behindDoc="0" locked="0" layoutInCell="1" allowOverlap="1" wp14:anchorId="3D6A669C" wp14:editId="517B91FE">
                <wp:simplePos x="0" y="0"/>
                <wp:positionH relativeFrom="margin">
                  <wp:posOffset>4410075</wp:posOffset>
                </wp:positionH>
                <wp:positionV relativeFrom="paragraph">
                  <wp:posOffset>1637665</wp:posOffset>
                </wp:positionV>
                <wp:extent cx="2209800" cy="3619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3EFF43F0" w14:textId="2077C5F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669C" id="Text Box 48" o:spid="_x0000_s1038" type="#_x0000_t202" style="position:absolute;margin-left:347.25pt;margin-top:128.95pt;width:174pt;height:2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" filled="f" stroked="f">
                <v:textbox>
                  <w:txbxContent>
                    <w:p w14:paraId="3EFF43F0" w14:textId="2077C5F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crunchbase table</w:t>
                      </w:r>
                    </w:p>
                  </w:txbxContent>
                </v:textbox>
                <w10:wrap anchorx="margin"/>
              </v:shape>
            </w:pict>
          </mc:Fallback>
        </mc:AlternateContent>
      </w:r>
      <w:r w:rsidR="0056467D">
        <w:rPr>
          <w:b/>
          <w:bCs/>
          <w:noProof/>
          <w:sz w:val="32"/>
          <w:szCs w:val="32"/>
        </w:rPr>
        <mc:AlternateContent>
          <mc:Choice Requires="wps">
            <w:drawing>
              <wp:anchor distT="0" distB="0" distL="114300" distR="114300" simplePos="0" relativeHeight="251721728" behindDoc="1" locked="0" layoutInCell="1" allowOverlap="1" wp14:anchorId="05168ACF" wp14:editId="4AD1D5F5">
                <wp:simplePos x="0" y="0"/>
                <wp:positionH relativeFrom="page">
                  <wp:posOffset>5143500</wp:posOffset>
                </wp:positionH>
                <wp:positionV relativeFrom="paragraph">
                  <wp:posOffset>1618615</wp:posOffset>
                </wp:positionV>
                <wp:extent cx="2066925" cy="428625"/>
                <wp:effectExtent l="19050" t="19050" r="28575" b="28575"/>
                <wp:wrapNone/>
                <wp:docPr id="49" name="Rectangle 49"/>
                <wp:cNvGraphicFramePr/>
                <a:graphic xmlns:a="http://schemas.openxmlformats.org/drawingml/2006/main">
                  <a:graphicData uri="http://schemas.microsoft.com/office/word/2010/wordprocessingShape">
                    <wps:wsp>
                      <wps:cNvSpPr/>
                      <wps:spPr>
                        <a:xfrm>
                          <a:off x="0" y="0"/>
                          <a:ext cx="20669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49D" id="Rectangle 49" o:spid="_x0000_s1026" style="position:absolute;margin-left:405pt;margin-top:127.45pt;width:162.75pt;height:33.7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" fillcolor="white [3201]" strokecolor="#214461 [3208]" strokeweight="2.25pt">
                <w10:wrap anchorx="page"/>
              </v:rect>
            </w:pict>
          </mc:Fallback>
        </mc:AlternateContent>
      </w:r>
      <w:r w:rsidR="0056467D">
        <w:rPr>
          <w:b/>
          <w:bCs/>
          <w:noProof/>
          <w:sz w:val="32"/>
          <w:szCs w:val="32"/>
        </w:rPr>
        <mc:AlternateContent>
          <mc:Choice Requires="wps">
            <w:drawing>
              <wp:anchor distT="0" distB="0" distL="114300" distR="114300" simplePos="0" relativeHeight="251715584" behindDoc="1" locked="0" layoutInCell="1" allowOverlap="1" wp14:anchorId="601374EB" wp14:editId="03A7F7DA">
                <wp:simplePos x="0" y="0"/>
                <wp:positionH relativeFrom="page">
                  <wp:align>left</wp:align>
                </wp:positionH>
                <wp:positionV relativeFrom="paragraph">
                  <wp:posOffset>970915</wp:posOffset>
                </wp:positionV>
                <wp:extent cx="2066925" cy="428625"/>
                <wp:effectExtent l="19050" t="19050" r="28575" b="28575"/>
                <wp:wrapNone/>
                <wp:docPr id="46" name="Rectangle 46"/>
                <wp:cNvGraphicFramePr/>
                <a:graphic xmlns:a="http://schemas.openxmlformats.org/drawingml/2006/main">
                  <a:graphicData uri="http://schemas.microsoft.com/office/word/2010/wordprocessingShape">
                    <wps:wsp>
                      <wps:cNvSpPr/>
                      <wps:spPr>
                        <a:xfrm>
                          <a:off x="0" y="0"/>
                          <a:ext cx="20669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77F1D" id="Rectangle 46" o:spid="_x0000_s1026" style="position:absolute;margin-left:0;margin-top:76.45pt;width:162.75pt;height:33.75pt;z-index:-251600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" fillcolor="white [3201]" strokecolor="#214461 [3208]" strokeweight="2.25pt">
                <w10:wrap anchorx="page"/>
              </v:rect>
            </w:pict>
          </mc:Fallback>
        </mc:AlternateContent>
      </w:r>
      <w:r w:rsidR="0056467D">
        <w:rPr>
          <w:noProof/>
        </w:rPr>
        <mc:AlternateContent>
          <mc:Choice Requires="wps">
            <w:drawing>
              <wp:anchor distT="0" distB="0" distL="114300" distR="114300" simplePos="0" relativeHeight="251717632" behindDoc="0" locked="0" layoutInCell="1" allowOverlap="1" wp14:anchorId="668B5F7F" wp14:editId="4356DA41">
                <wp:simplePos x="0" y="0"/>
                <wp:positionH relativeFrom="margin">
                  <wp:posOffset>-666750</wp:posOffset>
                </wp:positionH>
                <wp:positionV relativeFrom="paragraph">
                  <wp:posOffset>989330</wp:posOffset>
                </wp:positionV>
                <wp:extent cx="2209800" cy="3619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1466AD87" w14:textId="0745400E"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features to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5F7F" id="Text Box 47" o:spid="_x0000_s1039" type="#_x0000_t202" style="position:absolute;margin-left:-52.5pt;margin-top:77.9pt;width:174pt;height:2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" filled="f" stroked="f">
                <v:textbox>
                  <w:txbxContent>
                    <w:p w14:paraId="1466AD87" w14:textId="0745400E"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features to binary</w:t>
                      </w:r>
                    </w:p>
                  </w:txbxContent>
                </v:textbox>
                <w10:wrap anchorx="margin"/>
              </v:shape>
            </w:pict>
          </mc:Fallback>
        </mc:AlternateContent>
      </w:r>
      <w:r w:rsidR="0056467D">
        <w:rPr>
          <w:noProof/>
        </w:rPr>
        <mc:AlternateContent>
          <mc:Choice Requires="wps">
            <w:drawing>
              <wp:anchor distT="0" distB="0" distL="114300" distR="114300" simplePos="0" relativeHeight="251707392" behindDoc="0" locked="0" layoutInCell="1" allowOverlap="1" wp14:anchorId="2AB1A89B" wp14:editId="6A2E0AAB">
                <wp:simplePos x="0" y="0"/>
                <wp:positionH relativeFrom="margin">
                  <wp:posOffset>1657351</wp:posOffset>
                </wp:positionH>
                <wp:positionV relativeFrom="paragraph">
                  <wp:posOffset>998855</wp:posOffset>
                </wp:positionV>
                <wp:extent cx="2209800" cy="3619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25A49E82" w14:textId="3FA8AF0C"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Problem1</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1A89B" id="Text Box 42" o:spid="_x0000_s1040" type="#_x0000_t202" style="position:absolute;margin-left:130.5pt;margin-top:78.65pt;width:174pt;height:2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" filled="f" stroked="f">
                <v:textbox>
                  <w:txbxContent>
                    <w:p w14:paraId="25A49E82" w14:textId="3FA8AF0C"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Problem1</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 data</w:t>
                      </w:r>
                    </w:p>
                  </w:txbxContent>
                </v:textbox>
                <w10:wrap anchorx="margin"/>
              </v:shape>
            </w:pict>
          </mc:Fallback>
        </mc:AlternateContent>
      </w:r>
      <w:r w:rsidR="0056467D">
        <w:rPr>
          <w:b/>
          <w:bCs/>
          <w:noProof/>
          <w:sz w:val="32"/>
          <w:szCs w:val="32"/>
        </w:rPr>
        <mc:AlternateContent>
          <mc:Choice Requires="wps">
            <w:drawing>
              <wp:anchor distT="0" distB="0" distL="114300" distR="114300" simplePos="0" relativeHeight="251699200" behindDoc="1" locked="0" layoutInCell="1" allowOverlap="1" wp14:anchorId="02B4DE56" wp14:editId="647BBD0A">
                <wp:simplePos x="0" y="0"/>
                <wp:positionH relativeFrom="column">
                  <wp:posOffset>1600200</wp:posOffset>
                </wp:positionH>
                <wp:positionV relativeFrom="paragraph">
                  <wp:posOffset>961390</wp:posOffset>
                </wp:positionV>
                <wp:extent cx="2409825" cy="428625"/>
                <wp:effectExtent l="19050" t="19050" r="28575" b="28575"/>
                <wp:wrapNone/>
                <wp:docPr id="38" name="Rectangle 38"/>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C3BC6" id="Rectangle 38" o:spid="_x0000_s1026" style="position:absolute;margin-left:126pt;margin-top:75.7pt;width:189.75pt;height:33.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" fillcolor="white [3201]" strokecolor="#214461 [3208]" strokeweight="2.25pt"/>
            </w:pict>
          </mc:Fallback>
        </mc:AlternateContent>
      </w:r>
      <w:r w:rsidR="0056467D">
        <w:rPr>
          <w:noProof/>
        </w:rPr>
        <mc:AlternateContent>
          <mc:Choice Requires="wps">
            <w:drawing>
              <wp:anchor distT="0" distB="0" distL="114300" distR="114300" simplePos="0" relativeHeight="251697152" behindDoc="0" locked="0" layoutInCell="1" allowOverlap="1" wp14:anchorId="39A215DC" wp14:editId="47426B65">
                <wp:simplePos x="0" y="0"/>
                <wp:positionH relativeFrom="column">
                  <wp:posOffset>1590675</wp:posOffset>
                </wp:positionH>
                <wp:positionV relativeFrom="paragraph">
                  <wp:posOffset>494030</wp:posOffset>
                </wp:positionV>
                <wp:extent cx="24765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5768EAA5" w14:textId="15317CBF"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15DC" id="Text Box 37" o:spid="_x0000_s1041" type="#_x0000_t202" style="position:absolute;margin-left:125.25pt;margin-top:38.9pt;width:19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" filled="f" stroked="f">
                <v:textbox>
                  <w:txbxContent>
                    <w:p w14:paraId="5768EAA5" w14:textId="15317CBF"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setup</w:t>
                      </w:r>
                    </w:p>
                  </w:txbxContent>
                </v:textbox>
              </v:shape>
            </w:pict>
          </mc:Fallback>
        </mc:AlternateContent>
      </w:r>
      <w:r w:rsidR="0056467D">
        <w:rPr>
          <w:b/>
          <w:bCs/>
          <w:noProof/>
          <w:sz w:val="32"/>
          <w:szCs w:val="32"/>
        </w:rPr>
        <mc:AlternateContent>
          <mc:Choice Requires="wps">
            <w:drawing>
              <wp:anchor distT="0" distB="0" distL="114300" distR="114300" simplePos="0" relativeHeight="251695104" behindDoc="1" locked="0" layoutInCell="1" allowOverlap="1" wp14:anchorId="4C8BEF02" wp14:editId="229DAEB4">
                <wp:simplePos x="0" y="0"/>
                <wp:positionH relativeFrom="column">
                  <wp:posOffset>1590675</wp:posOffset>
                </wp:positionH>
                <wp:positionV relativeFrom="paragraph">
                  <wp:posOffset>408305</wp:posOffset>
                </wp:positionV>
                <wp:extent cx="2409825" cy="419100"/>
                <wp:effectExtent l="19050" t="19050" r="28575" b="19050"/>
                <wp:wrapNone/>
                <wp:docPr id="36" name="Rectangle 36"/>
                <wp:cNvGraphicFramePr/>
                <a:graphic xmlns:a="http://schemas.openxmlformats.org/drawingml/2006/main">
                  <a:graphicData uri="http://schemas.microsoft.com/office/word/2010/wordprocessingShape">
                    <wps:wsp>
                      <wps:cNvSpPr/>
                      <wps:spPr>
                        <a:xfrm>
                          <a:off x="0" y="0"/>
                          <a:ext cx="2409825" cy="4191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C2175" id="Rectangle 36" o:spid="_x0000_s1026" style="position:absolute;margin-left:125.25pt;margin-top:32.15pt;width:189.75pt;height:3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" fillcolor="white [3201]" strokecolor="#f79e28 [3205]" strokeweight="2.25pt"/>
            </w:pict>
          </mc:Fallback>
        </mc:AlternateContent>
      </w:r>
      <w:r w:rsidR="0056467D">
        <w:rPr>
          <w:noProof/>
        </w:rPr>
        <mc:AlternateContent>
          <mc:Choice Requires="wps">
            <w:drawing>
              <wp:anchor distT="0" distB="0" distL="114300" distR="114300" simplePos="0" relativeHeight="251693056" behindDoc="0" locked="0" layoutInCell="1" allowOverlap="1" wp14:anchorId="1255DBC4" wp14:editId="03744A24">
                <wp:simplePos x="0" y="0"/>
                <wp:positionH relativeFrom="column">
                  <wp:posOffset>4419600</wp:posOffset>
                </wp:positionH>
                <wp:positionV relativeFrom="paragraph">
                  <wp:posOffset>1027430</wp:posOffset>
                </wp:positionV>
                <wp:extent cx="2476500" cy="3524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2476500" cy="352425"/>
                        </a:xfrm>
                        <a:prstGeom prst="rect">
                          <a:avLst/>
                        </a:prstGeom>
                        <a:noFill/>
                        <a:ln>
                          <a:noFill/>
                        </a:ln>
                      </wps:spPr>
                      <wps:txbx>
                        <w:txbxContent>
                          <w:p w14:paraId="4584A6D1" w14:textId="69D98041"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DBC4" id="Text Box 33" o:spid="_x0000_s1042" type="#_x0000_t202" style="position:absolute;margin-left:348pt;margin-top:80.9pt;width:19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" filled="f" stroked="f">
                <v:textbox>
                  <w:txbxContent>
                    <w:p w14:paraId="4584A6D1" w14:textId="69D98041"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Transformation</w:t>
                      </w:r>
                    </w:p>
                  </w:txbxContent>
                </v:textbox>
              </v:shape>
            </w:pict>
          </mc:Fallback>
        </mc:AlternateContent>
      </w:r>
      <w:r w:rsidR="0056467D">
        <w:rPr>
          <w:b/>
          <w:bCs/>
          <w:noProof/>
          <w:sz w:val="32"/>
          <w:szCs w:val="32"/>
        </w:rPr>
        <mc:AlternateContent>
          <mc:Choice Requires="wps">
            <w:drawing>
              <wp:anchor distT="0" distB="0" distL="114300" distR="114300" simplePos="0" relativeHeight="251691008" behindDoc="1" locked="0" layoutInCell="1" allowOverlap="1" wp14:anchorId="56DE518A" wp14:editId="1DF7B0D9">
                <wp:simplePos x="0" y="0"/>
                <wp:positionH relativeFrom="column">
                  <wp:posOffset>4410075</wp:posOffset>
                </wp:positionH>
                <wp:positionV relativeFrom="paragraph">
                  <wp:posOffset>932815</wp:posOffset>
                </wp:positionV>
                <wp:extent cx="2409825" cy="428625"/>
                <wp:effectExtent l="19050" t="19050" r="28575" b="28575"/>
                <wp:wrapNone/>
                <wp:docPr id="32" name="Rectangle 32"/>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616D" id="Rectangle 32" o:spid="_x0000_s1026" style="position:absolute;margin-left:347.25pt;margin-top:73.45pt;width:189.75pt;height:3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" fillcolor="white [3201]" strokecolor="black [3200]" strokeweight="2.25pt"/>
            </w:pict>
          </mc:Fallback>
        </mc:AlternateContent>
      </w:r>
      <w:r w:rsidR="0056467D">
        <w:rPr>
          <w:noProof/>
        </w:rPr>
        <mc:AlternateContent>
          <mc:Choice Requires="wps">
            <w:drawing>
              <wp:anchor distT="0" distB="0" distL="114300" distR="114300" simplePos="0" relativeHeight="251688960" behindDoc="0" locked="0" layoutInCell="1" allowOverlap="1" wp14:anchorId="3B9B37A8" wp14:editId="512EDD76">
                <wp:simplePos x="0" y="0"/>
                <wp:positionH relativeFrom="column">
                  <wp:posOffset>4371975</wp:posOffset>
                </wp:positionH>
                <wp:positionV relativeFrom="paragraph">
                  <wp:posOffset>465455</wp:posOffset>
                </wp:positionV>
                <wp:extent cx="247650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76500" cy="304800"/>
                        </a:xfrm>
                        <a:prstGeom prst="rect">
                          <a:avLst/>
                        </a:prstGeom>
                        <a:noFill/>
                        <a:ln>
                          <a:noFill/>
                        </a:ln>
                      </wps:spPr>
                      <wps:txbx>
                        <w:txbxContent>
                          <w:p w14:paraId="2847F1F1" w14:textId="6B56A0B5"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37A8" id="Text Box 28" o:spid="_x0000_s1043" type="#_x0000_t202" style="position:absolute;margin-left:344.25pt;margin-top:36.65pt;width:19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" filled="f" stroked="f">
                <v:textbox>
                  <w:txbxContent>
                    <w:p w14:paraId="2847F1F1" w14:textId="6B56A0B5"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txbxContent>
                </v:textbox>
              </v:shape>
            </w:pict>
          </mc:Fallback>
        </mc:AlternateContent>
      </w:r>
      <w:r w:rsidR="0056467D">
        <w:rPr>
          <w:b/>
          <w:bCs/>
          <w:noProof/>
          <w:sz w:val="32"/>
          <w:szCs w:val="32"/>
        </w:rPr>
        <mc:AlternateContent>
          <mc:Choice Requires="wps">
            <w:drawing>
              <wp:anchor distT="0" distB="0" distL="114300" distR="114300" simplePos="0" relativeHeight="251686912" behindDoc="1" locked="0" layoutInCell="1" allowOverlap="1" wp14:anchorId="0FA2CD24" wp14:editId="7D739766">
                <wp:simplePos x="0" y="0"/>
                <wp:positionH relativeFrom="column">
                  <wp:posOffset>4391025</wp:posOffset>
                </wp:positionH>
                <wp:positionV relativeFrom="paragraph">
                  <wp:posOffset>380365</wp:posOffset>
                </wp:positionV>
                <wp:extent cx="2409825" cy="4286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7D2B5" id="Rectangle 27" o:spid="_x0000_s1026" style="position:absolute;margin-left:345.75pt;margin-top:29.95pt;width:189.75pt;height:33.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" fillcolor="white [3201]" strokecolor="black [3200]" strokeweight="2.25pt"/>
            </w:pict>
          </mc:Fallback>
        </mc:AlternateContent>
      </w:r>
      <w:r w:rsidR="00CF3194">
        <w:tab/>
      </w:r>
    </w:p>
    <w:p w14:paraId="3A28178D" w14:textId="4B8291BE" w:rsidR="00217903" w:rsidRDefault="00970C23">
      <w:pPr>
        <w:spacing w:after="200" w:line="276" w:lineRule="auto"/>
      </w:pPr>
      <w:r>
        <w:rPr>
          <w:noProof/>
        </w:rPr>
        <mc:AlternateContent>
          <mc:Choice Requires="wps">
            <w:drawing>
              <wp:anchor distT="0" distB="0" distL="114300" distR="114300" simplePos="0" relativeHeight="251746304" behindDoc="0" locked="0" layoutInCell="1" allowOverlap="1" wp14:anchorId="52B21CA5" wp14:editId="332A4A1D">
                <wp:simplePos x="0" y="0"/>
                <wp:positionH relativeFrom="column">
                  <wp:posOffset>295275</wp:posOffset>
                </wp:positionH>
                <wp:positionV relativeFrom="paragraph">
                  <wp:posOffset>3978910</wp:posOffset>
                </wp:positionV>
                <wp:extent cx="5543550" cy="7334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5543550" cy="733425"/>
                        </a:xfrm>
                        <a:prstGeom prst="rect">
                          <a:avLst/>
                        </a:prstGeom>
                        <a:noFill/>
                        <a:ln>
                          <a:noFill/>
                        </a:ln>
                      </wps:spPr>
                      <wps:txbx>
                        <w:txbxContent>
                          <w:p w14:paraId="1FF3ACB9" w14:textId="7869FFFE" w:rsidR="00970C23" w:rsidRPr="00970C23" w:rsidRDefault="00970C23" w:rsidP="00970C23">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3.1</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(explaining life cycle of dataset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21CA5" id="Text Box 14" o:spid="_x0000_s1044" type="#_x0000_t202" style="position:absolute;margin-left:23.25pt;margin-top:313.3pt;width:436.5pt;height:5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" filled="f" stroked="f">
                <v:fill o:detectmouseclick="t"/>
                <v:textbox>
                  <w:txbxContent>
                    <w:p w14:paraId="1FF3ACB9" w14:textId="7869FFFE" w:rsidR="00970C23" w:rsidRPr="00970C23" w:rsidRDefault="00970C23" w:rsidP="00970C23">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3.1</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(explaining life cycle of dataset model)</w:t>
                      </w:r>
                    </w:p>
                  </w:txbxContent>
                </v:textbox>
              </v:shape>
            </w:pict>
          </mc:Fallback>
        </mc:AlternateContent>
      </w:r>
      <w:r w:rsidR="00147B3E">
        <w:rPr>
          <w:noProof/>
        </w:rPr>
        <mc:AlternateContent>
          <mc:Choice Requires="wps">
            <w:drawing>
              <wp:anchor distT="0" distB="0" distL="114300" distR="114300" simplePos="0" relativeHeight="251738112" behindDoc="0" locked="0" layoutInCell="1" allowOverlap="1" wp14:anchorId="62BFC886" wp14:editId="6BE63E00">
                <wp:simplePos x="0" y="0"/>
                <wp:positionH relativeFrom="column">
                  <wp:posOffset>2757533</wp:posOffset>
                </wp:positionH>
                <wp:positionV relativeFrom="paragraph">
                  <wp:posOffset>1039519</wp:posOffset>
                </wp:positionV>
                <wp:extent cx="12386" cy="154049"/>
                <wp:effectExtent l="0" t="0" r="26035" b="36830"/>
                <wp:wrapNone/>
                <wp:docPr id="64" name="Straight Connector 64"/>
                <wp:cNvGraphicFramePr/>
                <a:graphic xmlns:a="http://schemas.openxmlformats.org/drawingml/2006/main">
                  <a:graphicData uri="http://schemas.microsoft.com/office/word/2010/wordprocessingShape">
                    <wps:wsp>
                      <wps:cNvCnPr/>
                      <wps:spPr>
                        <a:xfrm flipH="1">
                          <a:off x="0" y="0"/>
                          <a:ext cx="12386" cy="154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E61DA" id="Straight Connector 64"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5pt,81.85pt" to="218.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" strokecolor="#3b1b55 [3044]"/>
            </w:pict>
          </mc:Fallback>
        </mc:AlternateContent>
      </w:r>
      <w:r w:rsidR="00147B3E">
        <w:rPr>
          <w:noProof/>
        </w:rPr>
        <mc:AlternateContent>
          <mc:Choice Requires="wps">
            <w:drawing>
              <wp:anchor distT="0" distB="0" distL="114300" distR="114300" simplePos="0" relativeHeight="251743232" behindDoc="0" locked="0" layoutInCell="1" allowOverlap="1" wp14:anchorId="783DCE65" wp14:editId="0B2AACA3">
                <wp:simplePos x="0" y="0"/>
                <wp:positionH relativeFrom="column">
                  <wp:posOffset>4004953</wp:posOffset>
                </wp:positionH>
                <wp:positionV relativeFrom="paragraph">
                  <wp:posOffset>1457878</wp:posOffset>
                </wp:positionV>
                <wp:extent cx="469075"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46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59E2C" id="Straight Connector 6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35pt,114.8pt" to="352.3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" strokecolor="black [3040]"/>
            </w:pict>
          </mc:Fallback>
        </mc:AlternateContent>
      </w:r>
      <w:r w:rsidR="00147B3E">
        <w:rPr>
          <w:b/>
          <w:bCs/>
          <w:noProof/>
          <w:sz w:val="32"/>
          <w:szCs w:val="32"/>
        </w:rPr>
        <mc:AlternateContent>
          <mc:Choice Requires="wps">
            <w:drawing>
              <wp:anchor distT="0" distB="0" distL="114300" distR="114300" simplePos="0" relativeHeight="251701248" behindDoc="1" locked="0" layoutInCell="1" allowOverlap="1" wp14:anchorId="383B640D" wp14:editId="737C1A26">
                <wp:simplePos x="0" y="0"/>
                <wp:positionH relativeFrom="column">
                  <wp:posOffset>1590675</wp:posOffset>
                </wp:positionH>
                <wp:positionV relativeFrom="paragraph">
                  <wp:posOffset>1207968</wp:posOffset>
                </wp:positionV>
                <wp:extent cx="2409825" cy="428625"/>
                <wp:effectExtent l="19050" t="19050" r="28575" b="28575"/>
                <wp:wrapNone/>
                <wp:docPr id="39" name="Rectangle 39"/>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8E8DD" id="Rectangle 39" o:spid="_x0000_s1026" style="position:absolute;margin-left:125.25pt;margin-top:95.1pt;width:189.75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" fillcolor="white [3201]" strokecolor="#214461 [3208]" strokeweight="2.25pt"/>
            </w:pict>
          </mc:Fallback>
        </mc:AlternateContent>
      </w:r>
      <w:r w:rsidR="00147B3E">
        <w:rPr>
          <w:noProof/>
        </w:rPr>
        <mc:AlternateContent>
          <mc:Choice Requires="wps">
            <w:drawing>
              <wp:anchor distT="0" distB="0" distL="114300" distR="114300" simplePos="0" relativeHeight="251709440" behindDoc="0" locked="0" layoutInCell="1" allowOverlap="1" wp14:anchorId="624F3F50" wp14:editId="760BA944">
                <wp:simplePos x="0" y="0"/>
                <wp:positionH relativeFrom="column">
                  <wp:posOffset>1590675</wp:posOffset>
                </wp:positionH>
                <wp:positionV relativeFrom="paragraph">
                  <wp:posOffset>1339446</wp:posOffset>
                </wp:positionV>
                <wp:extent cx="2476500"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0B9A30B1" w14:textId="45504111"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Problem2</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Imbalanced target class</w:t>
                            </w:r>
                          </w:p>
                          <w:p w14:paraId="1C60145B" w14:textId="09C953A2"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3F50" id="Text Box 43" o:spid="_x0000_s1045" type="#_x0000_t202" style="position:absolute;margin-left:125.25pt;margin-top:105.45pt;width:19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" filled="f" stroked="f">
                <v:textbox>
                  <w:txbxContent>
                    <w:p w14:paraId="0B9A30B1" w14:textId="45504111"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Problem2</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790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Imbalanced target class</w:t>
                      </w:r>
                    </w:p>
                    <w:p w14:paraId="1C60145B" w14:textId="09C953A2" w:rsidR="0056467D" w:rsidRPr="000A5BBF" w:rsidRDefault="0056467D" w:rsidP="0056467D">
                      <w:pPr>
                        <w:tabs>
                          <w:tab w:val="left" w:pos="945"/>
                          <w:tab w:val="left" w:pos="4275"/>
                        </w:tabs>
                        <w:jc w:val="center"/>
                        <w:rPr>
                          <w:b/>
                          <w:noProof/>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147B3E">
        <w:rPr>
          <w:noProof/>
        </w:rPr>
        <mc:AlternateContent>
          <mc:Choice Requires="wps">
            <w:drawing>
              <wp:anchor distT="0" distB="0" distL="114300" distR="114300" simplePos="0" relativeHeight="251739136" behindDoc="0" locked="0" layoutInCell="1" allowOverlap="1" wp14:anchorId="337386F3" wp14:editId="4B42CA22">
                <wp:simplePos x="0" y="0"/>
                <wp:positionH relativeFrom="column">
                  <wp:posOffset>2805479</wp:posOffset>
                </wp:positionH>
                <wp:positionV relativeFrom="paragraph">
                  <wp:posOffset>1677200</wp:posOffset>
                </wp:positionV>
                <wp:extent cx="0" cy="212428"/>
                <wp:effectExtent l="0" t="0" r="38100" b="35560"/>
                <wp:wrapNone/>
                <wp:docPr id="65" name="Straight Connector 65"/>
                <wp:cNvGraphicFramePr/>
                <a:graphic xmlns:a="http://schemas.openxmlformats.org/drawingml/2006/main">
                  <a:graphicData uri="http://schemas.microsoft.com/office/word/2010/wordprocessingShape">
                    <wps:wsp>
                      <wps:cNvCnPr/>
                      <wps:spPr>
                        <a:xfrm>
                          <a:off x="0" y="0"/>
                          <a:ext cx="0" cy="212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4BE0" id="Straight Connector 6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pt,132.05pt" to="220.9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" strokecolor="#3b1b55 [3044]"/>
            </w:pict>
          </mc:Fallback>
        </mc:AlternateContent>
      </w:r>
      <w:r w:rsidR="00147B3E">
        <w:rPr>
          <w:noProof/>
        </w:rPr>
        <mc:AlternateContent>
          <mc:Choice Requires="wps">
            <w:drawing>
              <wp:anchor distT="0" distB="0" distL="114300" distR="114300" simplePos="0" relativeHeight="251711488" behindDoc="0" locked="0" layoutInCell="1" allowOverlap="1" wp14:anchorId="5A52441A" wp14:editId="41A99520">
                <wp:simplePos x="0" y="0"/>
                <wp:positionH relativeFrom="column">
                  <wp:posOffset>1600200</wp:posOffset>
                </wp:positionH>
                <wp:positionV relativeFrom="paragraph">
                  <wp:posOffset>1975938</wp:posOffset>
                </wp:positionV>
                <wp:extent cx="2476500"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6FABCB1A" w14:textId="12306774"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2441A" id="Text Box 44" o:spid="_x0000_s1046" type="#_x0000_t202" style="position:absolute;margin-left:126pt;margin-top:155.6pt;width:19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" filled="f" stroked="f">
                <v:textbox>
                  <w:txbxContent>
                    <w:p w14:paraId="6FABCB1A" w14:textId="12306774"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dataset</w:t>
                      </w:r>
                    </w:p>
                  </w:txbxContent>
                </v:textbox>
              </v:shape>
            </w:pict>
          </mc:Fallback>
        </mc:AlternateContent>
      </w:r>
      <w:r w:rsidR="00147B3E">
        <w:rPr>
          <w:b/>
          <w:bCs/>
          <w:noProof/>
          <w:sz w:val="32"/>
          <w:szCs w:val="32"/>
        </w:rPr>
        <mc:AlternateContent>
          <mc:Choice Requires="wps">
            <w:drawing>
              <wp:anchor distT="0" distB="0" distL="114300" distR="114300" simplePos="0" relativeHeight="251703296" behindDoc="1" locked="0" layoutInCell="1" allowOverlap="1" wp14:anchorId="68AC0CFC" wp14:editId="247E7428">
                <wp:simplePos x="0" y="0"/>
                <wp:positionH relativeFrom="column">
                  <wp:posOffset>1602550</wp:posOffset>
                </wp:positionH>
                <wp:positionV relativeFrom="paragraph">
                  <wp:posOffset>1895870</wp:posOffset>
                </wp:positionV>
                <wp:extent cx="2409825" cy="428625"/>
                <wp:effectExtent l="19050" t="19050" r="28575" b="28575"/>
                <wp:wrapNone/>
                <wp:docPr id="40" name="Rectangle 40"/>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F2D83" id="Rectangle 40" o:spid="_x0000_s1026" style="position:absolute;margin-left:126.2pt;margin-top:149.3pt;width:189.75pt;height:33.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" fillcolor="white [3201]" strokecolor="#70c6db [3207]" strokeweight="2.25pt"/>
            </w:pict>
          </mc:Fallback>
        </mc:AlternateContent>
      </w:r>
      <w:r w:rsidR="00147B3E">
        <w:rPr>
          <w:noProof/>
        </w:rPr>
        <mc:AlternateContent>
          <mc:Choice Requires="wps">
            <w:drawing>
              <wp:anchor distT="0" distB="0" distL="114300" distR="114300" simplePos="0" relativeHeight="251740160" behindDoc="0" locked="0" layoutInCell="1" allowOverlap="1" wp14:anchorId="1C77380C" wp14:editId="2C816789">
                <wp:simplePos x="0" y="0"/>
                <wp:positionH relativeFrom="column">
                  <wp:posOffset>2864923</wp:posOffset>
                </wp:positionH>
                <wp:positionV relativeFrom="paragraph">
                  <wp:posOffset>2310178</wp:posOffset>
                </wp:positionV>
                <wp:extent cx="56960" cy="446265"/>
                <wp:effectExtent l="0" t="0" r="19685" b="30480"/>
                <wp:wrapNone/>
                <wp:docPr id="66" name="Connector: Elbow 66"/>
                <wp:cNvGraphicFramePr/>
                <a:graphic xmlns:a="http://schemas.openxmlformats.org/drawingml/2006/main">
                  <a:graphicData uri="http://schemas.microsoft.com/office/word/2010/wordprocessingShape">
                    <wps:wsp>
                      <wps:cNvCnPr/>
                      <wps:spPr>
                        <a:xfrm>
                          <a:off x="0" y="0"/>
                          <a:ext cx="56960" cy="446265"/>
                        </a:xfrm>
                        <a:prstGeom prst="bentConnector3">
                          <a:avLst>
                            <a:gd name="adj1" fmla="val 2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74D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6" o:spid="_x0000_s1026" type="#_x0000_t34" style="position:absolute;margin-left:225.6pt;margin-top:181.9pt;width:4.5pt;height:3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" adj="6" strokecolor="#3b1b55 [3044]"/>
            </w:pict>
          </mc:Fallback>
        </mc:AlternateContent>
      </w:r>
      <w:r w:rsidR="00147B3E">
        <w:rPr>
          <w:noProof/>
        </w:rPr>
        <mc:AlternateContent>
          <mc:Choice Requires="wps">
            <w:drawing>
              <wp:anchor distT="0" distB="0" distL="114300" distR="114300" simplePos="0" relativeHeight="251742208" behindDoc="0" locked="0" layoutInCell="1" allowOverlap="1" wp14:anchorId="7FA7A532" wp14:editId="4737FF16">
                <wp:simplePos x="0" y="0"/>
                <wp:positionH relativeFrom="column">
                  <wp:posOffset>4028703</wp:posOffset>
                </wp:positionH>
                <wp:positionV relativeFrom="paragraph">
                  <wp:posOffset>3746879</wp:posOffset>
                </wp:positionV>
                <wp:extent cx="1033153" cy="0"/>
                <wp:effectExtent l="0" t="0" r="0" b="0"/>
                <wp:wrapNone/>
                <wp:docPr id="68" name="Straight Connector 68"/>
                <wp:cNvGraphicFramePr/>
                <a:graphic xmlns:a="http://schemas.openxmlformats.org/drawingml/2006/main">
                  <a:graphicData uri="http://schemas.microsoft.com/office/word/2010/wordprocessingShape">
                    <wps:wsp>
                      <wps:cNvCnPr/>
                      <wps:spPr>
                        <a:xfrm flipV="1">
                          <a:off x="0" y="0"/>
                          <a:ext cx="10331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78F52" id="Straight Connector 6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295.05pt" to="398.55pt,2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" strokecolor="#3b1b55 [3044]"/>
            </w:pict>
          </mc:Fallback>
        </mc:AlternateContent>
      </w:r>
      <w:r w:rsidR="00B37E92">
        <w:rPr>
          <w:b/>
          <w:bCs/>
          <w:noProof/>
          <w:sz w:val="32"/>
          <w:szCs w:val="32"/>
        </w:rPr>
        <mc:AlternateContent>
          <mc:Choice Requires="wps">
            <w:drawing>
              <wp:anchor distT="0" distB="0" distL="114300" distR="114300" simplePos="0" relativeHeight="251727872" behindDoc="1" locked="0" layoutInCell="1" allowOverlap="1" wp14:anchorId="665C4242" wp14:editId="2075F427">
                <wp:simplePos x="0" y="0"/>
                <wp:positionH relativeFrom="page">
                  <wp:posOffset>5726381</wp:posOffset>
                </wp:positionH>
                <wp:positionV relativeFrom="paragraph">
                  <wp:posOffset>3502116</wp:posOffset>
                </wp:positionV>
                <wp:extent cx="1905000" cy="428625"/>
                <wp:effectExtent l="19050" t="19050" r="19050" b="28575"/>
                <wp:wrapNone/>
                <wp:docPr id="52" name="Rectangle 52"/>
                <wp:cNvGraphicFramePr/>
                <a:graphic xmlns:a="http://schemas.openxmlformats.org/drawingml/2006/main">
                  <a:graphicData uri="http://schemas.microsoft.com/office/word/2010/wordprocessingShape">
                    <wps:wsp>
                      <wps:cNvSpPr/>
                      <wps:spPr>
                        <a:xfrm>
                          <a:off x="0" y="0"/>
                          <a:ext cx="1905000"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02FBA" id="Rectangle 52" o:spid="_x0000_s1026" style="position:absolute;margin-left:450.9pt;margin-top:275.75pt;width:150pt;height:33.7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" fillcolor="white [3201]" strokecolor="#f79e28 [3205]" strokeweight="2.25pt">
                <w10:wrap anchorx="page"/>
              </v:rect>
            </w:pict>
          </mc:Fallback>
        </mc:AlternateContent>
      </w:r>
      <w:r w:rsidR="00B37E92">
        <w:rPr>
          <w:noProof/>
        </w:rPr>
        <mc:AlternateContent>
          <mc:Choice Requires="wps">
            <w:drawing>
              <wp:anchor distT="0" distB="0" distL="114300" distR="114300" simplePos="0" relativeHeight="251729920" behindDoc="0" locked="0" layoutInCell="1" allowOverlap="1" wp14:anchorId="4D2E96FC" wp14:editId="044D4750">
                <wp:simplePos x="0" y="0"/>
                <wp:positionH relativeFrom="margin">
                  <wp:posOffset>4980338</wp:posOffset>
                </wp:positionH>
                <wp:positionV relativeFrom="paragraph">
                  <wp:posOffset>3564090</wp:posOffset>
                </wp:positionV>
                <wp:extent cx="1847850" cy="3619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47850" cy="361950"/>
                        </a:xfrm>
                        <a:prstGeom prst="rect">
                          <a:avLst/>
                        </a:prstGeom>
                        <a:noFill/>
                        <a:ln>
                          <a:noFill/>
                        </a:ln>
                      </wps:spPr>
                      <wps:txbx>
                        <w:txbxContent>
                          <w:p w14:paraId="64E4A560" w14:textId="5D91D9B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 = </w:t>
                            </w:r>
                            <w:r w:rsidR="00DC5689"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96FC" id="Text Box 53" o:spid="_x0000_s1047" type="#_x0000_t202" style="position:absolute;margin-left:392.15pt;margin-top:280.65pt;width:145.5pt;height:2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" filled="f" stroked="f">
                <v:textbox>
                  <w:txbxContent>
                    <w:p w14:paraId="64E4A560" w14:textId="5D91D9B0"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 = </w:t>
                      </w:r>
                      <w:r w:rsidR="00DC5689"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98.8 %</w:t>
                      </w:r>
                    </w:p>
                  </w:txbxContent>
                </v:textbox>
                <w10:wrap anchorx="margin"/>
              </v:shape>
            </w:pict>
          </mc:Fallback>
        </mc:AlternateContent>
      </w:r>
      <w:r w:rsidR="00B37E92">
        <w:rPr>
          <w:b/>
          <w:bCs/>
          <w:noProof/>
          <w:sz w:val="32"/>
          <w:szCs w:val="32"/>
        </w:rPr>
        <mc:AlternateContent>
          <mc:Choice Requires="wps">
            <w:drawing>
              <wp:anchor distT="0" distB="0" distL="114300" distR="114300" simplePos="0" relativeHeight="251723776" behindDoc="1" locked="0" layoutInCell="1" allowOverlap="1" wp14:anchorId="7C047CC3" wp14:editId="760D6590">
                <wp:simplePos x="0" y="0"/>
                <wp:positionH relativeFrom="column">
                  <wp:posOffset>1601577</wp:posOffset>
                </wp:positionH>
                <wp:positionV relativeFrom="paragraph">
                  <wp:posOffset>3540504</wp:posOffset>
                </wp:positionV>
                <wp:extent cx="2409825" cy="428625"/>
                <wp:effectExtent l="19050" t="19050" r="28575" b="28575"/>
                <wp:wrapNone/>
                <wp:docPr id="50" name="Rectangle 50"/>
                <wp:cNvGraphicFramePr/>
                <a:graphic xmlns:a="http://schemas.openxmlformats.org/drawingml/2006/main">
                  <a:graphicData uri="http://schemas.microsoft.com/office/word/2010/wordprocessingShape">
                    <wps:wsp>
                      <wps:cNvSpPr/>
                      <wps:spPr>
                        <a:xfrm>
                          <a:off x="0" y="0"/>
                          <a:ext cx="2409825" cy="4286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658BC" id="Rectangle 50" o:spid="_x0000_s1026" style="position:absolute;margin-left:126.1pt;margin-top:278.8pt;width:189.75pt;height:33.7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" fillcolor="white [3201]" strokecolor="#f79e28 [3205]" strokeweight="2.25pt"/>
            </w:pict>
          </mc:Fallback>
        </mc:AlternateContent>
      </w:r>
      <w:r w:rsidR="00B37E92">
        <w:rPr>
          <w:noProof/>
        </w:rPr>
        <mc:AlternateContent>
          <mc:Choice Requires="wps">
            <w:drawing>
              <wp:anchor distT="0" distB="0" distL="114300" distR="114300" simplePos="0" relativeHeight="251725824" behindDoc="0" locked="0" layoutInCell="1" allowOverlap="1" wp14:anchorId="6085B498" wp14:editId="19302E03">
                <wp:simplePos x="0" y="0"/>
                <wp:positionH relativeFrom="margin">
                  <wp:posOffset>1837212</wp:posOffset>
                </wp:positionH>
                <wp:positionV relativeFrom="paragraph">
                  <wp:posOffset>3563719</wp:posOffset>
                </wp:positionV>
                <wp:extent cx="2209800" cy="3619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09800" cy="361950"/>
                        </a:xfrm>
                        <a:prstGeom prst="rect">
                          <a:avLst/>
                        </a:prstGeom>
                        <a:noFill/>
                        <a:ln>
                          <a:noFill/>
                        </a:ln>
                      </wps:spPr>
                      <wps:txbx>
                        <w:txbxContent>
                          <w:p w14:paraId="339C300C" w14:textId="151D22BA"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B498" id="Text Box 51" o:spid="_x0000_s1048" type="#_x0000_t202" style="position:absolute;margin-left:144.65pt;margin-top:280.6pt;width:174pt;height:2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" filled="f" stroked="f">
                <v:textbox>
                  <w:txbxContent>
                    <w:p w14:paraId="339C300C" w14:textId="151D22BA"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(RF)</w:t>
                      </w:r>
                    </w:p>
                  </w:txbxContent>
                </v:textbox>
                <w10:wrap anchorx="margin"/>
              </v:shape>
            </w:pict>
          </mc:Fallback>
        </mc:AlternateContent>
      </w:r>
      <w:r w:rsidR="00B37E92">
        <w:rPr>
          <w:noProof/>
        </w:rPr>
        <mc:AlternateContent>
          <mc:Choice Requires="wps">
            <w:drawing>
              <wp:anchor distT="0" distB="0" distL="114300" distR="114300" simplePos="0" relativeHeight="251713536" behindDoc="0" locked="0" layoutInCell="1" allowOverlap="1" wp14:anchorId="7A1568FE" wp14:editId="57DAF136">
                <wp:simplePos x="0" y="0"/>
                <wp:positionH relativeFrom="column">
                  <wp:posOffset>1629468</wp:posOffset>
                </wp:positionH>
                <wp:positionV relativeFrom="paragraph">
                  <wp:posOffset>2810444</wp:posOffset>
                </wp:positionV>
                <wp:extent cx="247650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76500" cy="342900"/>
                        </a:xfrm>
                        <a:prstGeom prst="rect">
                          <a:avLst/>
                        </a:prstGeom>
                        <a:noFill/>
                        <a:ln>
                          <a:noFill/>
                        </a:ln>
                      </wps:spPr>
                      <wps:txbx>
                        <w:txbxContent>
                          <w:p w14:paraId="7C07EF43" w14:textId="2D761102"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68FE" id="Text Box 45" o:spid="_x0000_s1049" type="#_x0000_t202" style="position:absolute;margin-left:128.3pt;margin-top:221.3pt;width:19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" filled="f" stroked="f">
                <v:textbox>
                  <w:txbxContent>
                    <w:p w14:paraId="7C07EF43" w14:textId="2D761102" w:rsidR="0056467D" w:rsidRPr="00DC5689" w:rsidRDefault="0056467D" w:rsidP="0056467D">
                      <w:pPr>
                        <w:tabs>
                          <w:tab w:val="left" w:pos="945"/>
                          <w:tab w:val="left" w:pos="427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68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Result</w:t>
                      </w:r>
                    </w:p>
                  </w:txbxContent>
                </v:textbox>
              </v:shape>
            </w:pict>
          </mc:Fallback>
        </mc:AlternateContent>
      </w:r>
      <w:r w:rsidR="00B37E92">
        <w:rPr>
          <w:b/>
          <w:bCs/>
          <w:noProof/>
          <w:sz w:val="32"/>
          <w:szCs w:val="32"/>
        </w:rPr>
        <mc:AlternateContent>
          <mc:Choice Requires="wps">
            <w:drawing>
              <wp:anchor distT="0" distB="0" distL="114300" distR="114300" simplePos="0" relativeHeight="251705344" behindDoc="1" locked="0" layoutInCell="1" allowOverlap="1" wp14:anchorId="21C0650A" wp14:editId="0B3839ED">
                <wp:simplePos x="0" y="0"/>
                <wp:positionH relativeFrom="column">
                  <wp:posOffset>1605783</wp:posOffset>
                </wp:positionH>
                <wp:positionV relativeFrom="paragraph">
                  <wp:posOffset>2743398</wp:posOffset>
                </wp:positionV>
                <wp:extent cx="2409825" cy="444088"/>
                <wp:effectExtent l="19050" t="19050" r="28575" b="13335"/>
                <wp:wrapNone/>
                <wp:docPr id="41" name="Rectangle 41"/>
                <wp:cNvGraphicFramePr/>
                <a:graphic xmlns:a="http://schemas.openxmlformats.org/drawingml/2006/main">
                  <a:graphicData uri="http://schemas.microsoft.com/office/word/2010/wordprocessingShape">
                    <wps:wsp>
                      <wps:cNvSpPr/>
                      <wps:spPr>
                        <a:xfrm>
                          <a:off x="0" y="0"/>
                          <a:ext cx="2409825" cy="444088"/>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7627B" id="Rectangle 41" o:spid="_x0000_s1026" style="position:absolute;margin-left:126.45pt;margin-top:3in;width:189.75pt;height:34.9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" fillcolor="white [3201]" strokecolor="#f79e28 [3205]" strokeweight="2.25pt"/>
            </w:pict>
          </mc:Fallback>
        </mc:AlternateContent>
      </w:r>
      <w:r w:rsidR="00B37E92">
        <w:rPr>
          <w:noProof/>
        </w:rPr>
        <mc:AlternateContent>
          <mc:Choice Requires="wps">
            <w:drawing>
              <wp:anchor distT="0" distB="0" distL="114300" distR="114300" simplePos="0" relativeHeight="251741184" behindDoc="0" locked="0" layoutInCell="1" allowOverlap="1" wp14:anchorId="0AA1D52B" wp14:editId="1FB402A6">
                <wp:simplePos x="0" y="0"/>
                <wp:positionH relativeFrom="column">
                  <wp:posOffset>2900020</wp:posOffset>
                </wp:positionH>
                <wp:positionV relativeFrom="paragraph">
                  <wp:posOffset>3212704</wp:posOffset>
                </wp:positionV>
                <wp:extent cx="0" cy="351543"/>
                <wp:effectExtent l="0" t="0" r="38100" b="29845"/>
                <wp:wrapNone/>
                <wp:docPr id="67" name="Straight Connector 67"/>
                <wp:cNvGraphicFramePr/>
                <a:graphic xmlns:a="http://schemas.openxmlformats.org/drawingml/2006/main">
                  <a:graphicData uri="http://schemas.microsoft.com/office/word/2010/wordprocessingShape">
                    <wps:wsp>
                      <wps:cNvCnPr/>
                      <wps:spPr>
                        <a:xfrm>
                          <a:off x="0" y="0"/>
                          <a:ext cx="0" cy="351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5CFAB" id="Straight Connector 6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252.95pt" to="228.35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" strokecolor="black [3040]"/>
            </w:pict>
          </mc:Fallback>
        </mc:AlternateContent>
      </w:r>
      <w:r w:rsidR="00217903">
        <w:br w:type="page"/>
      </w:r>
    </w:p>
    <w:p w14:paraId="26654F01" w14:textId="2B6CF418" w:rsidR="00CF3194" w:rsidRDefault="00217903" w:rsidP="00CF3194">
      <w:pPr>
        <w:tabs>
          <w:tab w:val="left" w:pos="945"/>
        </w:tabs>
        <w:rPr>
          <w:b/>
          <w:bCs/>
          <w:sz w:val="32"/>
          <w:szCs w:val="32"/>
        </w:rPr>
      </w:pPr>
      <w:r w:rsidRPr="00217903">
        <w:rPr>
          <w:b/>
          <w:bCs/>
          <w:sz w:val="32"/>
          <w:szCs w:val="32"/>
        </w:rPr>
        <w:lastRenderedPageBreak/>
        <w:t>3.1 Data Preprocessing:</w:t>
      </w:r>
    </w:p>
    <w:p w14:paraId="0DDD00AF" w14:textId="25E002D5" w:rsidR="00217903" w:rsidRDefault="00217903" w:rsidP="00CF3194">
      <w:pPr>
        <w:tabs>
          <w:tab w:val="left" w:pos="945"/>
        </w:tabs>
      </w:pPr>
      <w:r>
        <w:rPr>
          <w:b/>
          <w:bCs/>
          <w:sz w:val="32"/>
          <w:szCs w:val="32"/>
        </w:rPr>
        <w:tab/>
      </w:r>
      <w:r>
        <w:t>The data pre-processing consists in a 3-step process:</w:t>
      </w:r>
    </w:p>
    <w:p w14:paraId="28FC892C" w14:textId="1185DC7B" w:rsidR="00217903" w:rsidRPr="00217903" w:rsidRDefault="00217903" w:rsidP="00217903">
      <w:pPr>
        <w:pStyle w:val="ListParagraph"/>
        <w:numPr>
          <w:ilvl w:val="0"/>
          <w:numId w:val="15"/>
        </w:numPr>
        <w:tabs>
          <w:tab w:val="left" w:pos="945"/>
        </w:tabs>
        <w:rPr>
          <w:b/>
          <w:bCs/>
          <w:sz w:val="32"/>
          <w:szCs w:val="32"/>
        </w:rPr>
      </w:pPr>
      <w:r w:rsidRPr="00217903">
        <w:rPr>
          <w:b/>
          <w:bCs/>
        </w:rPr>
        <w:t>Data cleaning:</w:t>
      </w:r>
      <w:r>
        <w:rPr>
          <w:b/>
          <w:bCs/>
        </w:rPr>
        <w:t xml:space="preserve"> </w:t>
      </w:r>
      <w:r>
        <w:t>we aim to remove all redundant and irrelevant information from the database as well as duplicates, missing values and outliers. The explanation of this process is divided between specific changes in the ‘Companies’ table.</w:t>
      </w:r>
      <w:r>
        <w:tab/>
      </w:r>
    </w:p>
    <w:p w14:paraId="576821DD" w14:textId="0183EDA6" w:rsidR="00217903" w:rsidRPr="00217903" w:rsidRDefault="00217903" w:rsidP="00217903">
      <w:pPr>
        <w:pStyle w:val="ListParagraph"/>
        <w:numPr>
          <w:ilvl w:val="0"/>
          <w:numId w:val="15"/>
        </w:numPr>
        <w:tabs>
          <w:tab w:val="left" w:pos="945"/>
        </w:tabs>
        <w:rPr>
          <w:b/>
          <w:bCs/>
          <w:sz w:val="32"/>
          <w:szCs w:val="32"/>
        </w:rPr>
      </w:pPr>
      <w:r>
        <w:rPr>
          <w:b/>
          <w:bCs/>
        </w:rPr>
        <w:t>Data selection:</w:t>
      </w:r>
      <w:r w:rsidRPr="00217903">
        <w:t xml:space="preserve"> </w:t>
      </w:r>
      <w:r>
        <w:t>where the context of the study is defined to filter which data will be taken into the final dataset.</w:t>
      </w:r>
    </w:p>
    <w:p w14:paraId="3D4098C6" w14:textId="2A1206E9" w:rsidR="00217903" w:rsidRPr="00217903" w:rsidRDefault="00217903" w:rsidP="00217903">
      <w:pPr>
        <w:pStyle w:val="ListParagraph"/>
        <w:numPr>
          <w:ilvl w:val="0"/>
          <w:numId w:val="15"/>
        </w:numPr>
        <w:tabs>
          <w:tab w:val="left" w:pos="945"/>
        </w:tabs>
        <w:rPr>
          <w:b/>
          <w:bCs/>
          <w:sz w:val="32"/>
          <w:szCs w:val="32"/>
        </w:rPr>
      </w:pPr>
      <w:r>
        <w:rPr>
          <w:b/>
          <w:bCs/>
        </w:rPr>
        <w:t>Data transformation:</w:t>
      </w:r>
      <w:r>
        <w:rPr>
          <w:sz w:val="32"/>
          <w:szCs w:val="32"/>
        </w:rPr>
        <w:t xml:space="preserve"> </w:t>
      </w:r>
      <w:r>
        <w:t>consisting on the process of creating new variables.</w:t>
      </w:r>
    </w:p>
    <w:p w14:paraId="172779CB" w14:textId="32F4D09F" w:rsidR="00217903" w:rsidRDefault="00217903" w:rsidP="00217903">
      <w:pPr>
        <w:tabs>
          <w:tab w:val="left" w:pos="945"/>
        </w:tabs>
        <w:rPr>
          <w:b/>
          <w:bCs/>
          <w:sz w:val="32"/>
          <w:szCs w:val="32"/>
        </w:rPr>
      </w:pPr>
      <w:r w:rsidRPr="00217903">
        <w:rPr>
          <w:b/>
          <w:bCs/>
          <w:sz w:val="32"/>
          <w:szCs w:val="32"/>
        </w:rPr>
        <w:t>3.</w:t>
      </w:r>
      <w:r w:rsidR="00147B3E">
        <w:rPr>
          <w:b/>
          <w:bCs/>
          <w:sz w:val="32"/>
          <w:szCs w:val="32"/>
        </w:rPr>
        <w:t>1.1</w:t>
      </w:r>
      <w:r w:rsidRPr="00217903">
        <w:rPr>
          <w:b/>
          <w:bCs/>
          <w:sz w:val="32"/>
          <w:szCs w:val="32"/>
        </w:rPr>
        <w:t xml:space="preserve"> Data cleaning:</w:t>
      </w:r>
    </w:p>
    <w:tbl>
      <w:tblPr>
        <w:tblStyle w:val="PlainTable5"/>
        <w:tblW w:w="0" w:type="auto"/>
        <w:tblLook w:val="04A0" w:firstRow="1" w:lastRow="0" w:firstColumn="1" w:lastColumn="0" w:noHBand="0" w:noVBand="1"/>
      </w:tblPr>
      <w:tblGrid>
        <w:gridCol w:w="3356"/>
        <w:gridCol w:w="3357"/>
        <w:gridCol w:w="3357"/>
      </w:tblGrid>
      <w:tr w:rsidR="00E24747" w14:paraId="30063517" w14:textId="77777777" w:rsidTr="00E24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6" w:type="dxa"/>
          </w:tcPr>
          <w:p w14:paraId="26E57170" w14:textId="210F98AE" w:rsidR="00E24747" w:rsidRDefault="00E24747" w:rsidP="00E24747">
            <w:pPr>
              <w:tabs>
                <w:tab w:val="left" w:pos="945"/>
              </w:tabs>
              <w:jc w:val="left"/>
              <w:rPr>
                <w:b/>
                <w:bCs/>
                <w:sz w:val="32"/>
                <w:szCs w:val="32"/>
              </w:rPr>
            </w:pPr>
            <w:r>
              <w:rPr>
                <w:b/>
                <w:bCs/>
                <w:sz w:val="32"/>
                <w:szCs w:val="32"/>
              </w:rPr>
              <w:t xml:space="preserve">Feature  </w:t>
            </w:r>
          </w:p>
        </w:tc>
        <w:tc>
          <w:tcPr>
            <w:tcW w:w="3357" w:type="dxa"/>
          </w:tcPr>
          <w:p w14:paraId="4B3DAF60" w14:textId="461C8303" w:rsidR="00E24747" w:rsidRDefault="00E24747" w:rsidP="00217903">
            <w:pPr>
              <w:tabs>
                <w:tab w:val="left" w:pos="945"/>
              </w:tabs>
              <w:cnfStyle w:val="100000000000" w:firstRow="1" w:lastRow="0" w:firstColumn="0" w:lastColumn="0" w:oddVBand="0" w:evenVBand="0" w:oddHBand="0" w:evenHBand="0" w:firstRowFirstColumn="0" w:firstRowLastColumn="0" w:lastRowFirstColumn="0" w:lastRowLastColumn="0"/>
              <w:rPr>
                <w:b/>
                <w:bCs/>
                <w:sz w:val="32"/>
                <w:szCs w:val="32"/>
              </w:rPr>
            </w:pPr>
            <w:r>
              <w:rPr>
                <w:b/>
                <w:bCs/>
                <w:sz w:val="32"/>
                <w:szCs w:val="32"/>
              </w:rPr>
              <w:t xml:space="preserve">Description                   </w:t>
            </w:r>
          </w:p>
        </w:tc>
        <w:tc>
          <w:tcPr>
            <w:tcW w:w="3357" w:type="dxa"/>
          </w:tcPr>
          <w:p w14:paraId="187DDFFA" w14:textId="55E2DFA0" w:rsidR="00E24747" w:rsidRDefault="00E24747" w:rsidP="00217903">
            <w:pPr>
              <w:tabs>
                <w:tab w:val="left" w:pos="945"/>
              </w:tabs>
              <w:cnfStyle w:val="100000000000" w:firstRow="1" w:lastRow="0" w:firstColumn="0" w:lastColumn="0" w:oddVBand="0" w:evenVBand="0" w:oddHBand="0" w:evenHBand="0" w:firstRowFirstColumn="0" w:firstRowLastColumn="0" w:lastRowFirstColumn="0" w:lastRowLastColumn="0"/>
              <w:rPr>
                <w:b/>
                <w:bCs/>
                <w:sz w:val="32"/>
                <w:szCs w:val="32"/>
              </w:rPr>
            </w:pPr>
            <w:r>
              <w:rPr>
                <w:b/>
                <w:bCs/>
                <w:sz w:val="32"/>
                <w:szCs w:val="32"/>
              </w:rPr>
              <w:t xml:space="preserve">                    Type </w:t>
            </w:r>
          </w:p>
        </w:tc>
      </w:tr>
    </w:tbl>
    <w:p w14:paraId="1F84E25B" w14:textId="2C730579" w:rsidR="00E24747" w:rsidRPr="00E24747" w:rsidRDefault="00E24747" w:rsidP="00217903">
      <w:pPr>
        <w:tabs>
          <w:tab w:val="left" w:pos="945"/>
        </w:tabs>
        <w:rPr>
          <w:sz w:val="24"/>
          <w:szCs w:val="24"/>
        </w:rPr>
      </w:pPr>
      <w:r w:rsidRPr="00E24747">
        <w:rPr>
          <w:sz w:val="24"/>
          <w:szCs w:val="24"/>
        </w:rPr>
        <w:t>id</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 xml:space="preserve">Company id </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0F9EA79E" w14:textId="3AB40C1C" w:rsidR="00E24747" w:rsidRPr="00E24747" w:rsidRDefault="00E24747" w:rsidP="00217903">
      <w:pPr>
        <w:tabs>
          <w:tab w:val="left" w:pos="945"/>
        </w:tabs>
        <w:rPr>
          <w:sz w:val="24"/>
          <w:szCs w:val="24"/>
        </w:rPr>
      </w:pPr>
      <w:r w:rsidRPr="00E24747">
        <w:rPr>
          <w:sz w:val="24"/>
          <w:szCs w:val="24"/>
        </w:rPr>
        <w:t>Name</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company name</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1D85819F" w14:textId="097EE19D" w:rsidR="00E24747" w:rsidRPr="00E24747" w:rsidRDefault="00E24747" w:rsidP="00217903">
      <w:pPr>
        <w:tabs>
          <w:tab w:val="left" w:pos="945"/>
        </w:tabs>
        <w:rPr>
          <w:sz w:val="24"/>
          <w:szCs w:val="24"/>
        </w:rPr>
      </w:pPr>
      <w:r w:rsidRPr="00E24747">
        <w:rPr>
          <w:sz w:val="24"/>
          <w:szCs w:val="24"/>
        </w:rPr>
        <w:t>homepage URL</w:t>
      </w:r>
      <w:r w:rsidRPr="00E24747">
        <w:rPr>
          <w:sz w:val="24"/>
          <w:szCs w:val="24"/>
        </w:rPr>
        <w:tab/>
      </w:r>
      <w:r w:rsidRPr="00E24747">
        <w:rPr>
          <w:sz w:val="24"/>
          <w:szCs w:val="24"/>
        </w:rPr>
        <w:tab/>
      </w:r>
      <w:r w:rsidRPr="00E24747">
        <w:rPr>
          <w:sz w:val="24"/>
          <w:szCs w:val="24"/>
        </w:rPr>
        <w:tab/>
        <w:t>company URL</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Nominal</w:t>
      </w:r>
    </w:p>
    <w:p w14:paraId="0F155AFB" w14:textId="2BD1740A" w:rsidR="00E24747" w:rsidRPr="00E24747" w:rsidRDefault="00E24747" w:rsidP="00217903">
      <w:pPr>
        <w:tabs>
          <w:tab w:val="left" w:pos="945"/>
        </w:tabs>
        <w:rPr>
          <w:sz w:val="24"/>
          <w:szCs w:val="24"/>
        </w:rPr>
      </w:pPr>
      <w:r w:rsidRPr="00E24747">
        <w:rPr>
          <w:sz w:val="24"/>
          <w:szCs w:val="24"/>
        </w:rPr>
        <w:t>permalink</w:t>
      </w:r>
      <w:r w:rsidRPr="00E24747">
        <w:rPr>
          <w:sz w:val="24"/>
          <w:szCs w:val="24"/>
        </w:rPr>
        <w:tab/>
      </w:r>
      <w:r w:rsidRPr="00E24747">
        <w:rPr>
          <w:sz w:val="24"/>
          <w:szCs w:val="24"/>
        </w:rPr>
        <w:tab/>
      </w:r>
      <w:r w:rsidRPr="00E24747">
        <w:rPr>
          <w:sz w:val="24"/>
          <w:szCs w:val="24"/>
        </w:rPr>
        <w:tab/>
      </w:r>
      <w:r w:rsidRPr="00E24747">
        <w:rPr>
          <w:sz w:val="24"/>
          <w:szCs w:val="24"/>
        </w:rPr>
        <w:tab/>
        <w:t>company link in CrunchBase</w:t>
      </w:r>
      <w:r w:rsidRPr="00E24747">
        <w:rPr>
          <w:sz w:val="24"/>
          <w:szCs w:val="24"/>
        </w:rPr>
        <w:tab/>
      </w:r>
      <w:r w:rsidRPr="00E24747">
        <w:rPr>
          <w:sz w:val="24"/>
          <w:szCs w:val="24"/>
        </w:rPr>
        <w:tab/>
      </w:r>
      <w:r w:rsidRPr="00E24747">
        <w:rPr>
          <w:sz w:val="24"/>
          <w:szCs w:val="24"/>
        </w:rPr>
        <w:tab/>
        <w:t>Nominal</w:t>
      </w:r>
    </w:p>
    <w:p w14:paraId="72420E3A" w14:textId="24EEAA55" w:rsidR="00217903" w:rsidRPr="00E24747" w:rsidRDefault="00E24747" w:rsidP="00217903">
      <w:pPr>
        <w:tabs>
          <w:tab w:val="left" w:pos="945"/>
        </w:tabs>
        <w:rPr>
          <w:sz w:val="24"/>
          <w:szCs w:val="24"/>
        </w:rPr>
      </w:pPr>
      <w:r w:rsidRPr="00E24747">
        <w:rPr>
          <w:sz w:val="24"/>
          <w:szCs w:val="24"/>
        </w:rPr>
        <w:t>category</w:t>
      </w:r>
      <w:r>
        <w:rPr>
          <w:sz w:val="24"/>
          <w:szCs w:val="24"/>
        </w:rPr>
        <w:t>_</w:t>
      </w:r>
      <w:r w:rsidRPr="00E24747">
        <w:rPr>
          <w:sz w:val="24"/>
          <w:szCs w:val="24"/>
        </w:rPr>
        <w:t>list</w:t>
      </w:r>
      <w:r w:rsidRPr="00E24747">
        <w:rPr>
          <w:sz w:val="24"/>
          <w:szCs w:val="24"/>
        </w:rPr>
        <w:tab/>
      </w:r>
      <w:r w:rsidRPr="00E24747">
        <w:rPr>
          <w:sz w:val="24"/>
          <w:szCs w:val="24"/>
        </w:rPr>
        <w:tab/>
      </w:r>
      <w:r w:rsidRPr="00E24747">
        <w:rPr>
          <w:sz w:val="24"/>
          <w:szCs w:val="24"/>
        </w:rPr>
        <w:tab/>
        <w:t>category of organization</w:t>
      </w:r>
      <w:r w:rsidRPr="00E24747">
        <w:rPr>
          <w:sz w:val="24"/>
          <w:szCs w:val="24"/>
        </w:rPr>
        <w:tab/>
      </w:r>
      <w:r w:rsidRPr="00E24747">
        <w:rPr>
          <w:sz w:val="24"/>
          <w:szCs w:val="24"/>
        </w:rPr>
        <w:tab/>
      </w:r>
      <w:r w:rsidR="006A0327">
        <w:rPr>
          <w:sz w:val="24"/>
          <w:szCs w:val="24"/>
        </w:rPr>
        <w:tab/>
      </w:r>
      <w:r w:rsidRPr="00E24747">
        <w:rPr>
          <w:sz w:val="24"/>
          <w:szCs w:val="24"/>
        </w:rPr>
        <w:t>Nominal</w:t>
      </w:r>
    </w:p>
    <w:p w14:paraId="77A67301" w14:textId="0AD71593" w:rsidR="00E24747" w:rsidRPr="00E24747" w:rsidRDefault="00E24747" w:rsidP="00E24747">
      <w:pPr>
        <w:rPr>
          <w:sz w:val="24"/>
          <w:szCs w:val="24"/>
        </w:rPr>
      </w:pPr>
      <w:r w:rsidRPr="00E24747">
        <w:rPr>
          <w:sz w:val="24"/>
          <w:szCs w:val="24"/>
        </w:rPr>
        <w:t>funding_total_usd</w:t>
      </w:r>
      <w:r w:rsidRPr="00E24747">
        <w:rPr>
          <w:sz w:val="24"/>
          <w:szCs w:val="24"/>
        </w:rPr>
        <w:tab/>
      </w:r>
      <w:r w:rsidRPr="00E24747">
        <w:rPr>
          <w:sz w:val="24"/>
          <w:szCs w:val="24"/>
        </w:rPr>
        <w:tab/>
      </w:r>
      <w:r w:rsidRPr="00E24747">
        <w:rPr>
          <w:sz w:val="24"/>
          <w:szCs w:val="24"/>
        </w:rPr>
        <w:tab/>
        <w:t xml:space="preserve">total fund </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Interval</w:t>
      </w:r>
    </w:p>
    <w:p w14:paraId="7FEA0FF6" w14:textId="3DACB190" w:rsidR="00E24747" w:rsidRPr="00E24747" w:rsidRDefault="00E24747" w:rsidP="00E24747">
      <w:pPr>
        <w:rPr>
          <w:sz w:val="24"/>
          <w:szCs w:val="24"/>
        </w:rPr>
      </w:pPr>
      <w:r w:rsidRPr="00E24747">
        <w:rPr>
          <w:sz w:val="24"/>
          <w:szCs w:val="24"/>
        </w:rPr>
        <w:t>status</w:t>
      </w:r>
      <w:r w:rsidRPr="00E24747">
        <w:rPr>
          <w:sz w:val="24"/>
          <w:szCs w:val="24"/>
        </w:rPr>
        <w:tab/>
      </w:r>
      <w:r w:rsidRPr="00E24747">
        <w:rPr>
          <w:sz w:val="24"/>
          <w:szCs w:val="24"/>
        </w:rPr>
        <w:tab/>
      </w:r>
      <w:r w:rsidRPr="00E24747">
        <w:rPr>
          <w:sz w:val="24"/>
          <w:szCs w:val="24"/>
        </w:rPr>
        <w:tab/>
      </w:r>
      <w:r w:rsidRPr="00E24747">
        <w:rPr>
          <w:sz w:val="24"/>
          <w:szCs w:val="24"/>
        </w:rPr>
        <w:tab/>
      </w:r>
      <w:r w:rsidRPr="00E24747">
        <w:rPr>
          <w:sz w:val="24"/>
          <w:szCs w:val="24"/>
        </w:rPr>
        <w:tab/>
        <w:t>Operating or close</w:t>
      </w:r>
      <w:r w:rsidRPr="00E24747">
        <w:rPr>
          <w:sz w:val="24"/>
          <w:szCs w:val="24"/>
        </w:rPr>
        <w:tab/>
      </w:r>
      <w:r w:rsidRPr="00E24747">
        <w:rPr>
          <w:sz w:val="24"/>
          <w:szCs w:val="24"/>
        </w:rPr>
        <w:tab/>
      </w:r>
      <w:r w:rsidRPr="00E24747">
        <w:rPr>
          <w:sz w:val="24"/>
          <w:szCs w:val="24"/>
        </w:rPr>
        <w:tab/>
      </w:r>
      <w:r w:rsidRPr="00E24747">
        <w:rPr>
          <w:sz w:val="24"/>
          <w:szCs w:val="24"/>
        </w:rPr>
        <w:tab/>
        <w:t>Categorical</w:t>
      </w:r>
    </w:p>
    <w:p w14:paraId="6FD4A2E7" w14:textId="7BD0567A" w:rsidR="00E24747" w:rsidRPr="00E24747" w:rsidRDefault="00E24747" w:rsidP="00E24747">
      <w:pPr>
        <w:rPr>
          <w:sz w:val="24"/>
          <w:szCs w:val="24"/>
        </w:rPr>
      </w:pPr>
      <w:r w:rsidRPr="00E24747">
        <w:rPr>
          <w:sz w:val="24"/>
          <w:szCs w:val="24"/>
        </w:rPr>
        <w:t>country</w:t>
      </w:r>
      <w:r>
        <w:rPr>
          <w:sz w:val="24"/>
          <w:szCs w:val="24"/>
        </w:rPr>
        <w:t>_</w:t>
      </w:r>
      <w:r w:rsidRPr="00E24747">
        <w:rPr>
          <w:sz w:val="24"/>
          <w:szCs w:val="24"/>
        </w:rPr>
        <w:t>code</w:t>
      </w:r>
      <w:r w:rsidRPr="00E24747">
        <w:rPr>
          <w:sz w:val="24"/>
          <w:szCs w:val="24"/>
        </w:rPr>
        <w:tab/>
      </w:r>
      <w:r w:rsidRPr="00E24747">
        <w:rPr>
          <w:sz w:val="24"/>
          <w:szCs w:val="24"/>
        </w:rPr>
        <w:tab/>
      </w:r>
      <w:r w:rsidRPr="00E24747">
        <w:rPr>
          <w:sz w:val="24"/>
          <w:szCs w:val="24"/>
        </w:rPr>
        <w:tab/>
        <w:t>Country (i.e., USA – United States)</w:t>
      </w:r>
      <w:r w:rsidRPr="00E24747">
        <w:rPr>
          <w:sz w:val="24"/>
          <w:szCs w:val="24"/>
        </w:rPr>
        <w:tab/>
      </w:r>
      <w:r w:rsidRPr="00E24747">
        <w:rPr>
          <w:sz w:val="24"/>
          <w:szCs w:val="24"/>
        </w:rPr>
        <w:tab/>
        <w:t>Categorical</w:t>
      </w:r>
    </w:p>
    <w:p w14:paraId="23051409" w14:textId="02ABDA6F" w:rsidR="00E24747" w:rsidRDefault="00E24747" w:rsidP="00E24747">
      <w:pPr>
        <w:rPr>
          <w:sz w:val="24"/>
          <w:szCs w:val="24"/>
        </w:rPr>
      </w:pPr>
      <w:r w:rsidRPr="00E24747">
        <w:rPr>
          <w:sz w:val="24"/>
          <w:szCs w:val="24"/>
        </w:rPr>
        <w:t>state_code</w:t>
      </w:r>
      <w:r>
        <w:rPr>
          <w:sz w:val="24"/>
          <w:szCs w:val="24"/>
        </w:rPr>
        <w:tab/>
      </w:r>
      <w:r>
        <w:rPr>
          <w:sz w:val="24"/>
          <w:szCs w:val="24"/>
        </w:rPr>
        <w:tab/>
      </w:r>
      <w:r>
        <w:rPr>
          <w:sz w:val="24"/>
          <w:szCs w:val="24"/>
        </w:rPr>
        <w:tab/>
      </w:r>
      <w:r>
        <w:rPr>
          <w:sz w:val="24"/>
          <w:szCs w:val="24"/>
        </w:rPr>
        <w:tab/>
      </w:r>
      <w:r w:rsidRPr="00E24747">
        <w:rPr>
          <w:sz w:val="24"/>
          <w:szCs w:val="24"/>
        </w:rPr>
        <w:t>USA’s states (i.e., CA – California)</w:t>
      </w:r>
      <w:r>
        <w:rPr>
          <w:sz w:val="24"/>
          <w:szCs w:val="24"/>
        </w:rPr>
        <w:tab/>
      </w:r>
      <w:r>
        <w:rPr>
          <w:sz w:val="24"/>
          <w:szCs w:val="24"/>
        </w:rPr>
        <w:tab/>
        <w:t>Categorical</w:t>
      </w:r>
    </w:p>
    <w:p w14:paraId="0152B42D" w14:textId="25215E80" w:rsidR="00E24747" w:rsidRDefault="00E24747" w:rsidP="00E24747">
      <w:pPr>
        <w:rPr>
          <w:sz w:val="24"/>
          <w:szCs w:val="24"/>
        </w:rPr>
      </w:pPr>
      <w:r w:rsidRPr="00E24747">
        <w:rPr>
          <w:sz w:val="24"/>
          <w:szCs w:val="24"/>
        </w:rPr>
        <w:t>region</w:t>
      </w:r>
      <w:r>
        <w:rPr>
          <w:sz w:val="24"/>
          <w:szCs w:val="24"/>
        </w:rPr>
        <w:tab/>
      </w:r>
      <w:r>
        <w:rPr>
          <w:sz w:val="24"/>
          <w:szCs w:val="24"/>
        </w:rPr>
        <w:tab/>
      </w:r>
      <w:r>
        <w:rPr>
          <w:sz w:val="24"/>
          <w:szCs w:val="24"/>
        </w:rPr>
        <w:tab/>
      </w:r>
      <w:r>
        <w:rPr>
          <w:sz w:val="24"/>
          <w:szCs w:val="24"/>
        </w:rPr>
        <w:tab/>
        <w:t>Country</w:t>
      </w:r>
      <w:r w:rsidR="006A0327">
        <w:rPr>
          <w:sz w:val="24"/>
          <w:szCs w:val="24"/>
        </w:rPr>
        <w:t>’</w:t>
      </w:r>
      <w:r>
        <w:rPr>
          <w:sz w:val="24"/>
          <w:szCs w:val="24"/>
        </w:rPr>
        <w:t>s region</w:t>
      </w:r>
      <w:r>
        <w:rPr>
          <w:sz w:val="24"/>
          <w:szCs w:val="24"/>
        </w:rPr>
        <w:tab/>
      </w:r>
      <w:r>
        <w:rPr>
          <w:sz w:val="24"/>
          <w:szCs w:val="24"/>
        </w:rPr>
        <w:tab/>
      </w:r>
      <w:r>
        <w:rPr>
          <w:sz w:val="24"/>
          <w:szCs w:val="24"/>
        </w:rPr>
        <w:tab/>
      </w:r>
      <w:r>
        <w:rPr>
          <w:sz w:val="24"/>
          <w:szCs w:val="24"/>
        </w:rPr>
        <w:tab/>
      </w:r>
      <w:r>
        <w:rPr>
          <w:sz w:val="24"/>
          <w:szCs w:val="24"/>
        </w:rPr>
        <w:tab/>
        <w:t>Categorical</w:t>
      </w:r>
    </w:p>
    <w:p w14:paraId="519C4093" w14:textId="0BB28E94" w:rsidR="00E24747" w:rsidRDefault="00E24747" w:rsidP="00E24747">
      <w:pPr>
        <w:rPr>
          <w:sz w:val="24"/>
          <w:szCs w:val="24"/>
        </w:rPr>
      </w:pPr>
      <w:r w:rsidRPr="00E24747">
        <w:rPr>
          <w:sz w:val="24"/>
          <w:szCs w:val="24"/>
        </w:rPr>
        <w:t>city</w:t>
      </w:r>
      <w:r>
        <w:rPr>
          <w:sz w:val="24"/>
          <w:szCs w:val="24"/>
        </w:rPr>
        <w:tab/>
      </w:r>
      <w:r>
        <w:rPr>
          <w:sz w:val="24"/>
          <w:szCs w:val="24"/>
        </w:rPr>
        <w:tab/>
      </w:r>
      <w:r>
        <w:rPr>
          <w:sz w:val="24"/>
          <w:szCs w:val="24"/>
        </w:rPr>
        <w:tab/>
      </w:r>
      <w:r>
        <w:rPr>
          <w:sz w:val="24"/>
          <w:szCs w:val="24"/>
        </w:rPr>
        <w:tab/>
      </w:r>
      <w:r>
        <w:rPr>
          <w:sz w:val="24"/>
          <w:szCs w:val="24"/>
        </w:rPr>
        <w:tab/>
      </w:r>
      <w:r w:rsidR="006A0327">
        <w:rPr>
          <w:sz w:val="24"/>
          <w:szCs w:val="24"/>
        </w:rPr>
        <w:t>Country’s city</w:t>
      </w:r>
      <w:r w:rsidR="006A0327">
        <w:rPr>
          <w:sz w:val="24"/>
          <w:szCs w:val="24"/>
        </w:rPr>
        <w:tab/>
      </w:r>
      <w:r w:rsidR="006A0327">
        <w:rPr>
          <w:sz w:val="24"/>
          <w:szCs w:val="24"/>
        </w:rPr>
        <w:tab/>
      </w:r>
      <w:r w:rsidR="006A0327">
        <w:rPr>
          <w:sz w:val="24"/>
          <w:szCs w:val="24"/>
        </w:rPr>
        <w:tab/>
      </w:r>
      <w:r w:rsidR="006A0327">
        <w:rPr>
          <w:sz w:val="24"/>
          <w:szCs w:val="24"/>
        </w:rPr>
        <w:tab/>
      </w:r>
      <w:r w:rsidR="006A0327">
        <w:rPr>
          <w:sz w:val="24"/>
          <w:szCs w:val="24"/>
        </w:rPr>
        <w:tab/>
        <w:t>Categorical</w:t>
      </w:r>
    </w:p>
    <w:p w14:paraId="27EA4635" w14:textId="55FD6F53" w:rsidR="006A0327" w:rsidRDefault="00970C23" w:rsidP="00E24747">
      <w:pPr>
        <w:rPr>
          <w:sz w:val="24"/>
          <w:szCs w:val="24"/>
        </w:rPr>
      </w:pPr>
      <w:r w:rsidRPr="006A0327">
        <w:rPr>
          <w:sz w:val="24"/>
          <w:szCs w:val="24"/>
        </w:rPr>
        <w:t>funding rounds</w:t>
      </w:r>
      <w:r w:rsidR="006A0327">
        <w:rPr>
          <w:sz w:val="24"/>
          <w:szCs w:val="24"/>
        </w:rPr>
        <w:tab/>
      </w:r>
      <w:r w:rsidR="006A0327">
        <w:rPr>
          <w:sz w:val="24"/>
          <w:szCs w:val="24"/>
        </w:rPr>
        <w:tab/>
      </w:r>
      <w:r w:rsidR="006A0327">
        <w:rPr>
          <w:sz w:val="24"/>
          <w:szCs w:val="24"/>
        </w:rPr>
        <w:tab/>
      </w:r>
      <w:r w:rsidR="006A0327" w:rsidRPr="006A0327">
        <w:rPr>
          <w:sz w:val="24"/>
          <w:szCs w:val="24"/>
        </w:rPr>
        <w:t>Total funding rounds</w:t>
      </w:r>
      <w:r w:rsidR="006A0327">
        <w:rPr>
          <w:sz w:val="24"/>
          <w:szCs w:val="24"/>
        </w:rPr>
        <w:tab/>
      </w:r>
      <w:r w:rsidR="006A0327">
        <w:rPr>
          <w:sz w:val="24"/>
          <w:szCs w:val="24"/>
        </w:rPr>
        <w:tab/>
      </w:r>
      <w:r w:rsidR="006A0327">
        <w:rPr>
          <w:sz w:val="24"/>
          <w:szCs w:val="24"/>
        </w:rPr>
        <w:tab/>
      </w:r>
      <w:r w:rsidR="006A0327">
        <w:rPr>
          <w:sz w:val="24"/>
          <w:szCs w:val="24"/>
        </w:rPr>
        <w:tab/>
        <w:t>Ordinal</w:t>
      </w:r>
    </w:p>
    <w:p w14:paraId="5EE328DD" w14:textId="26B9444B" w:rsidR="006A0327" w:rsidRDefault="00970C23" w:rsidP="00E24747">
      <w:pPr>
        <w:rPr>
          <w:sz w:val="24"/>
          <w:szCs w:val="24"/>
        </w:rPr>
      </w:pPr>
      <w:r w:rsidRPr="006A0327">
        <w:rPr>
          <w:sz w:val="24"/>
          <w:szCs w:val="24"/>
        </w:rPr>
        <w:t>founded at</w:t>
      </w:r>
      <w:r w:rsidR="006A0327">
        <w:rPr>
          <w:sz w:val="24"/>
          <w:szCs w:val="24"/>
        </w:rPr>
        <w:tab/>
      </w:r>
      <w:r w:rsidR="006A0327">
        <w:rPr>
          <w:sz w:val="24"/>
          <w:szCs w:val="24"/>
        </w:rPr>
        <w:tab/>
      </w:r>
      <w:r w:rsidR="006A0327">
        <w:rPr>
          <w:sz w:val="24"/>
          <w:szCs w:val="24"/>
        </w:rPr>
        <w:tab/>
      </w:r>
      <w:r w:rsidR="006A0327">
        <w:rPr>
          <w:sz w:val="24"/>
          <w:szCs w:val="24"/>
        </w:rPr>
        <w:tab/>
      </w:r>
      <w:r w:rsidR="006A0327" w:rsidRPr="006A0327">
        <w:rPr>
          <w:sz w:val="24"/>
          <w:szCs w:val="24"/>
        </w:rPr>
        <w:t>Foundation date</w:t>
      </w:r>
      <w:r w:rsidR="006A0327">
        <w:rPr>
          <w:sz w:val="24"/>
          <w:szCs w:val="24"/>
        </w:rPr>
        <w:tab/>
      </w:r>
      <w:r w:rsidR="006A0327">
        <w:rPr>
          <w:sz w:val="24"/>
          <w:szCs w:val="24"/>
        </w:rPr>
        <w:tab/>
      </w:r>
      <w:r w:rsidR="006A0327">
        <w:rPr>
          <w:sz w:val="24"/>
          <w:szCs w:val="24"/>
        </w:rPr>
        <w:tab/>
      </w:r>
      <w:r w:rsidR="006A0327">
        <w:rPr>
          <w:sz w:val="24"/>
          <w:szCs w:val="24"/>
        </w:rPr>
        <w:tab/>
      </w:r>
      <w:r w:rsidR="006A0327">
        <w:rPr>
          <w:sz w:val="24"/>
          <w:szCs w:val="24"/>
        </w:rPr>
        <w:tab/>
        <w:t>Date Time</w:t>
      </w:r>
    </w:p>
    <w:p w14:paraId="7CAC7AB8" w14:textId="326BB76F" w:rsidR="006A0327" w:rsidRDefault="006A0327" w:rsidP="006A0327">
      <w:pPr>
        <w:rPr>
          <w:sz w:val="24"/>
          <w:szCs w:val="24"/>
        </w:rPr>
      </w:pPr>
      <w:r w:rsidRPr="006A0327">
        <w:rPr>
          <w:sz w:val="24"/>
          <w:szCs w:val="24"/>
        </w:rPr>
        <w:lastRenderedPageBreak/>
        <w:t>first_funding_at</w:t>
      </w:r>
      <w:r>
        <w:rPr>
          <w:sz w:val="24"/>
          <w:szCs w:val="24"/>
        </w:rPr>
        <w:tab/>
      </w:r>
      <w:r>
        <w:rPr>
          <w:sz w:val="24"/>
          <w:szCs w:val="24"/>
        </w:rPr>
        <w:tab/>
      </w:r>
      <w:r>
        <w:rPr>
          <w:sz w:val="24"/>
          <w:szCs w:val="24"/>
        </w:rPr>
        <w:tab/>
        <w:t xml:space="preserve">Date of first fund </w:t>
      </w:r>
      <w:r>
        <w:rPr>
          <w:sz w:val="24"/>
          <w:szCs w:val="24"/>
        </w:rPr>
        <w:tab/>
      </w:r>
      <w:r>
        <w:rPr>
          <w:sz w:val="24"/>
          <w:szCs w:val="24"/>
        </w:rPr>
        <w:tab/>
      </w:r>
      <w:r>
        <w:rPr>
          <w:sz w:val="24"/>
          <w:szCs w:val="24"/>
        </w:rPr>
        <w:tab/>
      </w:r>
      <w:r>
        <w:rPr>
          <w:sz w:val="24"/>
          <w:szCs w:val="24"/>
        </w:rPr>
        <w:tab/>
      </w:r>
      <w:r>
        <w:rPr>
          <w:sz w:val="24"/>
          <w:szCs w:val="24"/>
        </w:rPr>
        <w:tab/>
        <w:t>Date Time</w:t>
      </w:r>
    </w:p>
    <w:p w14:paraId="4CACFBA5" w14:textId="3B70BB16" w:rsidR="006A0327" w:rsidRDefault="006A0327" w:rsidP="00E24747">
      <w:pPr>
        <w:rPr>
          <w:sz w:val="24"/>
          <w:szCs w:val="24"/>
        </w:rPr>
      </w:pPr>
      <w:r w:rsidRPr="006A0327">
        <w:rPr>
          <w:sz w:val="24"/>
          <w:szCs w:val="24"/>
        </w:rPr>
        <w:t>last_funding_at</w:t>
      </w:r>
      <w:r>
        <w:rPr>
          <w:sz w:val="24"/>
          <w:szCs w:val="24"/>
        </w:rPr>
        <w:tab/>
      </w:r>
      <w:r>
        <w:rPr>
          <w:sz w:val="24"/>
          <w:szCs w:val="24"/>
        </w:rPr>
        <w:tab/>
      </w:r>
      <w:r>
        <w:rPr>
          <w:sz w:val="24"/>
          <w:szCs w:val="24"/>
        </w:rPr>
        <w:tab/>
        <w:t>Date of last fund</w:t>
      </w:r>
      <w:r>
        <w:rPr>
          <w:sz w:val="24"/>
          <w:szCs w:val="24"/>
        </w:rPr>
        <w:tab/>
      </w:r>
      <w:r>
        <w:rPr>
          <w:sz w:val="24"/>
          <w:szCs w:val="24"/>
        </w:rPr>
        <w:tab/>
      </w:r>
      <w:r>
        <w:rPr>
          <w:sz w:val="24"/>
          <w:szCs w:val="24"/>
        </w:rPr>
        <w:tab/>
      </w:r>
      <w:r>
        <w:rPr>
          <w:sz w:val="24"/>
          <w:szCs w:val="24"/>
        </w:rPr>
        <w:tab/>
      </w:r>
      <w:r>
        <w:rPr>
          <w:sz w:val="24"/>
          <w:szCs w:val="24"/>
        </w:rPr>
        <w:tab/>
        <w:t>Date Time</w:t>
      </w:r>
    </w:p>
    <w:p w14:paraId="6EC61AE6" w14:textId="77777777" w:rsidR="006A0327" w:rsidRDefault="006A0327" w:rsidP="00E24747">
      <w:pPr>
        <w:rPr>
          <w:sz w:val="24"/>
          <w:szCs w:val="24"/>
        </w:rPr>
      </w:pPr>
    </w:p>
    <w:p w14:paraId="2EA2D702" w14:textId="55A9D3B3" w:rsidR="006A0327" w:rsidRPr="00E76F11" w:rsidRDefault="006A0327" w:rsidP="00E24747">
      <w:r w:rsidRPr="00E76F11">
        <w:rPr>
          <w:b/>
          <w:bCs/>
        </w:rPr>
        <w:t>The first step</w:t>
      </w:r>
      <w:r w:rsidRPr="00E76F11">
        <w:t xml:space="preserve"> of pre-processing consists on treating all the irrelevant and redundant information present in tables. As a free-to-edit database with multiple purposes, the CrunchBase dataset has several columns (features) and instances (observations) whose context don’t match the objective of predicting a start-up’s success.</w:t>
      </w:r>
    </w:p>
    <w:p w14:paraId="14ABC745" w14:textId="2E410666" w:rsidR="006A0327" w:rsidRPr="00E76F11" w:rsidRDefault="006A0327" w:rsidP="00E24747">
      <w:pPr>
        <w:rPr>
          <w:b/>
          <w:bCs/>
        </w:rPr>
      </w:pPr>
      <w:r w:rsidRPr="00E76F11">
        <w:rPr>
          <w:b/>
          <w:bCs/>
        </w:rPr>
        <w:t>From the ‘companies’ table:</w:t>
      </w:r>
    </w:p>
    <w:p w14:paraId="0DF26718" w14:textId="73FAB992" w:rsidR="006A0327" w:rsidRPr="00E76F11" w:rsidRDefault="006A0327" w:rsidP="006A0327">
      <w:pPr>
        <w:pStyle w:val="ListParagraph"/>
        <w:numPr>
          <w:ilvl w:val="0"/>
          <w:numId w:val="16"/>
        </w:numPr>
        <w:rPr>
          <w:b/>
          <w:bCs/>
          <w:sz w:val="22"/>
        </w:rPr>
      </w:pPr>
      <w:r w:rsidRPr="00E76F11">
        <w:rPr>
          <w:sz w:val="22"/>
        </w:rPr>
        <w:t>Deleted region, city as they provide too much granularity.</w:t>
      </w:r>
    </w:p>
    <w:p w14:paraId="74AE1531" w14:textId="6E63D980" w:rsidR="006A0327" w:rsidRPr="00E76F11" w:rsidRDefault="006A0327" w:rsidP="006A0327">
      <w:pPr>
        <w:pStyle w:val="ListParagraph"/>
        <w:numPr>
          <w:ilvl w:val="0"/>
          <w:numId w:val="16"/>
        </w:numPr>
        <w:rPr>
          <w:b/>
          <w:bCs/>
          <w:sz w:val="22"/>
        </w:rPr>
      </w:pPr>
      <w:r w:rsidRPr="00E76F11">
        <w:rPr>
          <w:sz w:val="22"/>
        </w:rPr>
        <w:t xml:space="preserve">Deleted domain, </w:t>
      </w:r>
      <w:r w:rsidR="00970C23" w:rsidRPr="00E76F11">
        <w:rPr>
          <w:sz w:val="22"/>
        </w:rPr>
        <w:t>homepage URL</w:t>
      </w:r>
      <w:r w:rsidRPr="00E76F11">
        <w:rPr>
          <w:sz w:val="22"/>
        </w:rPr>
        <w:t>, name</w:t>
      </w:r>
      <w:r w:rsidR="00E76F11">
        <w:rPr>
          <w:sz w:val="22"/>
        </w:rPr>
        <w:t xml:space="preserve"> </w:t>
      </w:r>
      <w:r w:rsidRPr="00E76F11">
        <w:rPr>
          <w:sz w:val="22"/>
        </w:rPr>
        <w:t>as irrelevant features</w:t>
      </w:r>
      <w:r w:rsidRPr="00E76F11">
        <w:rPr>
          <w:b/>
          <w:bCs/>
          <w:sz w:val="22"/>
        </w:rPr>
        <w:t>.</w:t>
      </w:r>
    </w:p>
    <w:p w14:paraId="4A085F42" w14:textId="3E3B416A" w:rsidR="00E76F11" w:rsidRPr="00E76F11" w:rsidRDefault="00E76F11" w:rsidP="006A0327">
      <w:pPr>
        <w:ind w:left="360"/>
        <w:rPr>
          <w:b/>
          <w:bCs/>
        </w:rPr>
      </w:pPr>
    </w:p>
    <w:p w14:paraId="02496291" w14:textId="37E32079" w:rsidR="00E76F11" w:rsidRPr="00E76F11" w:rsidRDefault="00E76F11" w:rsidP="00E76F11">
      <w:pPr>
        <w:rPr>
          <w:b/>
          <w:bCs/>
        </w:rPr>
      </w:pPr>
      <w:r w:rsidRPr="00E76F11">
        <w:rPr>
          <w:b/>
          <w:bCs/>
        </w:rPr>
        <w:t>General changes:</w:t>
      </w:r>
    </w:p>
    <w:p w14:paraId="1F6183D2" w14:textId="4CA8FC1B" w:rsidR="00E76F11" w:rsidRPr="00E76F11" w:rsidRDefault="00E76F11" w:rsidP="006A0327">
      <w:pPr>
        <w:ind w:left="360"/>
      </w:pPr>
      <w:r w:rsidRPr="00E76F11">
        <w:t>- Only a few duplicate instances were found in the database and all were removed.</w:t>
      </w:r>
    </w:p>
    <w:p w14:paraId="09DC80B7" w14:textId="7374D920" w:rsidR="00E76F11" w:rsidRDefault="00E76F11" w:rsidP="00E76F11">
      <w:r w:rsidRPr="00E76F11">
        <w:rPr>
          <w:b/>
          <w:bCs/>
        </w:rPr>
        <w:t>The second step</w:t>
      </w:r>
      <w:r w:rsidRPr="00E76F11">
        <w:t xml:space="preserve"> consists on eliminating noisy or unreliable data being the two most common cases of inconsistencies, Missing Values and Outliers. A Missing value (or missing data) is a variable that has no data value stored in an observation. Missing values are a common occurrence and can have a significant effect on the conclusions that can be drawn from the data.</w:t>
      </w:r>
    </w:p>
    <w:p w14:paraId="64BA8ED8" w14:textId="6406D5CC" w:rsidR="00E76F11" w:rsidRDefault="00E76F11" w:rsidP="00E76F11"/>
    <w:p w14:paraId="7544F16F" w14:textId="7BDB353B" w:rsidR="00E76F11" w:rsidRDefault="00E76F11" w:rsidP="00E76F11">
      <w:pPr>
        <w:rPr>
          <w:b/>
          <w:bCs/>
        </w:rPr>
      </w:pPr>
      <w:r w:rsidRPr="00E76F11">
        <w:rPr>
          <w:b/>
          <w:bCs/>
        </w:rPr>
        <w:t>From ‘companies table:</w:t>
      </w:r>
    </w:p>
    <w:p w14:paraId="4F47A207" w14:textId="0D87AD1A" w:rsidR="00E76F11" w:rsidRPr="00E76F11" w:rsidRDefault="00E76F11" w:rsidP="00E76F11">
      <w:pPr>
        <w:pStyle w:val="ListParagraph"/>
        <w:numPr>
          <w:ilvl w:val="0"/>
          <w:numId w:val="16"/>
        </w:numPr>
        <w:rPr>
          <w:b/>
          <w:bCs/>
          <w:sz w:val="22"/>
        </w:rPr>
      </w:pPr>
      <w:r w:rsidRPr="00E76F11">
        <w:rPr>
          <w:sz w:val="22"/>
        </w:rPr>
        <w:t xml:space="preserve">Deleted last_funding_at, first_funding_at, </w:t>
      </w:r>
      <w:r w:rsidR="00970C23" w:rsidRPr="00E76F11">
        <w:rPr>
          <w:sz w:val="22"/>
        </w:rPr>
        <w:t>founded at</w:t>
      </w:r>
      <w:r w:rsidRPr="00E76F11">
        <w:rPr>
          <w:sz w:val="22"/>
        </w:rPr>
        <w:t xml:space="preserve">, </w:t>
      </w:r>
      <w:r w:rsidR="00970C23" w:rsidRPr="00E76F11">
        <w:rPr>
          <w:sz w:val="22"/>
        </w:rPr>
        <w:t>funding rounds</w:t>
      </w:r>
      <w:r w:rsidRPr="00E76F11">
        <w:rPr>
          <w:sz w:val="22"/>
        </w:rPr>
        <w:t xml:space="preserve">, </w:t>
      </w:r>
      <w:r w:rsidR="00970C23" w:rsidRPr="00E76F11">
        <w:rPr>
          <w:sz w:val="22"/>
        </w:rPr>
        <w:t>state code</w:t>
      </w:r>
      <w:r>
        <w:rPr>
          <w:sz w:val="22"/>
        </w:rPr>
        <w:t>.</w:t>
      </w:r>
    </w:p>
    <w:p w14:paraId="20607362" w14:textId="153DBC79" w:rsidR="00E76F11" w:rsidRDefault="00E76F11" w:rsidP="00E76F11">
      <w:pPr>
        <w:rPr>
          <w:b/>
          <w:bCs/>
        </w:rPr>
      </w:pPr>
    </w:p>
    <w:p w14:paraId="27CAB381" w14:textId="4ABB2FCB" w:rsidR="00E76F11" w:rsidRDefault="00E76F11" w:rsidP="00E76F11">
      <w:pPr>
        <w:rPr>
          <w:b/>
          <w:bCs/>
          <w:sz w:val="32"/>
          <w:szCs w:val="32"/>
        </w:rPr>
      </w:pPr>
    </w:p>
    <w:p w14:paraId="2BEC03BB" w14:textId="16B7BA0B" w:rsidR="00E76F11" w:rsidRDefault="00E76F11" w:rsidP="00E76F11">
      <w:pPr>
        <w:rPr>
          <w:b/>
          <w:bCs/>
          <w:sz w:val="32"/>
          <w:szCs w:val="32"/>
        </w:rPr>
      </w:pPr>
    </w:p>
    <w:p w14:paraId="7F9A9302" w14:textId="77777777" w:rsidR="00E76F11" w:rsidRDefault="00E76F11" w:rsidP="00E76F11">
      <w:pPr>
        <w:rPr>
          <w:b/>
          <w:bCs/>
          <w:sz w:val="32"/>
          <w:szCs w:val="32"/>
        </w:rPr>
      </w:pPr>
    </w:p>
    <w:p w14:paraId="168AE52F" w14:textId="77777777" w:rsidR="00E90C16" w:rsidRDefault="00E90C16" w:rsidP="00E76F11">
      <w:pPr>
        <w:rPr>
          <w:b/>
          <w:bCs/>
          <w:sz w:val="32"/>
          <w:szCs w:val="32"/>
        </w:rPr>
      </w:pPr>
    </w:p>
    <w:p w14:paraId="2FA4D4A0" w14:textId="5E76B462" w:rsidR="00E76F11" w:rsidRDefault="00E76F11" w:rsidP="00E76F11">
      <w:pPr>
        <w:rPr>
          <w:b/>
          <w:bCs/>
        </w:rPr>
      </w:pPr>
      <w:r w:rsidRPr="00E76F11">
        <w:rPr>
          <w:b/>
          <w:bCs/>
          <w:sz w:val="32"/>
          <w:szCs w:val="32"/>
        </w:rPr>
        <w:lastRenderedPageBreak/>
        <w:t>3.</w:t>
      </w:r>
      <w:r w:rsidR="00147B3E">
        <w:rPr>
          <w:b/>
          <w:bCs/>
          <w:sz w:val="32"/>
          <w:szCs w:val="32"/>
        </w:rPr>
        <w:t>1</w:t>
      </w:r>
      <w:r>
        <w:rPr>
          <w:b/>
          <w:bCs/>
          <w:sz w:val="32"/>
          <w:szCs w:val="32"/>
        </w:rPr>
        <w:t>.2</w:t>
      </w:r>
      <w:r w:rsidRPr="00E76F11">
        <w:rPr>
          <w:b/>
          <w:bCs/>
          <w:sz w:val="32"/>
          <w:szCs w:val="32"/>
        </w:rPr>
        <w:t xml:space="preserve"> Data selection</w:t>
      </w:r>
      <w:r>
        <w:rPr>
          <w:b/>
          <w:bCs/>
        </w:rPr>
        <w:t>:</w:t>
      </w:r>
    </w:p>
    <w:p w14:paraId="4BE791A5" w14:textId="74CD72C9" w:rsidR="00E76F11" w:rsidRDefault="00E76F11" w:rsidP="00E76F11">
      <w:pPr>
        <w:ind w:left="720"/>
      </w:pPr>
      <w:r>
        <w:t>Before further advancements in the experiment setup of the dataset it is important to contextualize what will be the subject of study and filter data.</w:t>
      </w:r>
    </w:p>
    <w:tbl>
      <w:tblPr>
        <w:tblStyle w:val="PlainTable4"/>
        <w:tblW w:w="0" w:type="auto"/>
        <w:tblLook w:val="04A0" w:firstRow="1" w:lastRow="0" w:firstColumn="1" w:lastColumn="0" w:noHBand="0" w:noVBand="1"/>
      </w:tblPr>
      <w:tblGrid>
        <w:gridCol w:w="3356"/>
        <w:gridCol w:w="3357"/>
        <w:gridCol w:w="3357"/>
      </w:tblGrid>
      <w:tr w:rsidR="00E76F11" w14:paraId="4FAD2908" w14:textId="77777777" w:rsidTr="00E7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A47478B" w14:textId="0667D5B6" w:rsidR="00E76F11" w:rsidRDefault="00E76F11" w:rsidP="00E76F11">
            <w:r>
              <w:t xml:space="preserve">Feature </w:t>
            </w:r>
          </w:p>
        </w:tc>
        <w:tc>
          <w:tcPr>
            <w:tcW w:w="3357" w:type="dxa"/>
          </w:tcPr>
          <w:p w14:paraId="2B906E9F" w14:textId="2FA3E53F" w:rsidR="00E76F11" w:rsidRDefault="00E76F11" w:rsidP="00E76F11">
            <w:pPr>
              <w:cnfStyle w:val="100000000000" w:firstRow="1" w:lastRow="0" w:firstColumn="0" w:lastColumn="0" w:oddVBand="0" w:evenVBand="0" w:oddHBand="0" w:evenHBand="0" w:firstRowFirstColumn="0" w:firstRowLastColumn="0" w:lastRowFirstColumn="0" w:lastRowLastColumn="0"/>
            </w:pPr>
            <w:r>
              <w:t>Description</w:t>
            </w:r>
          </w:p>
        </w:tc>
        <w:tc>
          <w:tcPr>
            <w:tcW w:w="3357" w:type="dxa"/>
          </w:tcPr>
          <w:p w14:paraId="5EF09C68" w14:textId="2BE2714C" w:rsidR="00E76F11" w:rsidRDefault="00E76F11" w:rsidP="00E76F11">
            <w:pPr>
              <w:cnfStyle w:val="100000000000" w:firstRow="1" w:lastRow="0" w:firstColumn="0" w:lastColumn="0" w:oddVBand="0" w:evenVBand="0" w:oddHBand="0" w:evenHBand="0" w:firstRowFirstColumn="0" w:firstRowLastColumn="0" w:lastRowFirstColumn="0" w:lastRowLastColumn="0"/>
            </w:pPr>
            <w:r>
              <w:t>Type</w:t>
            </w:r>
          </w:p>
        </w:tc>
      </w:tr>
      <w:tr w:rsidR="00E76F11" w14:paraId="412FCFE5" w14:textId="77777777" w:rsidTr="00E7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F8936D1" w14:textId="2442872B" w:rsidR="00E76F11" w:rsidRDefault="00E76F11" w:rsidP="00E76F11">
            <w:r>
              <w:t>Categroy_list</w:t>
            </w:r>
          </w:p>
        </w:tc>
        <w:tc>
          <w:tcPr>
            <w:tcW w:w="3357" w:type="dxa"/>
          </w:tcPr>
          <w:p w14:paraId="0E08B7DC" w14:textId="183A7734" w:rsidR="00E76F11" w:rsidRDefault="00E76F11" w:rsidP="00E76F11">
            <w:pPr>
              <w:cnfStyle w:val="000000100000" w:firstRow="0" w:lastRow="0" w:firstColumn="0" w:lastColumn="0" w:oddVBand="0" w:evenVBand="0" w:oddHBand="1" w:evenHBand="0" w:firstRowFirstColumn="0" w:firstRowLastColumn="0" w:lastRowFirstColumn="0" w:lastRowLastColumn="0"/>
            </w:pPr>
            <w:r>
              <w:t>Company category</w:t>
            </w:r>
          </w:p>
        </w:tc>
        <w:tc>
          <w:tcPr>
            <w:tcW w:w="3357" w:type="dxa"/>
          </w:tcPr>
          <w:p w14:paraId="7F8234C8" w14:textId="311BA94E" w:rsidR="00E76F11" w:rsidRDefault="00E76F11" w:rsidP="00E76F11">
            <w:pPr>
              <w:cnfStyle w:val="000000100000" w:firstRow="0" w:lastRow="0" w:firstColumn="0" w:lastColumn="0" w:oddVBand="0" w:evenVBand="0" w:oddHBand="1" w:evenHBand="0" w:firstRowFirstColumn="0" w:firstRowLastColumn="0" w:lastRowFirstColumn="0" w:lastRowLastColumn="0"/>
            </w:pPr>
            <w:r>
              <w:t>Nominal</w:t>
            </w:r>
          </w:p>
        </w:tc>
      </w:tr>
      <w:tr w:rsidR="00E76F11" w14:paraId="07A2D3FB" w14:textId="77777777" w:rsidTr="00E76F11">
        <w:tc>
          <w:tcPr>
            <w:cnfStyle w:val="001000000000" w:firstRow="0" w:lastRow="0" w:firstColumn="1" w:lastColumn="0" w:oddVBand="0" w:evenVBand="0" w:oddHBand="0" w:evenHBand="0" w:firstRowFirstColumn="0" w:firstRowLastColumn="0" w:lastRowFirstColumn="0" w:lastRowLastColumn="0"/>
            <w:tcW w:w="3356" w:type="dxa"/>
          </w:tcPr>
          <w:p w14:paraId="30CA52D8" w14:textId="54DB179B" w:rsidR="00E76F11" w:rsidRDefault="00E76F11" w:rsidP="00E76F11">
            <w:r>
              <w:t xml:space="preserve">Country_code </w:t>
            </w:r>
          </w:p>
        </w:tc>
        <w:tc>
          <w:tcPr>
            <w:tcW w:w="3357" w:type="dxa"/>
          </w:tcPr>
          <w:p w14:paraId="5CD900E2" w14:textId="7D039839" w:rsidR="00E76F11" w:rsidRDefault="00E76F11" w:rsidP="00E76F11">
            <w:pPr>
              <w:cnfStyle w:val="000000000000" w:firstRow="0" w:lastRow="0" w:firstColumn="0" w:lastColumn="0" w:oddVBand="0" w:evenVBand="0" w:oddHBand="0" w:evenHBand="0" w:firstRowFirstColumn="0" w:firstRowLastColumn="0" w:lastRowFirstColumn="0" w:lastRowLastColumn="0"/>
            </w:pPr>
            <w:r>
              <w:t>Name of country</w:t>
            </w:r>
          </w:p>
        </w:tc>
        <w:tc>
          <w:tcPr>
            <w:tcW w:w="3357" w:type="dxa"/>
          </w:tcPr>
          <w:p w14:paraId="0C03C4D5" w14:textId="4BFC1B09" w:rsidR="00E76F11" w:rsidRDefault="00E76F11" w:rsidP="00E76F11">
            <w:pPr>
              <w:cnfStyle w:val="000000000000" w:firstRow="0" w:lastRow="0" w:firstColumn="0" w:lastColumn="0" w:oddVBand="0" w:evenVBand="0" w:oddHBand="0" w:evenHBand="0" w:firstRowFirstColumn="0" w:firstRowLastColumn="0" w:lastRowFirstColumn="0" w:lastRowLastColumn="0"/>
            </w:pPr>
            <w:r>
              <w:t>Categorical</w:t>
            </w:r>
          </w:p>
        </w:tc>
      </w:tr>
      <w:tr w:rsidR="00E76F11" w14:paraId="75F14F5B" w14:textId="77777777" w:rsidTr="00E7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59E6E47" w14:textId="5B8EE35F" w:rsidR="00E76F11" w:rsidRDefault="00E76F11" w:rsidP="00E76F11">
            <w:r>
              <w:t>Funding_total_usd</w:t>
            </w:r>
          </w:p>
        </w:tc>
        <w:tc>
          <w:tcPr>
            <w:tcW w:w="3357" w:type="dxa"/>
          </w:tcPr>
          <w:p w14:paraId="69F96877" w14:textId="7BF7547E" w:rsidR="00E76F11" w:rsidRDefault="00E76F11" w:rsidP="00E76F11">
            <w:pPr>
              <w:cnfStyle w:val="000000100000" w:firstRow="0" w:lastRow="0" w:firstColumn="0" w:lastColumn="0" w:oddVBand="0" w:evenVBand="0" w:oddHBand="1" w:evenHBand="0" w:firstRowFirstColumn="0" w:firstRowLastColumn="0" w:lastRowFirstColumn="0" w:lastRowLastColumn="0"/>
            </w:pPr>
            <w:r>
              <w:t>Amount of money</w:t>
            </w:r>
          </w:p>
        </w:tc>
        <w:tc>
          <w:tcPr>
            <w:tcW w:w="3357" w:type="dxa"/>
          </w:tcPr>
          <w:p w14:paraId="202992CC" w14:textId="461453B6" w:rsidR="00E76F11" w:rsidRDefault="00E90C16" w:rsidP="00E76F11">
            <w:pPr>
              <w:cnfStyle w:val="000000100000" w:firstRow="0" w:lastRow="0" w:firstColumn="0" w:lastColumn="0" w:oddVBand="0" w:evenVBand="0" w:oddHBand="1" w:evenHBand="0" w:firstRowFirstColumn="0" w:firstRowLastColumn="0" w:lastRowFirstColumn="0" w:lastRowLastColumn="0"/>
            </w:pPr>
            <w:r>
              <w:t>I</w:t>
            </w:r>
            <w:r w:rsidR="00E76F11">
              <w:t>nterval</w:t>
            </w:r>
          </w:p>
        </w:tc>
      </w:tr>
      <w:tr w:rsidR="00E90C16" w14:paraId="78D16C87" w14:textId="77777777" w:rsidTr="00E76F11">
        <w:tc>
          <w:tcPr>
            <w:cnfStyle w:val="001000000000" w:firstRow="0" w:lastRow="0" w:firstColumn="1" w:lastColumn="0" w:oddVBand="0" w:evenVBand="0" w:oddHBand="0" w:evenHBand="0" w:firstRowFirstColumn="0" w:firstRowLastColumn="0" w:lastRowFirstColumn="0" w:lastRowLastColumn="0"/>
            <w:tcW w:w="3356" w:type="dxa"/>
          </w:tcPr>
          <w:p w14:paraId="2A5D04BA" w14:textId="05049ADD" w:rsidR="00E90C16" w:rsidRDefault="00E90C16" w:rsidP="00E76F11">
            <w:r>
              <w:t>Status</w:t>
            </w:r>
          </w:p>
        </w:tc>
        <w:tc>
          <w:tcPr>
            <w:tcW w:w="3357" w:type="dxa"/>
          </w:tcPr>
          <w:p w14:paraId="4D8B2877" w14:textId="351E982F" w:rsidR="00E90C16" w:rsidRDefault="00E90C16" w:rsidP="00E76F11">
            <w:pPr>
              <w:cnfStyle w:val="000000000000" w:firstRow="0" w:lastRow="0" w:firstColumn="0" w:lastColumn="0" w:oddVBand="0" w:evenVBand="0" w:oddHBand="0" w:evenHBand="0" w:firstRowFirstColumn="0" w:firstRowLastColumn="0" w:lastRowFirstColumn="0" w:lastRowLastColumn="0"/>
            </w:pPr>
            <w:r>
              <w:t>Operating or closed</w:t>
            </w:r>
          </w:p>
        </w:tc>
        <w:tc>
          <w:tcPr>
            <w:tcW w:w="3357" w:type="dxa"/>
          </w:tcPr>
          <w:p w14:paraId="6E9C2F59" w14:textId="5861C027" w:rsidR="00E90C16" w:rsidRDefault="00E90C16" w:rsidP="00E76F11">
            <w:pPr>
              <w:cnfStyle w:val="000000000000" w:firstRow="0" w:lastRow="0" w:firstColumn="0" w:lastColumn="0" w:oddVBand="0" w:evenVBand="0" w:oddHBand="0" w:evenHBand="0" w:firstRowFirstColumn="0" w:firstRowLastColumn="0" w:lastRowFirstColumn="0" w:lastRowLastColumn="0"/>
            </w:pPr>
            <w:r>
              <w:t>Categorical</w:t>
            </w:r>
          </w:p>
        </w:tc>
      </w:tr>
    </w:tbl>
    <w:p w14:paraId="60ED08C4" w14:textId="77777777" w:rsidR="00E76F11" w:rsidRDefault="00E76F11" w:rsidP="00E76F11">
      <w:pPr>
        <w:ind w:left="720"/>
      </w:pPr>
    </w:p>
    <w:p w14:paraId="6E41443B" w14:textId="263B0653" w:rsidR="00E76F11" w:rsidRDefault="00E90C16" w:rsidP="00E90C16">
      <w:pPr>
        <w:rPr>
          <w:b/>
          <w:bCs/>
          <w:sz w:val="32"/>
          <w:szCs w:val="32"/>
        </w:rPr>
      </w:pPr>
      <w:r w:rsidRPr="00E90C16">
        <w:rPr>
          <w:b/>
          <w:bCs/>
          <w:sz w:val="32"/>
          <w:szCs w:val="32"/>
        </w:rPr>
        <w:t>3.</w:t>
      </w:r>
      <w:r w:rsidR="00147B3E">
        <w:rPr>
          <w:b/>
          <w:bCs/>
          <w:sz w:val="32"/>
          <w:szCs w:val="32"/>
        </w:rPr>
        <w:t>1</w:t>
      </w:r>
      <w:r w:rsidRPr="00E90C16">
        <w:rPr>
          <w:b/>
          <w:bCs/>
          <w:sz w:val="32"/>
          <w:szCs w:val="32"/>
        </w:rPr>
        <w:t>.3 Data transformation:</w:t>
      </w:r>
    </w:p>
    <w:p w14:paraId="3561520D" w14:textId="7F6FDB88" w:rsidR="00E90C16" w:rsidRDefault="00E90C16" w:rsidP="00E90C16">
      <w:r>
        <w:t>Transforming data can be summarized as “the application of mathematical modification to the value of a variable” to extract more value than in its original state. In the present dissertation, the data transformation process achieved with two steps:</w:t>
      </w:r>
    </w:p>
    <w:p w14:paraId="5370326B" w14:textId="03FCEBE8" w:rsidR="00E90C16" w:rsidRDefault="00E90C16" w:rsidP="00E90C16">
      <w:pPr>
        <w:pStyle w:val="ListParagraph"/>
        <w:numPr>
          <w:ilvl w:val="0"/>
          <w:numId w:val="16"/>
        </w:numPr>
        <w:rPr>
          <w:b/>
          <w:bCs/>
          <w:sz w:val="32"/>
          <w:szCs w:val="32"/>
        </w:rPr>
      </w:pPr>
      <w:r>
        <w:rPr>
          <w:b/>
          <w:bCs/>
          <w:sz w:val="32"/>
          <w:szCs w:val="32"/>
        </w:rPr>
        <w:t>Changes in original data:</w:t>
      </w:r>
    </w:p>
    <w:p w14:paraId="51A81036" w14:textId="2B63EE85" w:rsidR="00E90C16" w:rsidRDefault="00E90C16" w:rsidP="00E90C16">
      <w:pPr>
        <w:pStyle w:val="ListParagraph"/>
        <w:ind w:left="1440" w:firstLine="0"/>
      </w:pPr>
      <w:r>
        <w:t xml:space="preserve">Category: All companies were classified into one or more of </w:t>
      </w:r>
      <w:r w:rsidR="000F084E">
        <w:t>857</w:t>
      </w:r>
      <w:r>
        <w:t xml:space="preserve"> categories,</w:t>
      </w:r>
      <w:r>
        <w:tab/>
      </w:r>
      <w:r>
        <w:tab/>
      </w:r>
      <w:r w:rsidRPr="00E90C16">
        <w:t xml:space="preserve"> </w:t>
      </w:r>
      <w:r w:rsidR="00F9084C">
        <w:t>it</w:t>
      </w:r>
      <w:r>
        <w:t xml:space="preserve"> varies between “software”, “hardware”, “manufacturing”, “energy”, etc. Categories are merged into a column separated by the symbol “|”and sorted from A-Z. </w:t>
      </w:r>
    </w:p>
    <w:p w14:paraId="71907686" w14:textId="1E52256C" w:rsidR="00E90C16" w:rsidRDefault="00E90C16" w:rsidP="00E90C16">
      <w:pPr>
        <w:pStyle w:val="ListParagraph"/>
        <w:ind w:left="1440" w:firstLine="0"/>
      </w:pPr>
      <w:r>
        <w:t xml:space="preserve">to solve </w:t>
      </w:r>
      <w:r w:rsidR="00F9084C">
        <w:t>this,</w:t>
      </w:r>
      <w:r>
        <w:t xml:space="preserve"> we used </w:t>
      </w:r>
      <w:r w:rsidRPr="00E90C16">
        <w:rPr>
          <w:b/>
          <w:bCs/>
          <w:u w:val="single"/>
        </w:rPr>
        <w:t>one hot encoder</w:t>
      </w:r>
      <w:r>
        <w:t xml:space="preserve"> &amp; </w:t>
      </w:r>
      <w:r w:rsidRPr="00E90C16">
        <w:rPr>
          <w:b/>
          <w:bCs/>
          <w:u w:val="single"/>
        </w:rPr>
        <w:t xml:space="preserve">two categorial </w:t>
      </w:r>
      <w:r w:rsidR="00F9084C" w:rsidRPr="00E90C16">
        <w:rPr>
          <w:b/>
          <w:bCs/>
          <w:u w:val="single"/>
        </w:rPr>
        <w:t>sklearn</w:t>
      </w:r>
      <w:r w:rsidR="00F9084C">
        <w:t>, which</w:t>
      </w:r>
      <w:r>
        <w:t xml:space="preserve"> give us a result all categories formed as binary data.</w:t>
      </w:r>
    </w:p>
    <w:p w14:paraId="4C9DA351" w14:textId="79019107" w:rsidR="00F9084C" w:rsidRDefault="00E90C16" w:rsidP="00F9084C">
      <w:pPr>
        <w:pStyle w:val="ListParagraph"/>
        <w:ind w:left="1440" w:firstLine="0"/>
      </w:pPr>
      <w:r>
        <w:t>We now detail the process used to determine each company’s category. Originally organizations had between 1 up to 14 categories selected from a binary value list.</w:t>
      </w:r>
    </w:p>
    <w:p w14:paraId="76AD8F2F" w14:textId="3D414BF6" w:rsidR="00E90C16" w:rsidRDefault="00F9084C" w:rsidP="00F9084C">
      <w:pPr>
        <w:pStyle w:val="ListParagraph"/>
        <w:numPr>
          <w:ilvl w:val="0"/>
          <w:numId w:val="16"/>
        </w:numPr>
        <w:rPr>
          <w:b/>
          <w:bCs/>
          <w:sz w:val="32"/>
          <w:szCs w:val="32"/>
        </w:rPr>
      </w:pPr>
      <w:r w:rsidRPr="00F9084C">
        <w:rPr>
          <w:b/>
          <w:bCs/>
          <w:sz w:val="32"/>
          <w:szCs w:val="32"/>
        </w:rPr>
        <w:t>All Features to binary:</w:t>
      </w:r>
    </w:p>
    <w:p w14:paraId="578B682B" w14:textId="05F999EE" w:rsidR="00F9084C" w:rsidRDefault="00F9084C" w:rsidP="00F9084C">
      <w:pPr>
        <w:pStyle w:val="ListParagraph"/>
        <w:ind w:left="1440" w:firstLine="0"/>
        <w:rPr>
          <w:sz w:val="24"/>
          <w:szCs w:val="24"/>
        </w:rPr>
      </w:pPr>
      <w:r>
        <w:rPr>
          <w:sz w:val="24"/>
          <w:szCs w:val="24"/>
        </w:rPr>
        <w:t>as we see there is a must to our data set to change from actual form to binary form because this allow us to run our methods (Naïve Bayes &amp; Random Forest).</w:t>
      </w:r>
    </w:p>
    <w:p w14:paraId="0A6EE85E" w14:textId="036F6653" w:rsidR="00F9084C" w:rsidRPr="00F9084C" w:rsidRDefault="00F9084C" w:rsidP="00F9084C">
      <w:pPr>
        <w:pStyle w:val="ListParagraph"/>
        <w:ind w:left="1440" w:firstLine="0"/>
        <w:rPr>
          <w:sz w:val="24"/>
          <w:szCs w:val="24"/>
        </w:rPr>
      </w:pPr>
      <w:r>
        <w:rPr>
          <w:sz w:val="24"/>
          <w:szCs w:val="24"/>
        </w:rPr>
        <w:t xml:space="preserve">So, with two methods in above section we transformed our </w:t>
      </w:r>
      <w:r w:rsidRPr="00F9084C">
        <w:rPr>
          <w:b/>
          <w:bCs/>
          <w:sz w:val="24"/>
          <w:szCs w:val="24"/>
        </w:rPr>
        <w:t>STATUS</w:t>
      </w:r>
      <w:r>
        <w:rPr>
          <w:sz w:val="24"/>
          <w:szCs w:val="24"/>
        </w:rPr>
        <w:t xml:space="preserve"> and </w:t>
      </w:r>
      <w:r w:rsidRPr="00F9084C">
        <w:rPr>
          <w:b/>
          <w:bCs/>
          <w:sz w:val="24"/>
          <w:szCs w:val="24"/>
        </w:rPr>
        <w:t>COUNTRY_CODE</w:t>
      </w:r>
      <w:r>
        <w:rPr>
          <w:b/>
          <w:bCs/>
          <w:sz w:val="24"/>
          <w:szCs w:val="24"/>
        </w:rPr>
        <w:t xml:space="preserve"> </w:t>
      </w:r>
      <w:r>
        <w:rPr>
          <w:sz w:val="24"/>
          <w:szCs w:val="24"/>
        </w:rPr>
        <w:t>to numeric data.</w:t>
      </w:r>
    </w:p>
    <w:p w14:paraId="2C17EAC7" w14:textId="77777777" w:rsidR="00E90C16" w:rsidRDefault="00E90C16" w:rsidP="00E90C16">
      <w:pPr>
        <w:pStyle w:val="ListParagraph"/>
        <w:ind w:left="1440" w:firstLine="0"/>
        <w:rPr>
          <w:b/>
          <w:bCs/>
          <w:sz w:val="32"/>
          <w:szCs w:val="32"/>
        </w:rPr>
      </w:pPr>
    </w:p>
    <w:p w14:paraId="773940C8" w14:textId="760E56B4" w:rsidR="00E90C16" w:rsidRDefault="00F9084C" w:rsidP="00E90C16">
      <w:pPr>
        <w:pStyle w:val="ListParagraph"/>
        <w:ind w:left="720" w:firstLine="0"/>
        <w:rPr>
          <w:b/>
          <w:bCs/>
          <w:sz w:val="32"/>
          <w:szCs w:val="32"/>
        </w:rPr>
      </w:pPr>
      <w:r>
        <w:rPr>
          <w:b/>
          <w:bCs/>
          <w:sz w:val="32"/>
          <w:szCs w:val="32"/>
        </w:rPr>
        <w:lastRenderedPageBreak/>
        <w:t>3.</w:t>
      </w:r>
      <w:r w:rsidR="00147B3E">
        <w:rPr>
          <w:b/>
          <w:bCs/>
          <w:sz w:val="32"/>
          <w:szCs w:val="32"/>
        </w:rPr>
        <w:t>2</w:t>
      </w:r>
      <w:r>
        <w:rPr>
          <w:b/>
          <w:bCs/>
          <w:sz w:val="32"/>
          <w:szCs w:val="32"/>
        </w:rPr>
        <w:t xml:space="preserve"> Experiment Setup:</w:t>
      </w:r>
    </w:p>
    <w:p w14:paraId="3D89A8C7" w14:textId="6659F695" w:rsidR="00F9084C" w:rsidRDefault="00F9084C" w:rsidP="00E90C16">
      <w:pPr>
        <w:pStyle w:val="ListParagraph"/>
        <w:ind w:left="720" w:firstLine="0"/>
        <w:rPr>
          <w:b/>
          <w:bCs/>
          <w:sz w:val="28"/>
          <w:szCs w:val="28"/>
        </w:rPr>
      </w:pPr>
      <w:r>
        <w:rPr>
          <w:b/>
          <w:bCs/>
          <w:sz w:val="32"/>
          <w:szCs w:val="32"/>
        </w:rPr>
        <w:tab/>
      </w:r>
      <w:r w:rsidRPr="00F9084C">
        <w:rPr>
          <w:b/>
          <w:bCs/>
          <w:sz w:val="28"/>
          <w:szCs w:val="28"/>
        </w:rPr>
        <w:t>3.</w:t>
      </w:r>
      <w:r w:rsidR="00147B3E">
        <w:rPr>
          <w:b/>
          <w:bCs/>
          <w:sz w:val="28"/>
          <w:szCs w:val="28"/>
        </w:rPr>
        <w:t>2</w:t>
      </w:r>
      <w:r w:rsidRPr="00F9084C">
        <w:rPr>
          <w:b/>
          <w:bCs/>
          <w:sz w:val="28"/>
          <w:szCs w:val="28"/>
        </w:rPr>
        <w:t>.1 Evaluation Metrics:</w:t>
      </w:r>
    </w:p>
    <w:p w14:paraId="56BF5D25" w14:textId="7270211B" w:rsidR="00F9084C" w:rsidRDefault="00F9084C" w:rsidP="00F9084C">
      <w:pPr>
        <w:pStyle w:val="ListParagraph"/>
        <w:ind w:left="720" w:firstLine="0"/>
      </w:pPr>
      <w:r>
        <w:t>The classifier will have as its main evaluation metrics, True Positive Rate (TPR) and False Positive Rate (FPR). Not only are those standards for most binary classification tasks but they were also used in the work considered as state of art. Also, by using the same metrics we can perform a statistical comparison between the two approaches for the same problem.</w:t>
      </w:r>
    </w:p>
    <w:p w14:paraId="5FE92FA7" w14:textId="5179649E" w:rsidR="00F9084C" w:rsidRDefault="00F9084C" w:rsidP="00F9084C">
      <w:pPr>
        <w:pStyle w:val="ListParagraph"/>
        <w:ind w:left="720" w:firstLine="0"/>
      </w:pPr>
      <w:r w:rsidRPr="00F9084C">
        <w:rPr>
          <w:b/>
          <w:bCs/>
        </w:rPr>
        <w:t>True Positive Rate (TPR = TP / (TP+FN))</w:t>
      </w:r>
      <w:r>
        <w:t xml:space="preserve"> or </w:t>
      </w:r>
      <w:r w:rsidRPr="00F9084C">
        <w:rPr>
          <w:b/>
          <w:bCs/>
        </w:rPr>
        <w:t>Recall</w:t>
      </w:r>
      <w:r>
        <w:t xml:space="preserve"> can be defined as the percentage of all the successful companies correctly identified as successful. On the other side, </w:t>
      </w:r>
      <w:r w:rsidRPr="00F9084C">
        <w:rPr>
          <w:b/>
          <w:bCs/>
        </w:rPr>
        <w:t>False Positive Rate (FPR = FP / (FP+TN))</w:t>
      </w:r>
      <w:r>
        <w:t xml:space="preserve"> can be understood as the percentage of all unsuccessful companies classified as successful. As an easy to understand metric, </w:t>
      </w:r>
      <w:r w:rsidRPr="00F9084C">
        <w:rPr>
          <w:b/>
          <w:bCs/>
        </w:rPr>
        <w:t>TPR</w:t>
      </w:r>
      <w:r>
        <w:t xml:space="preserve"> clearly tells the predictive capability of the crucial aspect under study - classifying companies as successful with the features and methodology in-use.</w:t>
      </w:r>
    </w:p>
    <w:tbl>
      <w:tblPr>
        <w:tblStyle w:val="GridTable1Light"/>
        <w:tblW w:w="0" w:type="auto"/>
        <w:tblLook w:val="04A0" w:firstRow="1" w:lastRow="0" w:firstColumn="1" w:lastColumn="0" w:noHBand="0" w:noVBand="1"/>
      </w:tblPr>
      <w:tblGrid>
        <w:gridCol w:w="3356"/>
        <w:gridCol w:w="3357"/>
        <w:gridCol w:w="3357"/>
      </w:tblGrid>
      <w:tr w:rsidR="00F9084C" w14:paraId="062117D3" w14:textId="77777777" w:rsidTr="00F9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68BFE952" w14:textId="227BDBEE" w:rsidR="00F9084C" w:rsidRDefault="00F9084C" w:rsidP="00F9084C">
            <w:pPr>
              <w:pStyle w:val="ListParagraph"/>
              <w:ind w:left="0" w:firstLine="0"/>
              <w:rPr>
                <w:b w:val="0"/>
                <w:bCs w:val="0"/>
                <w:sz w:val="28"/>
                <w:szCs w:val="28"/>
              </w:rPr>
            </w:pPr>
            <w:r>
              <w:rPr>
                <w:b w:val="0"/>
                <w:bCs w:val="0"/>
                <w:sz w:val="28"/>
                <w:szCs w:val="28"/>
              </w:rPr>
              <w:t>Confusion matrix</w:t>
            </w:r>
          </w:p>
        </w:tc>
        <w:tc>
          <w:tcPr>
            <w:tcW w:w="3357" w:type="dxa"/>
          </w:tcPr>
          <w:p w14:paraId="2566D12C" w14:textId="00DCF691" w:rsidR="00F9084C" w:rsidRDefault="00434001" w:rsidP="00F9084C">
            <w:pPr>
              <w:pStyle w:val="ListParagraph"/>
              <w:ind w:left="0" w:firstLine="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0, (</w:t>
            </w:r>
            <w:r w:rsidR="00F9084C">
              <w:rPr>
                <w:b w:val="0"/>
                <w:bCs w:val="0"/>
                <w:sz w:val="28"/>
                <w:szCs w:val="28"/>
              </w:rPr>
              <w:t>predicted negative)</w:t>
            </w:r>
          </w:p>
        </w:tc>
        <w:tc>
          <w:tcPr>
            <w:tcW w:w="3357" w:type="dxa"/>
          </w:tcPr>
          <w:p w14:paraId="74734B6A" w14:textId="3464B297" w:rsidR="00F9084C" w:rsidRDefault="00434001" w:rsidP="00F9084C">
            <w:pPr>
              <w:pStyle w:val="ListParagraph"/>
              <w:ind w:left="0" w:firstLine="0"/>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1, (</w:t>
            </w:r>
            <w:r w:rsidR="00F9084C">
              <w:rPr>
                <w:b w:val="0"/>
                <w:bCs w:val="0"/>
                <w:sz w:val="28"/>
                <w:szCs w:val="28"/>
              </w:rPr>
              <w:t>Predicted positive)</w:t>
            </w:r>
          </w:p>
        </w:tc>
      </w:tr>
      <w:tr w:rsidR="00F9084C" w14:paraId="300E51DB" w14:textId="77777777" w:rsidTr="00F9084C">
        <w:trPr>
          <w:trHeight w:val="1275"/>
        </w:trPr>
        <w:tc>
          <w:tcPr>
            <w:cnfStyle w:val="001000000000" w:firstRow="0" w:lastRow="0" w:firstColumn="1" w:lastColumn="0" w:oddVBand="0" w:evenVBand="0" w:oddHBand="0" w:evenHBand="0" w:firstRowFirstColumn="0" w:firstRowLastColumn="0" w:lastRowFirstColumn="0" w:lastRowLastColumn="0"/>
            <w:tcW w:w="3356" w:type="dxa"/>
          </w:tcPr>
          <w:p w14:paraId="49204475" w14:textId="77777777" w:rsidR="00F9084C" w:rsidRDefault="00F9084C" w:rsidP="00F9084C">
            <w:pPr>
              <w:pStyle w:val="ListParagraph"/>
              <w:ind w:left="0" w:firstLine="0"/>
              <w:rPr>
                <w:sz w:val="28"/>
                <w:szCs w:val="28"/>
              </w:rPr>
            </w:pPr>
          </w:p>
          <w:p w14:paraId="3E9BA5EF" w14:textId="34CA8A2F" w:rsidR="00F9084C" w:rsidRDefault="00434001" w:rsidP="00F9084C">
            <w:pPr>
              <w:pStyle w:val="ListParagraph"/>
              <w:ind w:left="0" w:firstLine="0"/>
              <w:rPr>
                <w:b w:val="0"/>
                <w:bCs w:val="0"/>
                <w:sz w:val="28"/>
                <w:szCs w:val="28"/>
              </w:rPr>
            </w:pPr>
            <w:r>
              <w:rPr>
                <w:b w:val="0"/>
                <w:bCs w:val="0"/>
                <w:sz w:val="28"/>
                <w:szCs w:val="28"/>
              </w:rPr>
              <w:t>0, (</w:t>
            </w:r>
            <w:r w:rsidR="00F9084C">
              <w:rPr>
                <w:b w:val="0"/>
                <w:bCs w:val="0"/>
                <w:sz w:val="28"/>
                <w:szCs w:val="28"/>
              </w:rPr>
              <w:t>Actual negative)</w:t>
            </w:r>
          </w:p>
        </w:tc>
        <w:tc>
          <w:tcPr>
            <w:tcW w:w="3357" w:type="dxa"/>
          </w:tcPr>
          <w:p w14:paraId="7439A913" w14:textId="713FA346"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True Negative (TN), company classified as not successful and it is not successful.</w:t>
            </w:r>
          </w:p>
        </w:tc>
        <w:tc>
          <w:tcPr>
            <w:tcW w:w="3357" w:type="dxa"/>
          </w:tcPr>
          <w:p w14:paraId="63182347" w14:textId="4E31B221"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False Positive (FP), company classified as successful and it is not successful</w:t>
            </w:r>
          </w:p>
        </w:tc>
      </w:tr>
      <w:tr w:rsidR="00F9084C" w14:paraId="41628F04" w14:textId="77777777" w:rsidTr="00F9084C">
        <w:trPr>
          <w:trHeight w:val="1340"/>
        </w:trPr>
        <w:tc>
          <w:tcPr>
            <w:cnfStyle w:val="001000000000" w:firstRow="0" w:lastRow="0" w:firstColumn="1" w:lastColumn="0" w:oddVBand="0" w:evenVBand="0" w:oddHBand="0" w:evenHBand="0" w:firstRowFirstColumn="0" w:firstRowLastColumn="0" w:lastRowFirstColumn="0" w:lastRowLastColumn="0"/>
            <w:tcW w:w="3356" w:type="dxa"/>
          </w:tcPr>
          <w:p w14:paraId="5575C126" w14:textId="77777777" w:rsidR="00F9084C" w:rsidRDefault="00F9084C" w:rsidP="00F9084C">
            <w:pPr>
              <w:pStyle w:val="ListParagraph"/>
              <w:ind w:left="0" w:firstLine="0"/>
              <w:rPr>
                <w:sz w:val="28"/>
                <w:szCs w:val="28"/>
              </w:rPr>
            </w:pPr>
          </w:p>
          <w:p w14:paraId="30670A16" w14:textId="47D0058E" w:rsidR="00F9084C" w:rsidRDefault="00434001" w:rsidP="00F9084C">
            <w:pPr>
              <w:pStyle w:val="ListParagraph"/>
              <w:ind w:left="0" w:firstLine="0"/>
              <w:rPr>
                <w:b w:val="0"/>
                <w:bCs w:val="0"/>
                <w:sz w:val="28"/>
                <w:szCs w:val="28"/>
              </w:rPr>
            </w:pPr>
            <w:r>
              <w:rPr>
                <w:b w:val="0"/>
                <w:bCs w:val="0"/>
                <w:sz w:val="28"/>
                <w:szCs w:val="28"/>
              </w:rPr>
              <w:t>1, (</w:t>
            </w:r>
            <w:r w:rsidR="00F9084C">
              <w:rPr>
                <w:b w:val="0"/>
                <w:bCs w:val="0"/>
                <w:sz w:val="28"/>
                <w:szCs w:val="28"/>
              </w:rPr>
              <w:t>Actual positive)</w:t>
            </w:r>
          </w:p>
        </w:tc>
        <w:tc>
          <w:tcPr>
            <w:tcW w:w="3357" w:type="dxa"/>
          </w:tcPr>
          <w:p w14:paraId="7BFACB6D" w14:textId="26040410"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False Negative (FN), company classified as not successful and it is successful</w:t>
            </w:r>
          </w:p>
        </w:tc>
        <w:tc>
          <w:tcPr>
            <w:tcW w:w="3357" w:type="dxa"/>
          </w:tcPr>
          <w:p w14:paraId="5F5B01D7" w14:textId="2447518A" w:rsidR="00F9084C" w:rsidRDefault="00F9084C" w:rsidP="00F9084C">
            <w:pPr>
              <w:pStyle w:val="ListParagraph"/>
              <w:ind w:left="0" w:firstLine="0"/>
              <w:cnfStyle w:val="000000000000" w:firstRow="0" w:lastRow="0" w:firstColumn="0" w:lastColumn="0" w:oddVBand="0" w:evenVBand="0" w:oddHBand="0" w:evenHBand="0" w:firstRowFirstColumn="0" w:firstRowLastColumn="0" w:lastRowFirstColumn="0" w:lastRowLastColumn="0"/>
              <w:rPr>
                <w:b/>
                <w:bCs/>
                <w:sz w:val="28"/>
                <w:szCs w:val="28"/>
              </w:rPr>
            </w:pPr>
            <w:r>
              <w:t>True Positive (TP), company classified as successful and it is successful</w:t>
            </w:r>
          </w:p>
        </w:tc>
      </w:tr>
    </w:tbl>
    <w:p w14:paraId="720D766A" w14:textId="7EFDB58F" w:rsidR="00D66205" w:rsidRDefault="00D66205" w:rsidP="00562CD6"/>
    <w:p w14:paraId="40920986" w14:textId="77777777" w:rsidR="00D66205" w:rsidRDefault="00D66205" w:rsidP="00F9084C">
      <w:pPr>
        <w:ind w:left="720"/>
      </w:pPr>
    </w:p>
    <w:p w14:paraId="23961245" w14:textId="0984A3F1" w:rsidR="00E76F11" w:rsidRDefault="00F9084C" w:rsidP="00F9084C">
      <w:pPr>
        <w:ind w:left="720"/>
      </w:pPr>
      <w:r>
        <w:t>Precision will be shown as a support metric and can be defined as, “percentage of all successful companies correctly classified”. Although this metric is not the one used to compare results with previous studies it supports how well our instances are classified.</w:t>
      </w:r>
    </w:p>
    <w:p w14:paraId="33F3BC6A" w14:textId="4ECD210F" w:rsidR="00F9084C" w:rsidRDefault="00F9084C" w:rsidP="00F9084C">
      <w:pPr>
        <w:ind w:left="720"/>
        <w:rPr>
          <w:b/>
          <w:bCs/>
        </w:rPr>
      </w:pPr>
      <w:r>
        <w:tab/>
      </w:r>
      <w:r>
        <w:tab/>
      </w:r>
      <w:r>
        <w:tab/>
      </w:r>
      <w:r>
        <w:tab/>
      </w:r>
      <w:r w:rsidRPr="00F9084C">
        <w:rPr>
          <w:b/>
          <w:bCs/>
        </w:rPr>
        <w:t>Precision = (TP+TN) / (TP+FP+TN+FN)</w:t>
      </w:r>
    </w:p>
    <w:p w14:paraId="0187B42F" w14:textId="2130499A" w:rsidR="00970C23" w:rsidRDefault="00970C23" w:rsidP="00F9084C">
      <w:pPr>
        <w:ind w:left="720"/>
      </w:pPr>
    </w:p>
    <w:p w14:paraId="0C2C4CD8" w14:textId="288293D7" w:rsidR="00970C23" w:rsidRDefault="00970C23" w:rsidP="00F9084C">
      <w:pPr>
        <w:ind w:left="720"/>
      </w:pPr>
    </w:p>
    <w:p w14:paraId="7D0CB6D0" w14:textId="7EC158D2" w:rsidR="00F9084C" w:rsidRDefault="00970C23" w:rsidP="00F9084C">
      <w:pPr>
        <w:ind w:left="720"/>
      </w:pPr>
      <w:r>
        <w:rPr>
          <w:b/>
          <w:bCs/>
          <w:noProof/>
        </w:rPr>
        <w:lastRenderedPageBreak/>
        <w:drawing>
          <wp:anchor distT="0" distB="0" distL="114300" distR="114300" simplePos="0" relativeHeight="251744256" behindDoc="0" locked="0" layoutInCell="1" allowOverlap="1" wp14:anchorId="6AF4BBF0" wp14:editId="011C753E">
            <wp:simplePos x="0" y="0"/>
            <wp:positionH relativeFrom="column">
              <wp:posOffset>1200150</wp:posOffset>
            </wp:positionH>
            <wp:positionV relativeFrom="paragraph">
              <wp:posOffset>1047750</wp:posOffset>
            </wp:positionV>
            <wp:extent cx="4286250" cy="3038475"/>
            <wp:effectExtent l="0" t="0" r="0" b="0"/>
            <wp:wrapThrough wrapText="bothSides">
              <wp:wrapPolygon edited="0">
                <wp:start x="1632" y="2844"/>
                <wp:lineTo x="1536" y="4875"/>
                <wp:lineTo x="672" y="5688"/>
                <wp:lineTo x="672" y="15845"/>
                <wp:lineTo x="1536" y="16522"/>
                <wp:lineTo x="1632" y="18824"/>
                <wp:lineTo x="5856" y="20855"/>
                <wp:lineTo x="8160" y="21261"/>
                <wp:lineTo x="8640" y="21261"/>
                <wp:lineTo x="13632" y="20855"/>
                <wp:lineTo x="13536" y="20449"/>
                <wp:lineTo x="16800" y="19230"/>
                <wp:lineTo x="16320" y="17470"/>
                <wp:lineTo x="5280" y="16115"/>
                <wp:lineTo x="7104" y="13949"/>
                <wp:lineTo x="17568" y="13949"/>
                <wp:lineTo x="20448" y="13542"/>
                <wp:lineTo x="20064" y="9886"/>
                <wp:lineTo x="19968" y="9615"/>
                <wp:lineTo x="20928" y="8396"/>
                <wp:lineTo x="20352" y="7719"/>
                <wp:lineTo x="13152" y="7448"/>
                <wp:lineTo x="20064" y="5417"/>
                <wp:lineTo x="20160" y="3656"/>
                <wp:lineTo x="15456" y="3115"/>
                <wp:lineTo x="2880" y="2844"/>
                <wp:lineTo x="1632" y="2844"/>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286250" cy="3038475"/>
                    </a:xfrm>
                    <a:prstGeom prst="rect">
                      <a:avLst/>
                    </a:prstGeom>
                  </pic:spPr>
                </pic:pic>
              </a:graphicData>
            </a:graphic>
          </wp:anchor>
        </w:drawing>
      </w:r>
      <w:r>
        <w:t>As typical measure used in statistics to evaluate binary classifiers, ROC (Receiver Operating Characteristic) curve is a graphic plot that illustrates the predictive capability of a model by plotting both cumulative TPR and FPR at different thresholds. The area under the ROC curve (AUC) is a standard metric taken from the ROC curve as it clearly shows the trade-off between both main evaluation metrics, TPR and FPR.</w:t>
      </w:r>
    </w:p>
    <w:p w14:paraId="40B5E86D" w14:textId="77777777" w:rsidR="00197004" w:rsidRDefault="00197004" w:rsidP="00F9084C">
      <w:pPr>
        <w:ind w:left="720"/>
        <w:rPr>
          <w:b/>
          <w:bCs/>
        </w:rPr>
      </w:pPr>
    </w:p>
    <w:p w14:paraId="4243F0B6" w14:textId="59F16213" w:rsidR="00970C23" w:rsidRDefault="00197004" w:rsidP="00F9084C">
      <w:pPr>
        <w:ind w:left="720"/>
        <w:rPr>
          <w:b/>
          <w:bCs/>
        </w:rPr>
      </w:pPr>
      <w:r>
        <w:rPr>
          <w:noProof/>
        </w:rPr>
        <mc:AlternateContent>
          <mc:Choice Requires="wps">
            <w:drawing>
              <wp:anchor distT="0" distB="0" distL="114300" distR="114300" simplePos="0" relativeHeight="251751424" behindDoc="0" locked="0" layoutInCell="1" allowOverlap="1" wp14:anchorId="44A35F5D" wp14:editId="0637E690">
                <wp:simplePos x="0" y="0"/>
                <wp:positionH relativeFrom="column">
                  <wp:posOffset>285750</wp:posOffset>
                </wp:positionH>
                <wp:positionV relativeFrom="paragraph">
                  <wp:posOffset>6209665</wp:posOffset>
                </wp:positionV>
                <wp:extent cx="554355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543550" cy="342900"/>
                        </a:xfrm>
                        <a:prstGeom prst="rect">
                          <a:avLst/>
                        </a:prstGeom>
                        <a:noFill/>
                        <a:ln>
                          <a:noFill/>
                        </a:ln>
                      </wps:spPr>
                      <wps:txbx>
                        <w:txbxContent>
                          <w:p w14:paraId="52D47AF4" w14:textId="15D7F493" w:rsidR="00197004" w:rsidRPr="00970C23" w:rsidRDefault="00197004" w:rsidP="00197004">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 between FPR &amp; TPR</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35F5D" id="Text Box 35" o:spid="_x0000_s1050" type="#_x0000_t202" style="position:absolute;left:0;text-align:left;margin-left:22.5pt;margin-top:488.95pt;width:436.5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" filled="f" stroked="f">
                <v:fill o:detectmouseclick="t"/>
                <v:textbox>
                  <w:txbxContent>
                    <w:p w14:paraId="52D47AF4" w14:textId="15D7F493" w:rsidR="00197004" w:rsidRPr="00970C23" w:rsidRDefault="00197004" w:rsidP="00197004">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 between FPR &amp; TPR</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32B8781A" wp14:editId="1507F1D8">
                <wp:simplePos x="0" y="0"/>
                <wp:positionH relativeFrom="column">
                  <wp:posOffset>276225</wp:posOffset>
                </wp:positionH>
                <wp:positionV relativeFrom="paragraph">
                  <wp:posOffset>3045461</wp:posOffset>
                </wp:positionV>
                <wp:extent cx="55435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43550" cy="342900"/>
                        </a:xfrm>
                        <a:prstGeom prst="rect">
                          <a:avLst/>
                        </a:prstGeom>
                        <a:noFill/>
                        <a:ln>
                          <a:noFill/>
                        </a:ln>
                      </wps:spPr>
                      <wps:txbx>
                        <w:txbxContent>
                          <w:p w14:paraId="72C7EC3F" w14:textId="5940F1ED" w:rsidR="00970C23" w:rsidRPr="00970C23" w:rsidRDefault="00970C23" w:rsidP="00970C23">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197004">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 (Predictive capability</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8781A" id="Text Box 15" o:spid="_x0000_s1051" type="#_x0000_t202" style="position:absolute;left:0;text-align:left;margin-left:21.75pt;margin-top:239.8pt;width:436.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" filled="f" stroked="f">
                <v:fill o:detectmouseclick="t"/>
                <v:textbox>
                  <w:txbxContent>
                    <w:p w14:paraId="72C7EC3F" w14:textId="5940F1ED" w:rsidR="00970C23" w:rsidRPr="00970C23" w:rsidRDefault="00970C23" w:rsidP="00970C23">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197004">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 (Predictive capability</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w:drawing>
          <wp:anchor distT="0" distB="0" distL="114300" distR="114300" simplePos="0" relativeHeight="251749376" behindDoc="0" locked="0" layoutInCell="1" allowOverlap="1" wp14:anchorId="76829ACE" wp14:editId="497B905A">
            <wp:simplePos x="0" y="0"/>
            <wp:positionH relativeFrom="margin">
              <wp:align>center</wp:align>
            </wp:positionH>
            <wp:positionV relativeFrom="paragraph">
              <wp:posOffset>3378835</wp:posOffset>
            </wp:positionV>
            <wp:extent cx="2838450" cy="2838450"/>
            <wp:effectExtent l="0" t="0" r="0" b="0"/>
            <wp:wrapThrough wrapText="bothSides">
              <wp:wrapPolygon edited="0">
                <wp:start x="0" y="0"/>
                <wp:lineTo x="0" y="21455"/>
                <wp:lineTo x="21455" y="21455"/>
                <wp:lineTo x="21455" y="0"/>
                <wp:lineTo x="0" y="0"/>
              </wp:wrapPolygon>
            </wp:wrapThrough>
            <wp:docPr id="34" name="Graph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p>
    <w:p w14:paraId="1C4C6B04" w14:textId="3AB23273" w:rsidR="00197004" w:rsidRPr="00197004" w:rsidRDefault="00197004" w:rsidP="00197004"/>
    <w:p w14:paraId="61462FE1" w14:textId="5CA7BD3A" w:rsidR="00197004" w:rsidRPr="00197004" w:rsidRDefault="00197004" w:rsidP="00197004"/>
    <w:p w14:paraId="2A1348E4" w14:textId="40E01F1B" w:rsidR="00197004" w:rsidRPr="00197004" w:rsidRDefault="00197004" w:rsidP="00197004"/>
    <w:p w14:paraId="71162533" w14:textId="799DFFEC" w:rsidR="00197004" w:rsidRPr="00197004" w:rsidRDefault="00197004" w:rsidP="00197004"/>
    <w:p w14:paraId="3D6FFE3D" w14:textId="0C794D98" w:rsidR="00197004" w:rsidRPr="00197004" w:rsidRDefault="00197004" w:rsidP="00197004"/>
    <w:p w14:paraId="24A2751F" w14:textId="0773E2E2" w:rsidR="00197004" w:rsidRPr="00197004" w:rsidRDefault="00197004" w:rsidP="00197004"/>
    <w:p w14:paraId="03D3A98F" w14:textId="6A1C81ED" w:rsidR="00197004" w:rsidRPr="00197004" w:rsidRDefault="00197004" w:rsidP="00197004"/>
    <w:p w14:paraId="62B15D07" w14:textId="494AC004" w:rsidR="00197004" w:rsidRPr="00197004" w:rsidRDefault="00197004" w:rsidP="00197004"/>
    <w:p w14:paraId="53B53790" w14:textId="6A216E8B" w:rsidR="00197004" w:rsidRPr="00197004" w:rsidRDefault="00197004" w:rsidP="00197004"/>
    <w:p w14:paraId="1F9AC588" w14:textId="0F98AFA0" w:rsidR="00197004" w:rsidRPr="00197004" w:rsidRDefault="00197004" w:rsidP="00197004"/>
    <w:p w14:paraId="6F964FF5" w14:textId="74866B1A" w:rsidR="00197004" w:rsidRPr="00197004" w:rsidRDefault="00197004" w:rsidP="00197004"/>
    <w:p w14:paraId="63C7C372" w14:textId="01A1E820" w:rsidR="00197004" w:rsidRPr="00197004" w:rsidRDefault="00197004" w:rsidP="00197004"/>
    <w:p w14:paraId="3B52C2D5" w14:textId="7109297D" w:rsidR="00197004" w:rsidRPr="00197004" w:rsidRDefault="00197004" w:rsidP="00197004"/>
    <w:p w14:paraId="078989FD" w14:textId="427F5FD7" w:rsidR="00197004" w:rsidRPr="00197004" w:rsidRDefault="00197004" w:rsidP="00197004"/>
    <w:p w14:paraId="2B8C8609" w14:textId="48FED352" w:rsidR="00197004" w:rsidRDefault="00197004" w:rsidP="00197004">
      <w:pPr>
        <w:rPr>
          <w:b/>
          <w:bCs/>
        </w:rPr>
      </w:pPr>
    </w:p>
    <w:p w14:paraId="72FDD8A3" w14:textId="0F6CDBFB" w:rsidR="00197004" w:rsidRDefault="00197004" w:rsidP="00197004">
      <w:pPr>
        <w:rPr>
          <w:b/>
          <w:bCs/>
        </w:rPr>
      </w:pPr>
    </w:p>
    <w:p w14:paraId="5E3FDBE9" w14:textId="52E46E88" w:rsidR="00197004" w:rsidRDefault="00197004" w:rsidP="00197004">
      <w:pPr>
        <w:jc w:val="center"/>
      </w:pPr>
    </w:p>
    <w:p w14:paraId="20713F09" w14:textId="64795D6F" w:rsidR="00197004" w:rsidRDefault="00197004" w:rsidP="00197004">
      <w:pPr>
        <w:rPr>
          <w:b/>
          <w:bCs/>
          <w:sz w:val="28"/>
          <w:szCs w:val="28"/>
        </w:rPr>
      </w:pPr>
      <w:r w:rsidRPr="00197004">
        <w:rPr>
          <w:b/>
          <w:bCs/>
          <w:sz w:val="28"/>
          <w:szCs w:val="28"/>
        </w:rPr>
        <w:lastRenderedPageBreak/>
        <w:t>3.3.2. Problems with the dataset and solutions used</w:t>
      </w:r>
      <w:r>
        <w:rPr>
          <w:b/>
          <w:bCs/>
          <w:sz w:val="28"/>
          <w:szCs w:val="28"/>
        </w:rPr>
        <w:t>:</w:t>
      </w:r>
    </w:p>
    <w:p w14:paraId="1F025DBE" w14:textId="37B1F52E" w:rsidR="00197004" w:rsidRDefault="00197004" w:rsidP="00197004">
      <w:r>
        <w:rPr>
          <w:b/>
          <w:bCs/>
          <w:sz w:val="28"/>
          <w:szCs w:val="28"/>
        </w:rPr>
        <w:tab/>
      </w:r>
      <w:r w:rsidRPr="00197004">
        <w:rPr>
          <w:b/>
          <w:bCs/>
        </w:rPr>
        <w:t>3.3.2.1. Sparsity of the dataset</w:t>
      </w:r>
      <w:r>
        <w:t>:</w:t>
      </w:r>
    </w:p>
    <w:p w14:paraId="4117C146" w14:textId="4011343C" w:rsidR="00197004" w:rsidRDefault="00197004" w:rsidP="00197004">
      <w:pPr>
        <w:ind w:left="720"/>
      </w:pPr>
      <w:r>
        <w:t>The first problem found in the present analysis was the sparsity of the CrunchBase database. As previously stated by Xiang et al., “despite its huge magnitude, the CrunchBase corpus is sparse with many missing attributes in the profiles” (Xiang et al., 2012).</w:t>
      </w:r>
      <w:r w:rsidRPr="00197004">
        <w:t xml:space="preserve"> </w:t>
      </w:r>
      <w:r>
        <w:t>Due to its free-to-edit nature, anyone can create companies and fill its data without much control. This fact allied with its growing popularity creates an exponential growth in sparse data as more incomplete profiles are created than reviews are made.</w:t>
      </w:r>
    </w:p>
    <w:p w14:paraId="0DCEDC14" w14:textId="17D1D58D" w:rsidR="00197004" w:rsidRDefault="00197004" w:rsidP="00197004">
      <w:pPr>
        <w:ind w:left="720"/>
      </w:pPr>
      <w:r>
        <w:t>Despite the ability of the machine learning algorithms used in this work to deal well with sparse data, the ambiguity in what is sparse and what is missing value in the present context motivated us to solve the problem in the following two steps:</w:t>
      </w:r>
    </w:p>
    <w:p w14:paraId="67FA4B20" w14:textId="2725B5FF" w:rsidR="00197004" w:rsidRPr="00197004" w:rsidRDefault="00197004" w:rsidP="00197004">
      <w:pPr>
        <w:pStyle w:val="ListParagraph"/>
        <w:numPr>
          <w:ilvl w:val="1"/>
          <w:numId w:val="16"/>
        </w:numPr>
        <w:rPr>
          <w:b/>
          <w:bCs/>
          <w:sz w:val="22"/>
        </w:rPr>
      </w:pPr>
      <w:r>
        <w:t>A</w:t>
      </w:r>
      <w:r w:rsidRPr="00197004">
        <w:rPr>
          <w:sz w:val="22"/>
        </w:rPr>
        <w:t xml:space="preserve"> </w:t>
      </w:r>
      <w:r w:rsidRPr="00197004">
        <w:rPr>
          <w:b/>
          <w:bCs/>
          <w:sz w:val="22"/>
        </w:rPr>
        <w:t>binary feature</w:t>
      </w:r>
      <w:r w:rsidRPr="00197004">
        <w:rPr>
          <w:sz w:val="22"/>
        </w:rPr>
        <w:t xml:space="preserve"> was created to support features with </w:t>
      </w:r>
      <w:r w:rsidRPr="00197004">
        <w:rPr>
          <w:sz w:val="22"/>
        </w:rPr>
        <w:t>categorical data</w:t>
      </w:r>
      <w:r w:rsidRPr="00197004">
        <w:rPr>
          <w:sz w:val="22"/>
        </w:rPr>
        <w:t>. These binary features meant to signal whether the observation had value in the feature.</w:t>
      </w:r>
    </w:p>
    <w:p w14:paraId="6B9B5DC7" w14:textId="02B89D73" w:rsidR="00197004" w:rsidRPr="00197004" w:rsidRDefault="00197004" w:rsidP="00197004">
      <w:pPr>
        <w:pStyle w:val="ListParagraph"/>
        <w:numPr>
          <w:ilvl w:val="1"/>
          <w:numId w:val="16"/>
        </w:numPr>
        <w:rPr>
          <w:b/>
          <w:bCs/>
          <w:sz w:val="28"/>
          <w:szCs w:val="28"/>
        </w:rPr>
      </w:pPr>
      <w:r>
        <w:rPr>
          <w:sz w:val="22"/>
        </w:rPr>
        <w:t>A</w:t>
      </w:r>
      <w:r>
        <w:rPr>
          <w:b/>
          <w:bCs/>
          <w:sz w:val="22"/>
        </w:rPr>
        <w:t xml:space="preserve"> multivalued column </w:t>
      </w:r>
      <w:r>
        <w:rPr>
          <w:sz w:val="22"/>
        </w:rPr>
        <w:t>was solved by running one hot encoder algorithm to separate them into standalone field with a True or false value.</w:t>
      </w:r>
    </w:p>
    <w:p w14:paraId="659E46E5" w14:textId="55F6ECE8" w:rsidR="00197004" w:rsidRDefault="00197004" w:rsidP="00197004">
      <w:pPr>
        <w:ind w:left="720"/>
        <w:rPr>
          <w:b/>
          <w:bCs/>
        </w:rPr>
      </w:pPr>
      <w:r w:rsidRPr="00197004">
        <w:rPr>
          <w:b/>
          <w:bCs/>
        </w:rPr>
        <w:t>3.3.2.2. Imbalanced Classes</w:t>
      </w:r>
      <w:r w:rsidRPr="00197004">
        <w:rPr>
          <w:b/>
          <w:bCs/>
        </w:rPr>
        <w:t>:</w:t>
      </w:r>
    </w:p>
    <w:p w14:paraId="7CEB5206" w14:textId="33141B3D" w:rsidR="00197004" w:rsidRPr="00197004" w:rsidRDefault="00197004" w:rsidP="00197004">
      <w:pPr>
        <w:ind w:left="3600" w:firstLine="720"/>
        <w:rPr>
          <w:b/>
          <w:bCs/>
        </w:rPr>
      </w:pPr>
      <w:r w:rsidRPr="00197004">
        <w:rPr>
          <w:b/>
          <w:bCs/>
        </w:rPr>
        <w:t>“A dataset is imbalanced if the classes are not approximately equally represented.”</w:t>
      </w:r>
    </w:p>
    <w:p w14:paraId="49B248A8" w14:textId="67042348" w:rsidR="00197004" w:rsidRDefault="00B552C8" w:rsidP="00197004">
      <w:pPr>
        <w:ind w:left="720"/>
      </w:pPr>
      <w:r>
        <w:t xml:space="preserve">Another problem faced when trying to create a good predictive model for the task at hands was the large class imbalance between successful and non-successful companies. After pre-processing, only 16,8% of the dataset consisted on </w:t>
      </w:r>
      <w:r>
        <w:t>un</w:t>
      </w:r>
      <w:r>
        <w:t xml:space="preserve">successful companies. Most machine learning algorithms work best when the number of observations of each class is equal because when there is such disparity between classes the algorithms tend to classify the lowest represented class as the opposed. In the present study, if all observations were marked negative (unsuccessful) the model would still achieve around </w:t>
      </w:r>
      <w:r>
        <w:t>77</w:t>
      </w:r>
      <w:r>
        <w:t>% of Accuracy, which would</w:t>
      </w:r>
      <w:r>
        <w:t>n’t</w:t>
      </w:r>
      <w:r>
        <w:t xml:space="preserve"> be a better score than most models published in predicting success of a company</w:t>
      </w:r>
      <w:r>
        <w:t>.</w:t>
      </w:r>
    </w:p>
    <w:p w14:paraId="24CA816F" w14:textId="7228D7E3" w:rsidR="00B552C8" w:rsidRDefault="00B552C8" w:rsidP="00197004">
      <w:pPr>
        <w:ind w:left="720"/>
      </w:pPr>
      <w:r>
        <w:t>Not only is “Accuracy” a dangerous metric to evaluate the quality of a model with a large imbalance of classes (ROC curve is more adequate) but also the problem of class imbalance can be tackled using different strategies such as over sampling the lowest represented class or under sampling the largest</w:t>
      </w:r>
      <w:r>
        <w:t>.</w:t>
      </w:r>
    </w:p>
    <w:p w14:paraId="23EF0525" w14:textId="23A522A7" w:rsidR="00B552C8" w:rsidRDefault="00B552C8" w:rsidP="00197004">
      <w:pPr>
        <w:ind w:left="720"/>
      </w:pPr>
    </w:p>
    <w:p w14:paraId="112F1BB7" w14:textId="5746F40D" w:rsidR="00B552C8" w:rsidRDefault="00B552C8" w:rsidP="00197004">
      <w:pPr>
        <w:ind w:left="720"/>
      </w:pPr>
    </w:p>
    <w:p w14:paraId="580D75E1" w14:textId="301A4DB7" w:rsidR="00B552C8" w:rsidRDefault="00B552C8" w:rsidP="00197004">
      <w:pPr>
        <w:ind w:left="720"/>
      </w:pPr>
      <w:r w:rsidRPr="00B552C8">
        <w:rPr>
          <w:b/>
          <w:bCs/>
        </w:rPr>
        <w:lastRenderedPageBreak/>
        <w:t>SMOTE (Synthetic Minority Over-Sampling T</w:t>
      </w:r>
      <w:r>
        <w:rPr>
          <w:b/>
          <w:bCs/>
        </w:rPr>
        <w:t>e</w:t>
      </w:r>
      <w:r w:rsidRPr="00B552C8">
        <w:rPr>
          <w:b/>
          <w:bCs/>
        </w:rPr>
        <w:t>chnique)</w:t>
      </w:r>
      <w:r>
        <w:t xml:space="preserve"> is a technique that consists in an oversampling of the minority class. Meaning it will create new synthetic instances of the lowest represent class (in this case, </w:t>
      </w:r>
      <w:r>
        <w:t>un</w:t>
      </w:r>
      <w:r>
        <w:t>successful companies) rather than by over-sampling with replacement.</w:t>
      </w:r>
    </w:p>
    <w:p w14:paraId="7C243414" w14:textId="67B7B649" w:rsidR="00B552C8" w:rsidRDefault="00B552C8" w:rsidP="00197004">
      <w:pPr>
        <w:ind w:left="720"/>
      </w:pPr>
      <w:r>
        <w:t>After dealing with the sparsity, SMOTE was applied to our dataset before testing the different machine learning algorithms. With an increase of 400% of synthetic instances classified “</w:t>
      </w:r>
      <w:r>
        <w:t>un</w:t>
      </w:r>
      <w:r>
        <w:t>successful” with 5-nearest neighbors, the classes become balanced:</w:t>
      </w:r>
    </w:p>
    <w:tbl>
      <w:tblPr>
        <w:tblStyle w:val="PlainTable2"/>
        <w:tblW w:w="0" w:type="auto"/>
        <w:tblLook w:val="04A0" w:firstRow="1" w:lastRow="0" w:firstColumn="1" w:lastColumn="0" w:noHBand="0" w:noVBand="1"/>
      </w:tblPr>
      <w:tblGrid>
        <w:gridCol w:w="3356"/>
        <w:gridCol w:w="3357"/>
        <w:gridCol w:w="3357"/>
      </w:tblGrid>
      <w:tr w:rsidR="00B552C8" w:rsidRPr="00B552C8" w14:paraId="787DC662" w14:textId="77777777" w:rsidTr="00B55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50C71668" w14:textId="6C88783A" w:rsidR="00B552C8" w:rsidRPr="00B552C8" w:rsidRDefault="00B552C8" w:rsidP="00197004">
            <w:r w:rsidRPr="00B552C8">
              <w:t>Before S</w:t>
            </w:r>
            <w:r>
              <w:t>MOTE</w:t>
            </w:r>
            <w:r w:rsidRPr="00B552C8">
              <w:t xml:space="preserve">                               </w:t>
            </w:r>
          </w:p>
        </w:tc>
        <w:tc>
          <w:tcPr>
            <w:tcW w:w="3357" w:type="dxa"/>
          </w:tcPr>
          <w:p w14:paraId="00B3690E" w14:textId="2A5089A0" w:rsidR="00B552C8" w:rsidRPr="00B552C8" w:rsidRDefault="00B552C8" w:rsidP="00197004">
            <w:pPr>
              <w:cnfStyle w:val="100000000000" w:firstRow="1" w:lastRow="0" w:firstColumn="0" w:lastColumn="0" w:oddVBand="0" w:evenVBand="0" w:oddHBand="0" w:evenHBand="0" w:firstRowFirstColumn="0" w:firstRowLastColumn="0" w:lastRowFirstColumn="0" w:lastRowLastColumn="0"/>
            </w:pPr>
            <w:r w:rsidRPr="00B552C8">
              <w:rPr>
                <w:sz w:val="28"/>
                <w:szCs w:val="28"/>
              </w:rPr>
              <w:t xml:space="preserve"> </w:t>
            </w:r>
            <w:r w:rsidRPr="00B552C8">
              <w:t>Number of observations</w:t>
            </w:r>
          </w:p>
        </w:tc>
        <w:tc>
          <w:tcPr>
            <w:tcW w:w="3357" w:type="dxa"/>
          </w:tcPr>
          <w:p w14:paraId="7DD1E652" w14:textId="3A181B15" w:rsidR="00B552C8" w:rsidRPr="00B552C8" w:rsidRDefault="00B552C8" w:rsidP="00197004">
            <w:pPr>
              <w:cnfStyle w:val="100000000000" w:firstRow="1" w:lastRow="0" w:firstColumn="0" w:lastColumn="0" w:oddVBand="0" w:evenVBand="0" w:oddHBand="0" w:evenHBand="0" w:firstRowFirstColumn="0" w:firstRowLastColumn="0" w:lastRowFirstColumn="0" w:lastRowLastColumn="0"/>
              <w:rPr>
                <w:sz w:val="28"/>
                <w:szCs w:val="28"/>
              </w:rPr>
            </w:pPr>
            <w:r w:rsidRPr="00B552C8">
              <w:rPr>
                <w:sz w:val="28"/>
                <w:szCs w:val="28"/>
              </w:rPr>
              <w:t xml:space="preserve">               %</w:t>
            </w:r>
          </w:p>
        </w:tc>
      </w:tr>
      <w:tr w:rsidR="00B552C8" w:rsidRPr="00B552C8" w14:paraId="4441CC78" w14:textId="77777777" w:rsidTr="00B5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0C3086E1" w14:textId="19C99855" w:rsidR="00B552C8" w:rsidRPr="00B552C8" w:rsidRDefault="00B552C8" w:rsidP="00197004">
            <w:pPr>
              <w:rPr>
                <w:sz w:val="28"/>
                <w:szCs w:val="28"/>
              </w:rPr>
            </w:pPr>
            <w:r w:rsidRPr="00B552C8">
              <w:rPr>
                <w:sz w:val="28"/>
                <w:szCs w:val="28"/>
              </w:rPr>
              <w:t xml:space="preserve">         0</w:t>
            </w:r>
          </w:p>
        </w:tc>
        <w:tc>
          <w:tcPr>
            <w:tcW w:w="3357" w:type="dxa"/>
          </w:tcPr>
          <w:p w14:paraId="3CB32128" w14:textId="75E24141" w:rsidR="00B552C8" w:rsidRPr="00B552C8" w:rsidRDefault="00B552C8" w:rsidP="00197004">
            <w:pPr>
              <w:cnfStyle w:val="000000100000" w:firstRow="0" w:lastRow="0" w:firstColumn="0" w:lastColumn="0" w:oddVBand="0" w:evenVBand="0" w:oddHBand="1" w:evenHBand="0" w:firstRowFirstColumn="0" w:firstRowLastColumn="0" w:lastRowFirstColumn="0" w:lastRowLastColumn="0"/>
              <w:rPr>
                <w:b/>
                <w:bCs/>
                <w:sz w:val="28"/>
                <w:szCs w:val="28"/>
              </w:rPr>
            </w:pPr>
            <w:r w:rsidRPr="00B552C8">
              <w:rPr>
                <w:b/>
                <w:bCs/>
                <w:sz w:val="28"/>
                <w:szCs w:val="28"/>
              </w:rPr>
              <w:t xml:space="preserve">  14 190</w:t>
            </w:r>
          </w:p>
        </w:tc>
        <w:tc>
          <w:tcPr>
            <w:tcW w:w="3357" w:type="dxa"/>
          </w:tcPr>
          <w:p w14:paraId="3F0BD6F2" w14:textId="0F28EBA9" w:rsidR="00B552C8" w:rsidRPr="00B552C8" w:rsidRDefault="00B552C8" w:rsidP="00197004">
            <w:pPr>
              <w:cnfStyle w:val="000000100000" w:firstRow="0" w:lastRow="0" w:firstColumn="0" w:lastColumn="0" w:oddVBand="0" w:evenVBand="0" w:oddHBand="1" w:evenHBand="0" w:firstRowFirstColumn="0" w:firstRowLastColumn="0" w:lastRowFirstColumn="0" w:lastRowLastColumn="0"/>
              <w:rPr>
                <w:b/>
                <w:bCs/>
                <w:sz w:val="28"/>
                <w:szCs w:val="28"/>
              </w:rPr>
            </w:pPr>
            <w:r w:rsidRPr="00B552C8">
              <w:rPr>
                <w:b/>
                <w:bCs/>
                <w:sz w:val="28"/>
                <w:szCs w:val="28"/>
              </w:rPr>
              <w:t xml:space="preserve">            16%</w:t>
            </w:r>
          </w:p>
        </w:tc>
      </w:tr>
      <w:tr w:rsidR="00B552C8" w:rsidRPr="00B552C8" w14:paraId="01F7BEFE" w14:textId="77777777" w:rsidTr="00B552C8">
        <w:tc>
          <w:tcPr>
            <w:cnfStyle w:val="001000000000" w:firstRow="0" w:lastRow="0" w:firstColumn="1" w:lastColumn="0" w:oddVBand="0" w:evenVBand="0" w:oddHBand="0" w:evenHBand="0" w:firstRowFirstColumn="0" w:firstRowLastColumn="0" w:lastRowFirstColumn="0" w:lastRowLastColumn="0"/>
            <w:tcW w:w="3356" w:type="dxa"/>
          </w:tcPr>
          <w:p w14:paraId="2B4DE72B" w14:textId="52445BE0" w:rsidR="00B552C8" w:rsidRPr="00B552C8" w:rsidRDefault="00B552C8" w:rsidP="00197004">
            <w:pPr>
              <w:rPr>
                <w:sz w:val="28"/>
                <w:szCs w:val="28"/>
              </w:rPr>
            </w:pPr>
            <w:r w:rsidRPr="00B552C8">
              <w:rPr>
                <w:sz w:val="28"/>
                <w:szCs w:val="28"/>
              </w:rPr>
              <w:t xml:space="preserve">         1</w:t>
            </w:r>
          </w:p>
        </w:tc>
        <w:tc>
          <w:tcPr>
            <w:tcW w:w="3357" w:type="dxa"/>
          </w:tcPr>
          <w:p w14:paraId="66AA32B6" w14:textId="33AAA715" w:rsidR="00B552C8" w:rsidRPr="00B552C8" w:rsidRDefault="00B552C8" w:rsidP="00197004">
            <w:pPr>
              <w:cnfStyle w:val="000000000000" w:firstRow="0" w:lastRow="0" w:firstColumn="0" w:lastColumn="0" w:oddVBand="0" w:evenVBand="0" w:oddHBand="0" w:evenHBand="0" w:firstRowFirstColumn="0" w:firstRowLastColumn="0" w:lastRowFirstColumn="0" w:lastRowLastColumn="0"/>
              <w:rPr>
                <w:b/>
                <w:bCs/>
                <w:sz w:val="28"/>
                <w:szCs w:val="28"/>
              </w:rPr>
            </w:pPr>
            <w:r w:rsidRPr="00B552C8">
              <w:rPr>
                <w:b/>
                <w:bCs/>
                <w:sz w:val="28"/>
                <w:szCs w:val="28"/>
              </w:rPr>
              <w:t xml:space="preserve">  72 398</w:t>
            </w:r>
          </w:p>
        </w:tc>
        <w:tc>
          <w:tcPr>
            <w:tcW w:w="3357" w:type="dxa"/>
          </w:tcPr>
          <w:p w14:paraId="2A686502" w14:textId="66729A3E" w:rsidR="00B552C8" w:rsidRPr="00B552C8" w:rsidRDefault="00B552C8" w:rsidP="00197004">
            <w:pPr>
              <w:cnfStyle w:val="000000000000" w:firstRow="0" w:lastRow="0" w:firstColumn="0" w:lastColumn="0" w:oddVBand="0" w:evenVBand="0" w:oddHBand="0" w:evenHBand="0" w:firstRowFirstColumn="0" w:firstRowLastColumn="0" w:lastRowFirstColumn="0" w:lastRowLastColumn="0"/>
              <w:rPr>
                <w:b/>
                <w:bCs/>
                <w:sz w:val="28"/>
                <w:szCs w:val="28"/>
              </w:rPr>
            </w:pPr>
            <w:r w:rsidRPr="00B552C8">
              <w:rPr>
                <w:b/>
                <w:bCs/>
                <w:sz w:val="28"/>
                <w:szCs w:val="28"/>
              </w:rPr>
              <w:t xml:space="preserve">           </w:t>
            </w:r>
            <w:r>
              <w:rPr>
                <w:b/>
                <w:bCs/>
                <w:sz w:val="28"/>
                <w:szCs w:val="28"/>
              </w:rPr>
              <w:t xml:space="preserve"> </w:t>
            </w:r>
            <w:r w:rsidRPr="00B552C8">
              <w:rPr>
                <w:b/>
                <w:bCs/>
                <w:sz w:val="28"/>
                <w:szCs w:val="28"/>
              </w:rPr>
              <w:t>84%</w:t>
            </w:r>
          </w:p>
        </w:tc>
      </w:tr>
    </w:tbl>
    <w:p w14:paraId="0DD8F2C7" w14:textId="622A6CBE" w:rsidR="00B552C8" w:rsidRPr="00B552C8" w:rsidRDefault="00B552C8" w:rsidP="00197004">
      <w:pPr>
        <w:ind w:left="720"/>
        <w:rPr>
          <w:b/>
          <w:bCs/>
          <w:sz w:val="28"/>
          <w:szCs w:val="28"/>
        </w:rPr>
      </w:pPr>
      <w:r w:rsidRPr="00B552C8">
        <w:rPr>
          <w:b/>
          <w:bCs/>
          <w:sz w:val="28"/>
          <w:szCs w:val="28"/>
        </w:rPr>
        <w:tab/>
      </w:r>
      <w:r w:rsidRPr="00B552C8">
        <w:rPr>
          <w:b/>
          <w:bCs/>
          <w:sz w:val="28"/>
          <w:szCs w:val="28"/>
        </w:rPr>
        <w:tab/>
      </w:r>
      <w:r w:rsidRPr="00B552C8">
        <w:rPr>
          <w:b/>
          <w:bCs/>
          <w:sz w:val="28"/>
          <w:szCs w:val="28"/>
        </w:rPr>
        <w:tab/>
      </w:r>
      <w:r w:rsidRPr="00B552C8">
        <w:rPr>
          <w:b/>
          <w:bCs/>
          <w:sz w:val="28"/>
          <w:szCs w:val="28"/>
        </w:rPr>
        <w:tab/>
        <w:t>86 588                                          100%</w:t>
      </w:r>
    </w:p>
    <w:p w14:paraId="109A9097" w14:textId="14A9A2FC" w:rsidR="00B552C8" w:rsidRPr="00B552C8" w:rsidRDefault="00B552C8" w:rsidP="00B552C8">
      <w:pPr>
        <w:rPr>
          <w:b/>
          <w:bCs/>
          <w:sz w:val="28"/>
          <w:szCs w:val="28"/>
        </w:rPr>
      </w:pPr>
    </w:p>
    <w:p w14:paraId="75C28673" w14:textId="77777777" w:rsidR="00B552C8" w:rsidRPr="00B552C8" w:rsidRDefault="00B552C8" w:rsidP="00B552C8">
      <w:pPr>
        <w:tabs>
          <w:tab w:val="left" w:pos="1290"/>
        </w:tabs>
        <w:rPr>
          <w:b/>
          <w:bCs/>
          <w:sz w:val="28"/>
          <w:szCs w:val="28"/>
        </w:rPr>
      </w:pPr>
      <w:r w:rsidRPr="00B552C8">
        <w:rPr>
          <w:b/>
          <w:bCs/>
          <w:sz w:val="28"/>
          <w:szCs w:val="28"/>
        </w:rPr>
        <w:tab/>
      </w:r>
    </w:p>
    <w:tbl>
      <w:tblPr>
        <w:tblStyle w:val="PlainTable2"/>
        <w:tblW w:w="0" w:type="auto"/>
        <w:tblLook w:val="04A0" w:firstRow="1" w:lastRow="0" w:firstColumn="1" w:lastColumn="0" w:noHBand="0" w:noVBand="1"/>
      </w:tblPr>
      <w:tblGrid>
        <w:gridCol w:w="3356"/>
        <w:gridCol w:w="3357"/>
        <w:gridCol w:w="3357"/>
      </w:tblGrid>
      <w:tr w:rsidR="00B552C8" w:rsidRPr="00B552C8" w14:paraId="36FA679D" w14:textId="77777777" w:rsidTr="00F37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2ACCF75" w14:textId="4A793EC8" w:rsidR="00B552C8" w:rsidRPr="00B552C8" w:rsidRDefault="00B552C8" w:rsidP="00F3791B">
            <w:r w:rsidRPr="00B552C8">
              <w:t>After</w:t>
            </w:r>
            <w:r w:rsidRPr="00B552C8">
              <w:t xml:space="preserve"> S</w:t>
            </w:r>
            <w:r>
              <w:t xml:space="preserve">MOTE </w:t>
            </w:r>
            <w:r w:rsidRPr="00B552C8">
              <w:t>400%</w:t>
            </w:r>
            <w:r w:rsidRPr="00B552C8">
              <w:t xml:space="preserve">                             </w:t>
            </w:r>
          </w:p>
        </w:tc>
        <w:tc>
          <w:tcPr>
            <w:tcW w:w="3357" w:type="dxa"/>
          </w:tcPr>
          <w:p w14:paraId="7A9F81B5" w14:textId="77777777" w:rsidR="00B552C8" w:rsidRPr="00B552C8" w:rsidRDefault="00B552C8" w:rsidP="00F3791B">
            <w:pPr>
              <w:cnfStyle w:val="100000000000" w:firstRow="1" w:lastRow="0" w:firstColumn="0" w:lastColumn="0" w:oddVBand="0" w:evenVBand="0" w:oddHBand="0" w:evenHBand="0" w:firstRowFirstColumn="0" w:firstRowLastColumn="0" w:lastRowFirstColumn="0" w:lastRowLastColumn="0"/>
            </w:pPr>
            <w:r w:rsidRPr="00B552C8">
              <w:rPr>
                <w:sz w:val="28"/>
                <w:szCs w:val="28"/>
              </w:rPr>
              <w:t xml:space="preserve"> </w:t>
            </w:r>
            <w:r w:rsidRPr="00B552C8">
              <w:t>Number of observations</w:t>
            </w:r>
          </w:p>
        </w:tc>
        <w:tc>
          <w:tcPr>
            <w:tcW w:w="3357" w:type="dxa"/>
          </w:tcPr>
          <w:p w14:paraId="54400486" w14:textId="77777777" w:rsidR="00B552C8" w:rsidRPr="00B552C8" w:rsidRDefault="00B552C8" w:rsidP="00F3791B">
            <w:pPr>
              <w:cnfStyle w:val="100000000000" w:firstRow="1" w:lastRow="0" w:firstColumn="0" w:lastColumn="0" w:oddVBand="0" w:evenVBand="0" w:oddHBand="0" w:evenHBand="0" w:firstRowFirstColumn="0" w:firstRowLastColumn="0" w:lastRowFirstColumn="0" w:lastRowLastColumn="0"/>
              <w:rPr>
                <w:sz w:val="28"/>
                <w:szCs w:val="28"/>
              </w:rPr>
            </w:pPr>
            <w:r w:rsidRPr="00B552C8">
              <w:rPr>
                <w:sz w:val="28"/>
                <w:szCs w:val="28"/>
              </w:rPr>
              <w:t xml:space="preserve">               %</w:t>
            </w:r>
          </w:p>
        </w:tc>
      </w:tr>
      <w:tr w:rsidR="00B552C8" w:rsidRPr="00B552C8" w14:paraId="0E3B7560" w14:textId="77777777" w:rsidTr="00F37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3F65D132" w14:textId="77777777" w:rsidR="00B552C8" w:rsidRPr="00B552C8" w:rsidRDefault="00B552C8" w:rsidP="00F3791B">
            <w:pPr>
              <w:rPr>
                <w:sz w:val="28"/>
                <w:szCs w:val="28"/>
              </w:rPr>
            </w:pPr>
            <w:r w:rsidRPr="00B552C8">
              <w:rPr>
                <w:sz w:val="28"/>
                <w:szCs w:val="28"/>
              </w:rPr>
              <w:t xml:space="preserve">         0</w:t>
            </w:r>
          </w:p>
        </w:tc>
        <w:tc>
          <w:tcPr>
            <w:tcW w:w="3357" w:type="dxa"/>
          </w:tcPr>
          <w:p w14:paraId="401738DD" w14:textId="267474DD" w:rsidR="00B552C8" w:rsidRPr="00B552C8" w:rsidRDefault="00B552C8" w:rsidP="00F3791B">
            <w:pPr>
              <w:cnfStyle w:val="000000100000" w:firstRow="0" w:lastRow="0" w:firstColumn="0" w:lastColumn="0" w:oddVBand="0" w:evenVBand="0" w:oddHBand="1" w:evenHBand="0" w:firstRowFirstColumn="0" w:firstRowLastColumn="0" w:lastRowFirstColumn="0" w:lastRowLastColumn="0"/>
              <w:rPr>
                <w:b/>
                <w:bCs/>
                <w:sz w:val="28"/>
                <w:szCs w:val="28"/>
              </w:rPr>
            </w:pPr>
            <w:r w:rsidRPr="00B552C8">
              <w:rPr>
                <w:b/>
                <w:bCs/>
                <w:sz w:val="28"/>
                <w:szCs w:val="28"/>
              </w:rPr>
              <w:t xml:space="preserve">  </w:t>
            </w:r>
            <w:r w:rsidRPr="00B552C8">
              <w:rPr>
                <w:b/>
                <w:bCs/>
                <w:sz w:val="28"/>
                <w:szCs w:val="28"/>
              </w:rPr>
              <w:t>70 950</w:t>
            </w:r>
          </w:p>
        </w:tc>
        <w:tc>
          <w:tcPr>
            <w:tcW w:w="3357" w:type="dxa"/>
          </w:tcPr>
          <w:p w14:paraId="55ED5DFC" w14:textId="7BBEEC0D" w:rsidR="00B552C8" w:rsidRPr="00B552C8" w:rsidRDefault="00B552C8" w:rsidP="00F3791B">
            <w:pPr>
              <w:cnfStyle w:val="000000100000" w:firstRow="0" w:lastRow="0" w:firstColumn="0" w:lastColumn="0" w:oddVBand="0" w:evenVBand="0" w:oddHBand="1" w:evenHBand="0" w:firstRowFirstColumn="0" w:firstRowLastColumn="0" w:lastRowFirstColumn="0" w:lastRowLastColumn="0"/>
              <w:rPr>
                <w:b/>
                <w:bCs/>
                <w:sz w:val="28"/>
                <w:szCs w:val="28"/>
              </w:rPr>
            </w:pPr>
            <w:r w:rsidRPr="00B552C8">
              <w:rPr>
                <w:b/>
                <w:bCs/>
                <w:sz w:val="28"/>
                <w:szCs w:val="28"/>
              </w:rPr>
              <w:t xml:space="preserve">             </w:t>
            </w:r>
            <w:r>
              <w:rPr>
                <w:b/>
                <w:bCs/>
                <w:sz w:val="28"/>
                <w:szCs w:val="28"/>
              </w:rPr>
              <w:t xml:space="preserve"> </w:t>
            </w:r>
            <w:r w:rsidRPr="00B552C8">
              <w:rPr>
                <w:b/>
                <w:bCs/>
                <w:sz w:val="28"/>
                <w:szCs w:val="28"/>
              </w:rPr>
              <w:t>49</w:t>
            </w:r>
            <w:r w:rsidRPr="00B552C8">
              <w:rPr>
                <w:b/>
                <w:bCs/>
                <w:sz w:val="28"/>
                <w:szCs w:val="28"/>
              </w:rPr>
              <w:t>%</w:t>
            </w:r>
          </w:p>
        </w:tc>
      </w:tr>
      <w:tr w:rsidR="00B552C8" w:rsidRPr="00B552C8" w14:paraId="188CFC53" w14:textId="77777777" w:rsidTr="00F3791B">
        <w:tc>
          <w:tcPr>
            <w:cnfStyle w:val="001000000000" w:firstRow="0" w:lastRow="0" w:firstColumn="1" w:lastColumn="0" w:oddVBand="0" w:evenVBand="0" w:oddHBand="0" w:evenHBand="0" w:firstRowFirstColumn="0" w:firstRowLastColumn="0" w:lastRowFirstColumn="0" w:lastRowLastColumn="0"/>
            <w:tcW w:w="3356" w:type="dxa"/>
          </w:tcPr>
          <w:p w14:paraId="1A129BC6" w14:textId="77777777" w:rsidR="00B552C8" w:rsidRPr="00B552C8" w:rsidRDefault="00B552C8" w:rsidP="00F3791B">
            <w:pPr>
              <w:rPr>
                <w:sz w:val="28"/>
                <w:szCs w:val="28"/>
              </w:rPr>
            </w:pPr>
            <w:r w:rsidRPr="00B552C8">
              <w:rPr>
                <w:sz w:val="28"/>
                <w:szCs w:val="28"/>
              </w:rPr>
              <w:t xml:space="preserve">         1</w:t>
            </w:r>
          </w:p>
        </w:tc>
        <w:tc>
          <w:tcPr>
            <w:tcW w:w="3357" w:type="dxa"/>
          </w:tcPr>
          <w:p w14:paraId="56EEC1BC" w14:textId="77777777" w:rsidR="00B552C8" w:rsidRPr="00B552C8" w:rsidRDefault="00B552C8" w:rsidP="00F3791B">
            <w:pPr>
              <w:cnfStyle w:val="000000000000" w:firstRow="0" w:lastRow="0" w:firstColumn="0" w:lastColumn="0" w:oddVBand="0" w:evenVBand="0" w:oddHBand="0" w:evenHBand="0" w:firstRowFirstColumn="0" w:firstRowLastColumn="0" w:lastRowFirstColumn="0" w:lastRowLastColumn="0"/>
              <w:rPr>
                <w:b/>
                <w:bCs/>
                <w:sz w:val="28"/>
                <w:szCs w:val="28"/>
              </w:rPr>
            </w:pPr>
            <w:r w:rsidRPr="00B552C8">
              <w:rPr>
                <w:b/>
                <w:bCs/>
                <w:sz w:val="28"/>
                <w:szCs w:val="28"/>
              </w:rPr>
              <w:t xml:space="preserve">  72 398</w:t>
            </w:r>
          </w:p>
        </w:tc>
        <w:tc>
          <w:tcPr>
            <w:tcW w:w="3357" w:type="dxa"/>
          </w:tcPr>
          <w:p w14:paraId="208B3C17" w14:textId="2B1FBDBE" w:rsidR="00B552C8" w:rsidRPr="00B552C8" w:rsidRDefault="00B552C8" w:rsidP="00F3791B">
            <w:pPr>
              <w:cnfStyle w:val="000000000000" w:firstRow="0" w:lastRow="0" w:firstColumn="0" w:lastColumn="0" w:oddVBand="0" w:evenVBand="0" w:oddHBand="0" w:evenHBand="0" w:firstRowFirstColumn="0" w:firstRowLastColumn="0" w:lastRowFirstColumn="0" w:lastRowLastColumn="0"/>
              <w:rPr>
                <w:b/>
                <w:bCs/>
                <w:sz w:val="28"/>
                <w:szCs w:val="28"/>
              </w:rPr>
            </w:pPr>
            <w:r w:rsidRPr="00B552C8">
              <w:rPr>
                <w:b/>
                <w:bCs/>
                <w:sz w:val="28"/>
                <w:szCs w:val="28"/>
              </w:rPr>
              <w:t xml:space="preserve">           </w:t>
            </w:r>
            <w:r>
              <w:rPr>
                <w:b/>
                <w:bCs/>
                <w:sz w:val="28"/>
                <w:szCs w:val="28"/>
              </w:rPr>
              <w:t xml:space="preserve">    </w:t>
            </w:r>
            <w:r w:rsidRPr="00B552C8">
              <w:rPr>
                <w:b/>
                <w:bCs/>
                <w:sz w:val="28"/>
                <w:szCs w:val="28"/>
              </w:rPr>
              <w:t>51</w:t>
            </w:r>
            <w:r w:rsidRPr="00B552C8">
              <w:rPr>
                <w:b/>
                <w:bCs/>
                <w:sz w:val="28"/>
                <w:szCs w:val="28"/>
              </w:rPr>
              <w:t>%</w:t>
            </w:r>
          </w:p>
        </w:tc>
      </w:tr>
    </w:tbl>
    <w:p w14:paraId="4ADE64E1" w14:textId="286A6649" w:rsidR="00B552C8" w:rsidRDefault="00B552C8" w:rsidP="00B552C8">
      <w:pPr>
        <w:tabs>
          <w:tab w:val="left" w:pos="1290"/>
        </w:tabs>
        <w:rPr>
          <w:b/>
          <w:bCs/>
          <w:sz w:val="28"/>
          <w:szCs w:val="28"/>
        </w:rPr>
      </w:pPr>
      <w:r w:rsidRPr="00B552C8">
        <w:rPr>
          <w:b/>
          <w:bCs/>
          <w:sz w:val="28"/>
          <w:szCs w:val="28"/>
        </w:rPr>
        <w:tab/>
      </w:r>
      <w:r w:rsidRPr="00B552C8">
        <w:rPr>
          <w:b/>
          <w:bCs/>
          <w:sz w:val="28"/>
          <w:szCs w:val="28"/>
        </w:rPr>
        <w:tab/>
      </w:r>
      <w:r w:rsidRPr="00B552C8">
        <w:rPr>
          <w:b/>
          <w:bCs/>
          <w:sz w:val="28"/>
          <w:szCs w:val="28"/>
        </w:rPr>
        <w:tab/>
      </w:r>
      <w:r w:rsidRPr="00B552C8">
        <w:rPr>
          <w:b/>
          <w:bCs/>
          <w:sz w:val="28"/>
          <w:szCs w:val="28"/>
        </w:rPr>
        <w:tab/>
      </w:r>
      <w:r w:rsidRPr="00B552C8">
        <w:rPr>
          <w:b/>
          <w:bCs/>
          <w:sz w:val="28"/>
          <w:szCs w:val="28"/>
        </w:rPr>
        <w:tab/>
        <w:t>143 348</w:t>
      </w:r>
      <w:r w:rsidRPr="00B552C8">
        <w:rPr>
          <w:b/>
          <w:bCs/>
          <w:sz w:val="28"/>
          <w:szCs w:val="28"/>
        </w:rPr>
        <w:tab/>
      </w:r>
      <w:r w:rsidRPr="00B552C8">
        <w:rPr>
          <w:b/>
          <w:bCs/>
          <w:sz w:val="28"/>
          <w:szCs w:val="28"/>
        </w:rPr>
        <w:tab/>
      </w:r>
      <w:r w:rsidRPr="00B552C8">
        <w:rPr>
          <w:b/>
          <w:bCs/>
          <w:sz w:val="28"/>
          <w:szCs w:val="28"/>
        </w:rPr>
        <w:tab/>
      </w:r>
      <w:r w:rsidRPr="00B552C8">
        <w:rPr>
          <w:b/>
          <w:bCs/>
          <w:sz w:val="28"/>
          <w:szCs w:val="28"/>
        </w:rPr>
        <w:tab/>
      </w:r>
      <w:r>
        <w:rPr>
          <w:b/>
          <w:bCs/>
          <w:sz w:val="28"/>
          <w:szCs w:val="28"/>
        </w:rPr>
        <w:tab/>
      </w:r>
      <w:r w:rsidRPr="00B552C8">
        <w:rPr>
          <w:b/>
          <w:bCs/>
          <w:sz w:val="28"/>
          <w:szCs w:val="28"/>
        </w:rPr>
        <w:t>100%</w:t>
      </w:r>
    </w:p>
    <w:p w14:paraId="14E2BA04" w14:textId="5906E778" w:rsidR="00B552C8" w:rsidRPr="00B552C8" w:rsidRDefault="00B552C8" w:rsidP="00B552C8">
      <w:pPr>
        <w:rPr>
          <w:sz w:val="28"/>
          <w:szCs w:val="28"/>
        </w:rPr>
      </w:pPr>
    </w:p>
    <w:p w14:paraId="78EAD363" w14:textId="63BC7346" w:rsidR="00B552C8" w:rsidRDefault="00B552C8" w:rsidP="00B552C8">
      <w:pPr>
        <w:rPr>
          <w:b/>
          <w:bCs/>
          <w:sz w:val="28"/>
          <w:szCs w:val="28"/>
        </w:rPr>
      </w:pPr>
    </w:p>
    <w:p w14:paraId="4F9F3D70" w14:textId="74035490" w:rsidR="00B552C8" w:rsidRDefault="00B552C8" w:rsidP="00B552C8">
      <w:pPr>
        <w:tabs>
          <w:tab w:val="left" w:pos="6915"/>
        </w:tabs>
        <w:rPr>
          <w:sz w:val="28"/>
          <w:szCs w:val="28"/>
        </w:rPr>
      </w:pPr>
      <w:r>
        <w:rPr>
          <w:sz w:val="28"/>
          <w:szCs w:val="28"/>
        </w:rPr>
        <w:tab/>
      </w:r>
    </w:p>
    <w:p w14:paraId="3ED00F4D" w14:textId="4EE7C188" w:rsidR="00B552C8" w:rsidRDefault="00B552C8" w:rsidP="00B552C8">
      <w:pPr>
        <w:tabs>
          <w:tab w:val="left" w:pos="6915"/>
        </w:tabs>
        <w:rPr>
          <w:sz w:val="28"/>
          <w:szCs w:val="28"/>
        </w:rPr>
      </w:pPr>
    </w:p>
    <w:p w14:paraId="2BF85FF7" w14:textId="72864D3C" w:rsidR="00B552C8" w:rsidRDefault="00B552C8" w:rsidP="00B552C8">
      <w:pPr>
        <w:tabs>
          <w:tab w:val="left" w:pos="6915"/>
        </w:tabs>
        <w:rPr>
          <w:sz w:val="28"/>
          <w:szCs w:val="28"/>
        </w:rPr>
      </w:pPr>
    </w:p>
    <w:p w14:paraId="254DF414" w14:textId="3A9971B7" w:rsidR="00B552C8" w:rsidRDefault="00B552C8" w:rsidP="00B552C8">
      <w:pPr>
        <w:tabs>
          <w:tab w:val="left" w:pos="6915"/>
        </w:tabs>
        <w:rPr>
          <w:sz w:val="28"/>
          <w:szCs w:val="28"/>
        </w:rPr>
      </w:pPr>
    </w:p>
    <w:p w14:paraId="2BAC5A24" w14:textId="523B374F" w:rsidR="00B552C8" w:rsidRDefault="00B552C8" w:rsidP="00B552C8">
      <w:pPr>
        <w:tabs>
          <w:tab w:val="left" w:pos="6915"/>
        </w:tabs>
        <w:rPr>
          <w:b/>
          <w:bCs/>
        </w:rPr>
      </w:pPr>
      <w:r w:rsidRPr="00B552C8">
        <w:rPr>
          <w:b/>
          <w:bCs/>
        </w:rPr>
        <w:lastRenderedPageBreak/>
        <w:t>3.3.3. Machine learning algorithms</w:t>
      </w:r>
      <w:r>
        <w:rPr>
          <w:b/>
          <w:bCs/>
        </w:rPr>
        <w:t>:</w:t>
      </w:r>
    </w:p>
    <w:p w14:paraId="44C5B85A" w14:textId="7C661593" w:rsidR="00B552C8" w:rsidRDefault="0032718A" w:rsidP="00B552C8">
      <w:pPr>
        <w:tabs>
          <w:tab w:val="left" w:pos="6915"/>
        </w:tabs>
      </w:pPr>
      <w:r>
        <w:t>In the present work, we have a binary classification task - the target feature is either classified as “1” (for successful companies) or “0” (for not-successful companies). It is a type of supervised learning, a method of machine learning where the output categories are predefined. It is important to choose not only the algorithm that better fits the problem but also one which adapts well to the characteristics of the dataset:</w:t>
      </w:r>
    </w:p>
    <w:p w14:paraId="7356B604" w14:textId="14593F22" w:rsidR="0032718A" w:rsidRPr="0032718A" w:rsidRDefault="0032718A" w:rsidP="0032718A">
      <w:pPr>
        <w:pStyle w:val="ListParagraph"/>
        <w:numPr>
          <w:ilvl w:val="0"/>
          <w:numId w:val="16"/>
        </w:numPr>
        <w:tabs>
          <w:tab w:val="left" w:pos="6915"/>
        </w:tabs>
        <w:rPr>
          <w:sz w:val="28"/>
          <w:szCs w:val="28"/>
        </w:rPr>
      </w:pPr>
      <w:r w:rsidRPr="0032718A">
        <w:rPr>
          <w:sz w:val="28"/>
          <w:szCs w:val="28"/>
        </w:rPr>
        <w:t>856 features</w:t>
      </w:r>
    </w:p>
    <w:p w14:paraId="3ED7B9D8" w14:textId="6203191B" w:rsidR="0032718A" w:rsidRDefault="0032718A" w:rsidP="0032718A">
      <w:pPr>
        <w:pStyle w:val="ListParagraph"/>
        <w:numPr>
          <w:ilvl w:val="0"/>
          <w:numId w:val="16"/>
        </w:numPr>
        <w:tabs>
          <w:tab w:val="left" w:pos="6915"/>
        </w:tabs>
        <w:rPr>
          <w:sz w:val="28"/>
          <w:szCs w:val="28"/>
        </w:rPr>
      </w:pPr>
      <w:r w:rsidRPr="0032718A">
        <w:rPr>
          <w:sz w:val="28"/>
          <w:szCs w:val="28"/>
        </w:rPr>
        <w:t>86 588</w:t>
      </w:r>
      <w:r w:rsidRPr="00B552C8">
        <w:rPr>
          <w:b/>
          <w:bCs/>
          <w:sz w:val="28"/>
          <w:szCs w:val="28"/>
        </w:rPr>
        <w:t xml:space="preserve"> </w:t>
      </w:r>
      <w:r w:rsidRPr="0032718A">
        <w:rPr>
          <w:sz w:val="28"/>
          <w:szCs w:val="28"/>
        </w:rPr>
        <w:t>observation</w:t>
      </w:r>
    </w:p>
    <w:p w14:paraId="0F3B8ACA" w14:textId="0D407808" w:rsidR="0032718A" w:rsidRDefault="0032718A" w:rsidP="0032718A">
      <w:pPr>
        <w:pStyle w:val="ListParagraph"/>
        <w:numPr>
          <w:ilvl w:val="0"/>
          <w:numId w:val="16"/>
        </w:numPr>
        <w:tabs>
          <w:tab w:val="left" w:pos="6915"/>
        </w:tabs>
        <w:rPr>
          <w:sz w:val="28"/>
          <w:szCs w:val="28"/>
        </w:rPr>
      </w:pPr>
      <w:r>
        <w:rPr>
          <w:sz w:val="28"/>
          <w:szCs w:val="28"/>
        </w:rPr>
        <w:t>No missing data</w:t>
      </w:r>
    </w:p>
    <w:p w14:paraId="7D4994B5" w14:textId="2F5A57CD" w:rsidR="0032718A" w:rsidRDefault="0032718A" w:rsidP="0032718A">
      <w:pPr>
        <w:tabs>
          <w:tab w:val="left" w:pos="6915"/>
        </w:tabs>
      </w:pPr>
      <w:r>
        <w:t>Different learning algorithms make different assumptions about the dataset and have different purposes. When testing the following algorithms, we intended to test its data with ML models that not only fit the nature of dataset but are also easy to understand and implement. It is equally important to test algorithms used with this dataset in previous works.</w:t>
      </w:r>
    </w:p>
    <w:p w14:paraId="2B97EF2E" w14:textId="77777777" w:rsidR="0032718A" w:rsidRDefault="0032718A" w:rsidP="0032718A">
      <w:pPr>
        <w:tabs>
          <w:tab w:val="left" w:pos="6915"/>
        </w:tabs>
        <w:rPr>
          <w:b/>
          <w:bCs/>
        </w:rPr>
      </w:pPr>
      <w:r>
        <w:t xml:space="preserve">In the following section we will discuss the algorithm we used </w:t>
      </w:r>
      <w:r w:rsidRPr="0032718A">
        <w:rPr>
          <w:b/>
          <w:bCs/>
        </w:rPr>
        <w:t>Naïve Bayes and</w:t>
      </w:r>
      <w:r>
        <w:rPr>
          <w:b/>
          <w:bCs/>
        </w:rPr>
        <w:t xml:space="preserve"> </w:t>
      </w:r>
      <w:r w:rsidRPr="0032718A">
        <w:rPr>
          <w:b/>
          <w:bCs/>
        </w:rPr>
        <w:t>Random forest classification.</w:t>
      </w:r>
    </w:p>
    <w:p w14:paraId="7CB517A7" w14:textId="0B753C53" w:rsidR="0032718A" w:rsidRDefault="0032718A" w:rsidP="0032718A">
      <w:pPr>
        <w:tabs>
          <w:tab w:val="left" w:pos="6915"/>
        </w:tabs>
        <w:rPr>
          <w:b/>
          <w:bCs/>
        </w:rPr>
      </w:pPr>
      <w:r w:rsidRPr="0032718A">
        <w:rPr>
          <w:b/>
          <w:bCs/>
        </w:rPr>
        <w:t xml:space="preserve">3.3.3.1. </w:t>
      </w:r>
      <w:r>
        <w:rPr>
          <w:b/>
          <w:bCs/>
        </w:rPr>
        <w:t>Naïve bayes:</w:t>
      </w:r>
    </w:p>
    <w:p w14:paraId="71C9A6EF" w14:textId="51276533" w:rsidR="0032718A" w:rsidRDefault="0032718A" w:rsidP="0032718A">
      <w:pPr>
        <w:tabs>
          <w:tab w:val="left" w:pos="6915"/>
        </w:tabs>
        <w:rPr>
          <w:rFonts w:asciiTheme="majorHAnsi" w:hAnsiTheme="majorHAnsi" w:cs="Arial"/>
          <w:shd w:val="clear" w:color="auto" w:fill="FFFFFF"/>
        </w:rPr>
      </w:pPr>
      <w:r w:rsidRPr="0032718A">
        <w:rPr>
          <w:rFonts w:asciiTheme="majorHAnsi" w:hAnsiTheme="majorHAnsi" w:cs="Arial"/>
          <w:shd w:val="clear" w:color="auto" w:fill="FFFFFF"/>
        </w:rPr>
        <w:t>In </w:t>
      </w:r>
      <w:hyperlink r:id="rId11" w:tooltip="Statistics" w:history="1">
        <w:r w:rsidRPr="0032718A">
          <w:rPr>
            <w:rFonts w:asciiTheme="majorHAnsi" w:hAnsiTheme="majorHAnsi" w:cs="Arial"/>
            <w:shd w:val="clear" w:color="auto" w:fill="FFFFFF"/>
          </w:rPr>
          <w:t>statistics</w:t>
        </w:r>
      </w:hyperlink>
      <w:r w:rsidRPr="0032718A">
        <w:rPr>
          <w:rFonts w:asciiTheme="majorHAnsi" w:hAnsiTheme="majorHAnsi" w:cs="Arial"/>
          <w:shd w:val="clear" w:color="auto" w:fill="FFFFFF"/>
        </w:rPr>
        <w:t>, </w:t>
      </w:r>
      <w:r w:rsidRPr="0032718A">
        <w:rPr>
          <w:rFonts w:asciiTheme="majorHAnsi" w:hAnsiTheme="majorHAnsi" w:cs="Arial"/>
          <w:b/>
          <w:bCs/>
          <w:shd w:val="clear" w:color="auto" w:fill="FFFFFF"/>
        </w:rPr>
        <w:t>naive Bayes classifiers</w:t>
      </w:r>
      <w:r w:rsidRPr="0032718A">
        <w:rPr>
          <w:rFonts w:asciiTheme="majorHAnsi" w:hAnsiTheme="majorHAnsi" w:cs="Arial"/>
          <w:shd w:val="clear" w:color="auto" w:fill="FFFFFF"/>
        </w:rPr>
        <w:t> are a family of simple "</w:t>
      </w:r>
      <w:hyperlink r:id="rId12" w:history="1">
        <w:r w:rsidRPr="0032718A">
          <w:rPr>
            <w:rFonts w:asciiTheme="majorHAnsi" w:hAnsiTheme="majorHAnsi" w:cs="Arial"/>
            <w:shd w:val="clear" w:color="auto" w:fill="FFFFFF"/>
          </w:rPr>
          <w:t>probabilistic classifiers</w:t>
        </w:r>
      </w:hyperlink>
      <w:r w:rsidRPr="0032718A">
        <w:rPr>
          <w:rFonts w:asciiTheme="majorHAnsi" w:hAnsiTheme="majorHAnsi" w:cs="Arial"/>
          <w:shd w:val="clear" w:color="auto" w:fill="FFFFFF"/>
        </w:rPr>
        <w:t>" based on applying </w:t>
      </w:r>
      <w:hyperlink r:id="rId13" w:tooltip="Probabilistic classification" w:history="1">
        <w:r w:rsidRPr="0032718A">
          <w:rPr>
            <w:rFonts w:asciiTheme="majorHAnsi" w:hAnsiTheme="majorHAnsi" w:cs="Arial"/>
            <w:shd w:val="clear" w:color="auto" w:fill="FFFFFF"/>
          </w:rPr>
          <w:t>Bayes' theorem</w:t>
        </w:r>
      </w:hyperlink>
      <w:r w:rsidRPr="0032718A">
        <w:rPr>
          <w:rFonts w:asciiTheme="majorHAnsi" w:hAnsiTheme="majorHAnsi" w:cs="Arial"/>
          <w:shd w:val="clear" w:color="auto" w:fill="FFFFFF"/>
        </w:rPr>
        <w:t> with strong (naïve) </w:t>
      </w:r>
      <w:hyperlink r:id="rId14" w:tooltip="Statistical independence" w:history="1">
        <w:r w:rsidRPr="0032718A">
          <w:rPr>
            <w:rFonts w:asciiTheme="majorHAnsi" w:hAnsiTheme="majorHAnsi" w:cs="Arial"/>
            <w:shd w:val="clear" w:color="auto" w:fill="FFFFFF"/>
          </w:rPr>
          <w:t>independence</w:t>
        </w:r>
      </w:hyperlink>
      <w:r w:rsidRPr="0032718A">
        <w:rPr>
          <w:rFonts w:asciiTheme="majorHAnsi" w:hAnsiTheme="majorHAnsi" w:cs="Arial"/>
          <w:shd w:val="clear" w:color="auto" w:fill="FFFFFF"/>
        </w:rPr>
        <w:t> assumptions between the features They are among the simplest </w:t>
      </w:r>
      <w:hyperlink r:id="rId15" w:tooltip="Bayesian network" w:history="1">
        <w:r w:rsidRPr="0032718A">
          <w:rPr>
            <w:rFonts w:asciiTheme="majorHAnsi" w:hAnsiTheme="majorHAnsi" w:cs="Arial"/>
            <w:shd w:val="clear" w:color="auto" w:fill="FFFFFF"/>
          </w:rPr>
          <w:t>Bayesian network</w:t>
        </w:r>
      </w:hyperlink>
      <w:r w:rsidRPr="0032718A">
        <w:rPr>
          <w:rFonts w:asciiTheme="majorHAnsi" w:hAnsiTheme="majorHAnsi" w:cs="Arial"/>
          <w:shd w:val="clear" w:color="auto" w:fill="FFFFFF"/>
        </w:rPr>
        <w:t> models but coupled with </w:t>
      </w:r>
      <w:hyperlink r:id="rId16" w:tooltip="Kernel density estimation" w:history="1">
        <w:r w:rsidRPr="0032718A">
          <w:rPr>
            <w:rFonts w:asciiTheme="majorHAnsi" w:hAnsiTheme="majorHAnsi" w:cs="Arial"/>
            <w:shd w:val="clear" w:color="auto" w:fill="FFFFFF"/>
          </w:rPr>
          <w:t>kernel density estimation</w:t>
        </w:r>
      </w:hyperlink>
      <w:r w:rsidRPr="0032718A">
        <w:rPr>
          <w:rFonts w:asciiTheme="majorHAnsi" w:hAnsiTheme="majorHAnsi" w:cs="Arial"/>
          <w:shd w:val="clear" w:color="auto" w:fill="FFFFFF"/>
        </w:rPr>
        <w:t>, they can achieve higher accuracy levels.</w:t>
      </w:r>
    </w:p>
    <w:p w14:paraId="6F623668" w14:textId="753C2D2C" w:rsidR="0032718A" w:rsidRPr="0032718A" w:rsidRDefault="0032718A" w:rsidP="0032718A">
      <w:pPr>
        <w:tabs>
          <w:tab w:val="left" w:pos="6915"/>
        </w:tabs>
        <w:rPr>
          <w:rFonts w:asciiTheme="majorHAnsi" w:hAnsiTheme="majorHAnsi" w:cs="Arial"/>
          <w:spacing w:val="2"/>
          <w:shd w:val="clear" w:color="auto" w:fill="FFFFFF"/>
        </w:rPr>
      </w:pPr>
      <w:r w:rsidRPr="0032718A">
        <w:rPr>
          <w:rFonts w:asciiTheme="majorHAnsi" w:hAnsiTheme="majorHAnsi"/>
          <w:b/>
          <w:bCs/>
          <w:noProof/>
        </w:rPr>
        <w:drawing>
          <wp:anchor distT="0" distB="0" distL="114300" distR="114300" simplePos="0" relativeHeight="251752448" behindDoc="0" locked="0" layoutInCell="1" allowOverlap="1" wp14:anchorId="26B44367" wp14:editId="042775D2">
            <wp:simplePos x="0" y="0"/>
            <wp:positionH relativeFrom="column">
              <wp:posOffset>2200275</wp:posOffset>
            </wp:positionH>
            <wp:positionV relativeFrom="paragraph">
              <wp:posOffset>720725</wp:posOffset>
            </wp:positionV>
            <wp:extent cx="1886585" cy="323850"/>
            <wp:effectExtent l="0" t="0" r="0" b="0"/>
            <wp:wrapThrough wrapText="bothSides">
              <wp:wrapPolygon edited="0">
                <wp:start x="11124" y="0"/>
                <wp:lineTo x="0" y="2541"/>
                <wp:lineTo x="0" y="17788"/>
                <wp:lineTo x="15704" y="20329"/>
                <wp:lineTo x="18539" y="20329"/>
                <wp:lineTo x="21375" y="11435"/>
                <wp:lineTo x="21375" y="0"/>
                <wp:lineTo x="11124" y="0"/>
              </wp:wrapPolygon>
            </wp:wrapThrough>
            <wp:docPr id="55" name="Graphic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86585" cy="323850"/>
                    </a:xfrm>
                    <a:prstGeom prst="rect">
                      <a:avLst/>
                    </a:prstGeom>
                  </pic:spPr>
                </pic:pic>
              </a:graphicData>
            </a:graphic>
            <wp14:sizeRelH relativeFrom="margin">
              <wp14:pctWidth>0</wp14:pctWidth>
            </wp14:sizeRelH>
            <wp14:sizeRelV relativeFrom="margin">
              <wp14:pctHeight>0</wp14:pctHeight>
            </wp14:sizeRelV>
          </wp:anchor>
        </w:drawing>
      </w:r>
      <w:r w:rsidRPr="0032718A">
        <w:rPr>
          <w:rFonts w:asciiTheme="majorHAnsi" w:hAnsiTheme="majorHAnsi" w:cs="Arial"/>
          <w:spacing w:val="2"/>
          <w:shd w:val="clear" w:color="auto" w:fill="FFFFFF"/>
        </w:rPr>
        <w:t>Bayes’ Theorem finds the probability of an event occurring given the probability of another event that has already occurred. Bayes’ theorem is stated mathematically as the following equation:</w:t>
      </w:r>
    </w:p>
    <w:p w14:paraId="52107B9B" w14:textId="5141F1DD" w:rsidR="0032718A" w:rsidRDefault="0032718A" w:rsidP="0032718A">
      <w:pPr>
        <w:tabs>
          <w:tab w:val="left" w:pos="6915"/>
        </w:tabs>
        <w:rPr>
          <w:rFonts w:asciiTheme="majorHAnsi" w:hAnsiTheme="majorHAnsi"/>
          <w:b/>
          <w:bCs/>
        </w:rPr>
      </w:pPr>
    </w:p>
    <w:p w14:paraId="69E87DA2" w14:textId="1728923C" w:rsidR="0032718A" w:rsidRPr="0032718A" w:rsidRDefault="0032718A" w:rsidP="0032718A">
      <w:pPr>
        <w:rPr>
          <w:rFonts w:asciiTheme="majorHAnsi" w:hAnsiTheme="majorHAnsi"/>
        </w:rPr>
      </w:pPr>
    </w:p>
    <w:p w14:paraId="0A7ECE3C" w14:textId="3DBA7D62" w:rsidR="0032718A" w:rsidRDefault="0032718A" w:rsidP="0032718A">
      <w:pPr>
        <w:rPr>
          <w:rFonts w:asciiTheme="majorHAnsi" w:hAnsiTheme="majorHAnsi"/>
          <w:b/>
          <w:bCs/>
        </w:rPr>
      </w:pPr>
    </w:p>
    <w:p w14:paraId="3668EB2C" w14:textId="7212D744" w:rsidR="0032718A" w:rsidRDefault="0032718A" w:rsidP="0032718A">
      <w:pPr>
        <w:jc w:val="center"/>
        <w:rPr>
          <w:rFonts w:asciiTheme="majorHAnsi" w:hAnsiTheme="majorHAnsi"/>
        </w:rPr>
      </w:pPr>
    </w:p>
    <w:p w14:paraId="57D93533" w14:textId="42DADC24" w:rsidR="0032718A" w:rsidRDefault="0032718A" w:rsidP="0032718A">
      <w:pPr>
        <w:jc w:val="center"/>
        <w:rPr>
          <w:rFonts w:asciiTheme="majorHAnsi" w:hAnsiTheme="majorHAnsi"/>
        </w:rPr>
      </w:pPr>
    </w:p>
    <w:p w14:paraId="613C1928" w14:textId="599E09B1" w:rsidR="0032718A" w:rsidRDefault="0032718A" w:rsidP="0032718A">
      <w:pPr>
        <w:jc w:val="center"/>
        <w:rPr>
          <w:rFonts w:asciiTheme="majorHAnsi" w:hAnsiTheme="majorHAnsi"/>
        </w:rPr>
      </w:pPr>
    </w:p>
    <w:p w14:paraId="6FB08319" w14:textId="61A253BC" w:rsidR="0032718A" w:rsidRDefault="0032718A" w:rsidP="0032718A">
      <w:pPr>
        <w:jc w:val="center"/>
        <w:rPr>
          <w:rFonts w:asciiTheme="majorHAnsi" w:hAnsiTheme="majorHAnsi"/>
        </w:rPr>
      </w:pPr>
    </w:p>
    <w:p w14:paraId="2B7344AA" w14:textId="61C70107" w:rsidR="0032718A" w:rsidRDefault="0032718A" w:rsidP="0032718A">
      <w:pPr>
        <w:rPr>
          <w:b/>
          <w:bCs/>
        </w:rPr>
      </w:pPr>
      <w:r w:rsidRPr="0032718A">
        <w:rPr>
          <w:b/>
          <w:bCs/>
        </w:rPr>
        <w:lastRenderedPageBreak/>
        <w:t>3.3.3.</w:t>
      </w:r>
      <w:r w:rsidRPr="0032718A">
        <w:rPr>
          <w:b/>
          <w:bCs/>
        </w:rPr>
        <w:t>2</w:t>
      </w:r>
      <w:r w:rsidRPr="0032718A">
        <w:rPr>
          <w:b/>
          <w:bCs/>
        </w:rPr>
        <w:t>. Random Forest</w:t>
      </w:r>
      <w:r w:rsidRPr="0032718A">
        <w:rPr>
          <w:b/>
          <w:bCs/>
        </w:rPr>
        <w:t>:</w:t>
      </w:r>
    </w:p>
    <w:p w14:paraId="2A7F64A7" w14:textId="4FE4DBEE" w:rsidR="0032718A" w:rsidRDefault="0032718A" w:rsidP="0018214A">
      <w:r>
        <w:t>Random Forest (RF) is a collection of Decision Trees (DT). RF does not expect linear features. In its simplest form, it can be thought of using bagging on multiple tree classifier. However, since it is not possible to build multiple trees on the same data as it will get the same results, randomness of two types is introduced: each tree is built on slightly different rows, sampled with repetitions from the original (bagging), and each tree (or in some cases each branch decision) is built using a randomly selected subset of columns. The point of RF is to prevent overfitting which it does this by creating the random subsets of features and building smaller (shallow) trees using the subsets.</w:t>
      </w:r>
    </w:p>
    <w:p w14:paraId="3869591D" w14:textId="3B5C3370" w:rsidR="0018214A" w:rsidRDefault="0018214A" w:rsidP="0018214A">
      <w:r>
        <w:t>The main disadvantage of Random Forests compared with a simple Decision Tree is its interpretability as it is hard to see the relation between a dependent variable and the rule set created. A Random Forest must be a predictive tool and a descriptive one. It is easy to see its features importance but that might not be enough when the objective of the study is to understand the relationship between dependent and independent variables.</w:t>
      </w:r>
    </w:p>
    <w:p w14:paraId="3F8090B0" w14:textId="06386F08" w:rsidR="0018214A" w:rsidRDefault="0018214A" w:rsidP="0018214A">
      <w:pPr>
        <w:rPr>
          <w:b/>
          <w:bCs/>
        </w:rPr>
      </w:pPr>
      <w:r w:rsidRPr="0018214A">
        <w:rPr>
          <w:b/>
          <w:bCs/>
        </w:rPr>
        <w:t>3.</w:t>
      </w:r>
      <w:r w:rsidRPr="0018214A">
        <w:rPr>
          <w:b/>
          <w:bCs/>
        </w:rPr>
        <w:t>4. EXPERIMENT</w:t>
      </w:r>
      <w:r w:rsidRPr="0018214A">
        <w:rPr>
          <w:b/>
          <w:bCs/>
        </w:rPr>
        <w:t xml:space="preserve"> RESULTS</w:t>
      </w:r>
      <w:r>
        <w:rPr>
          <w:b/>
          <w:bCs/>
        </w:rPr>
        <w:t>:</w:t>
      </w:r>
    </w:p>
    <w:p w14:paraId="6958DA4C" w14:textId="1E3C2684" w:rsidR="0018214A" w:rsidRDefault="0018214A" w:rsidP="0018214A">
      <w:pPr>
        <w:rPr>
          <w:b/>
          <w:bCs/>
        </w:rPr>
      </w:pPr>
      <w:r w:rsidRPr="0018214A">
        <w:rPr>
          <w:b/>
          <w:bCs/>
        </w:rPr>
        <w:t>3.4.1. Evaluating Learning Algorithms</w:t>
      </w:r>
      <w:r>
        <w:rPr>
          <w:b/>
          <w:bCs/>
        </w:rPr>
        <w:t>:</w:t>
      </w:r>
    </w:p>
    <w:p w14:paraId="1D4972E4" w14:textId="1030DBC0" w:rsidR="0018214A" w:rsidRDefault="0018214A" w:rsidP="0018214A">
      <w:r>
        <w:t xml:space="preserve">During a first stage of evaluation to see which ML algorithm better fits our problem, the accuracy of </w:t>
      </w:r>
      <w:r>
        <w:t>two</w:t>
      </w:r>
      <w:r>
        <w:t xml:space="preserve"> algorithms was calculated.</w:t>
      </w:r>
    </w:p>
    <w:p w14:paraId="74A59AE6" w14:textId="0072034D" w:rsidR="0018214A" w:rsidRDefault="0018214A" w:rsidP="0018214A">
      <w:r>
        <w:t>The result:</w:t>
      </w:r>
    </w:p>
    <w:p w14:paraId="597119FE" w14:textId="4F4B0425" w:rsidR="0018214A" w:rsidRDefault="0018214A" w:rsidP="0018214A">
      <w:pPr>
        <w:pStyle w:val="ListParagraph"/>
        <w:numPr>
          <w:ilvl w:val="0"/>
          <w:numId w:val="18"/>
        </w:numPr>
        <w:rPr>
          <w:b/>
          <w:bCs/>
        </w:rPr>
      </w:pPr>
      <w:r>
        <w:rPr>
          <w:b/>
          <w:bCs/>
        </w:rPr>
        <w:t>Naïve bayes: 0.77</w:t>
      </w:r>
    </w:p>
    <w:p w14:paraId="0F2A1CE5" w14:textId="0702E5EC" w:rsidR="0018214A" w:rsidRDefault="0018214A" w:rsidP="0018214A">
      <w:pPr>
        <w:pStyle w:val="ListParagraph"/>
        <w:numPr>
          <w:ilvl w:val="0"/>
          <w:numId w:val="18"/>
        </w:numPr>
        <w:rPr>
          <w:b/>
          <w:bCs/>
        </w:rPr>
      </w:pPr>
      <w:r>
        <w:rPr>
          <w:b/>
          <w:bCs/>
          <w:noProof/>
        </w:rPr>
        <w:drawing>
          <wp:anchor distT="0" distB="0" distL="114300" distR="114300" simplePos="0" relativeHeight="251753472" behindDoc="0" locked="0" layoutInCell="1" allowOverlap="1" wp14:anchorId="736845E9" wp14:editId="33965859">
            <wp:simplePos x="0" y="0"/>
            <wp:positionH relativeFrom="column">
              <wp:posOffset>428625</wp:posOffset>
            </wp:positionH>
            <wp:positionV relativeFrom="paragraph">
              <wp:posOffset>230505</wp:posOffset>
            </wp:positionV>
            <wp:extent cx="5162550" cy="2628265"/>
            <wp:effectExtent l="0" t="0" r="0" b="635"/>
            <wp:wrapThrough wrapText="bothSides">
              <wp:wrapPolygon edited="0">
                <wp:start x="0" y="0"/>
                <wp:lineTo x="0" y="21449"/>
                <wp:lineTo x="21520" y="21449"/>
                <wp:lineTo x="21520"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extLst>
                        <a:ext uri="{28A0092B-C50C-407E-A947-70E740481C1C}">
                          <a14:useLocalDpi xmlns:a14="http://schemas.microsoft.com/office/drawing/2010/main" val="0"/>
                        </a:ext>
                      </a:extLst>
                    </a:blip>
                    <a:stretch>
                      <a:fillRect/>
                    </a:stretch>
                  </pic:blipFill>
                  <pic:spPr>
                    <a:xfrm>
                      <a:off x="0" y="0"/>
                      <a:ext cx="5162550" cy="2628265"/>
                    </a:xfrm>
                    <a:prstGeom prst="rect">
                      <a:avLst/>
                    </a:prstGeom>
                  </pic:spPr>
                </pic:pic>
              </a:graphicData>
            </a:graphic>
            <wp14:sizeRelH relativeFrom="margin">
              <wp14:pctWidth>0</wp14:pctWidth>
            </wp14:sizeRelH>
            <wp14:sizeRelV relativeFrom="margin">
              <wp14:pctHeight>0</wp14:pctHeight>
            </wp14:sizeRelV>
          </wp:anchor>
        </w:drawing>
      </w:r>
      <w:r>
        <w:rPr>
          <w:b/>
          <w:bCs/>
        </w:rPr>
        <w:t>Random forest: 0.988</w:t>
      </w:r>
    </w:p>
    <w:p w14:paraId="31B7C3D5" w14:textId="77777777" w:rsidR="0018214A" w:rsidRDefault="0018214A" w:rsidP="0018214A">
      <w:pPr>
        <w:pStyle w:val="ListParagraph"/>
        <w:ind w:left="720" w:firstLine="0"/>
        <w:rPr>
          <w:b/>
          <w:bCs/>
        </w:rPr>
      </w:pPr>
    </w:p>
    <w:p w14:paraId="010DC829" w14:textId="77777777" w:rsidR="0018214A" w:rsidRDefault="0018214A" w:rsidP="0018214A">
      <w:pPr>
        <w:pStyle w:val="ListParagraph"/>
        <w:ind w:left="720" w:firstLine="0"/>
        <w:rPr>
          <w:b/>
          <w:bCs/>
        </w:rPr>
      </w:pPr>
    </w:p>
    <w:p w14:paraId="77189BB0" w14:textId="77777777" w:rsidR="0018214A" w:rsidRDefault="0018214A" w:rsidP="0018214A">
      <w:pPr>
        <w:pStyle w:val="ListParagraph"/>
        <w:ind w:left="720" w:firstLine="0"/>
        <w:rPr>
          <w:b/>
          <w:bCs/>
        </w:rPr>
      </w:pPr>
    </w:p>
    <w:p w14:paraId="21F4FEA4" w14:textId="77777777" w:rsidR="0018214A" w:rsidRDefault="0018214A" w:rsidP="0018214A">
      <w:pPr>
        <w:pStyle w:val="ListParagraph"/>
        <w:ind w:left="720" w:firstLine="0"/>
        <w:rPr>
          <w:b/>
          <w:bCs/>
        </w:rPr>
      </w:pPr>
    </w:p>
    <w:p w14:paraId="0BA33CA6" w14:textId="77777777" w:rsidR="0018214A" w:rsidRDefault="0018214A" w:rsidP="0018214A">
      <w:pPr>
        <w:pStyle w:val="ListParagraph"/>
        <w:ind w:left="720" w:firstLine="0"/>
        <w:rPr>
          <w:b/>
          <w:bCs/>
        </w:rPr>
      </w:pPr>
    </w:p>
    <w:p w14:paraId="768F2806" w14:textId="77777777" w:rsidR="0018214A" w:rsidRDefault="0018214A" w:rsidP="0018214A">
      <w:pPr>
        <w:pStyle w:val="ListParagraph"/>
        <w:ind w:left="720" w:firstLine="0"/>
        <w:rPr>
          <w:b/>
          <w:bCs/>
        </w:rPr>
      </w:pPr>
    </w:p>
    <w:p w14:paraId="1BD632F9" w14:textId="0A102350" w:rsidR="0018214A" w:rsidRDefault="0018214A" w:rsidP="0018214A">
      <w:pPr>
        <w:pStyle w:val="ListParagraph"/>
        <w:ind w:left="720" w:firstLine="0"/>
        <w:rPr>
          <w:b/>
          <w:bCs/>
        </w:rPr>
      </w:pPr>
    </w:p>
    <w:p w14:paraId="363DEBFA" w14:textId="24F259BB" w:rsidR="0018214A" w:rsidRDefault="0018214A" w:rsidP="0018214A">
      <w:pPr>
        <w:pStyle w:val="ListParagraph"/>
        <w:ind w:left="720" w:firstLine="0"/>
        <w:rPr>
          <w:b/>
          <w:bCs/>
        </w:rPr>
      </w:pPr>
    </w:p>
    <w:p w14:paraId="16F9719A" w14:textId="72DDF1E5" w:rsidR="0018214A" w:rsidRDefault="0018214A" w:rsidP="0018214A">
      <w:pPr>
        <w:pStyle w:val="ListParagraph"/>
        <w:ind w:left="720" w:firstLine="0"/>
        <w:rPr>
          <w:b/>
          <w:bCs/>
        </w:rPr>
      </w:pPr>
    </w:p>
    <w:p w14:paraId="4B79678A" w14:textId="1AB47E21" w:rsidR="0018214A" w:rsidRDefault="0018214A" w:rsidP="0018214A">
      <w:pPr>
        <w:pStyle w:val="ListParagraph"/>
        <w:ind w:left="720" w:firstLine="0"/>
        <w:rPr>
          <w:b/>
          <w:bCs/>
        </w:rPr>
      </w:pPr>
      <w:r>
        <w:rPr>
          <w:noProof/>
        </w:rPr>
        <mc:AlternateContent>
          <mc:Choice Requires="wps">
            <w:drawing>
              <wp:anchor distT="0" distB="0" distL="114300" distR="114300" simplePos="0" relativeHeight="251755520" behindDoc="0" locked="0" layoutInCell="1" allowOverlap="1" wp14:anchorId="748CC7CC" wp14:editId="60DD85AC">
                <wp:simplePos x="0" y="0"/>
                <wp:positionH relativeFrom="column">
                  <wp:posOffset>37465</wp:posOffset>
                </wp:positionH>
                <wp:positionV relativeFrom="paragraph">
                  <wp:posOffset>104140</wp:posOffset>
                </wp:positionV>
                <wp:extent cx="5543550" cy="3429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543550" cy="342900"/>
                        </a:xfrm>
                        <a:prstGeom prst="rect">
                          <a:avLst/>
                        </a:prstGeom>
                        <a:noFill/>
                        <a:ln>
                          <a:noFill/>
                        </a:ln>
                      </wps:spPr>
                      <wps:txbx>
                        <w:txbxContent>
                          <w:p w14:paraId="2FD09892" w14:textId="1A317D06" w:rsidR="0018214A" w:rsidRPr="00970C23" w:rsidRDefault="0018214A" w:rsidP="0018214A">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ccuracy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C7CC" id="Text Box 61" o:spid="_x0000_s1052" type="#_x0000_t202" style="position:absolute;left:0;text-align:left;margin-left:2.95pt;margin-top:8.2pt;width:436.5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" filled="f" stroked="f">
                <v:fill o:detectmouseclick="t"/>
                <v:textbox>
                  <w:txbxContent>
                    <w:p w14:paraId="2FD09892" w14:textId="1A317D06" w:rsidR="0018214A" w:rsidRPr="00970C23" w:rsidRDefault="0018214A" w:rsidP="0018214A">
                      <w:pPr>
                        <w:ind w:left="720"/>
                        <w:jc w:val="cente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C23">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ccuracy comparison</w:t>
                      </w:r>
                    </w:p>
                  </w:txbxContent>
                </v:textbox>
              </v:shape>
            </w:pict>
          </mc:Fallback>
        </mc:AlternateContent>
      </w:r>
    </w:p>
    <w:p w14:paraId="2F39AFF0" w14:textId="34EFB8CA" w:rsidR="0018214A" w:rsidRDefault="0018214A" w:rsidP="0018214A">
      <w:pPr>
        <w:pStyle w:val="ListParagraph"/>
        <w:ind w:left="720" w:firstLine="0"/>
        <w:rPr>
          <w:b/>
          <w:bCs/>
        </w:rPr>
      </w:pPr>
    </w:p>
    <w:p w14:paraId="73D4CEAA" w14:textId="26E3FFAA" w:rsidR="0018214A" w:rsidRDefault="00670336" w:rsidP="00670336">
      <w:pPr>
        <w:rPr>
          <w:b/>
          <w:bCs/>
        </w:rPr>
      </w:pPr>
      <w:r>
        <w:rPr>
          <w:b/>
          <w:bCs/>
        </w:rPr>
        <w:lastRenderedPageBreak/>
        <w:t>4.Motivation and related work:</w:t>
      </w:r>
    </w:p>
    <w:p w14:paraId="13D3EA16" w14:textId="3E30B16F" w:rsidR="00670336" w:rsidRDefault="00670336" w:rsidP="00670336">
      <w:pPr>
        <w:rPr>
          <w:b/>
          <w:bCs/>
        </w:rPr>
      </w:pPr>
      <w:r>
        <w:rPr>
          <w:b/>
          <w:bCs/>
        </w:rPr>
        <w:t>4.</w:t>
      </w:r>
      <w:proofErr w:type="gramStart"/>
      <w:r>
        <w:rPr>
          <w:b/>
          <w:bCs/>
        </w:rPr>
        <w:t>1.Motivation</w:t>
      </w:r>
      <w:proofErr w:type="gramEnd"/>
      <w:r>
        <w:rPr>
          <w:b/>
          <w:bCs/>
        </w:rPr>
        <w:t>:</w:t>
      </w:r>
    </w:p>
    <w:p w14:paraId="6D13B801" w14:textId="02BF2A4A" w:rsidR="00670336" w:rsidRDefault="00670336" w:rsidP="00670336">
      <w:r>
        <w:t>All related work is goal was to predict the recent company is successful or not by categorize some features like funding rounds, salary per employee, number of employees, and the state or country the company located.</w:t>
      </w:r>
    </w:p>
    <w:p w14:paraId="71CB6329" w14:textId="76F92700" w:rsidR="00670336" w:rsidRDefault="00670336" w:rsidP="00670336">
      <w:r>
        <w:t>So, there was no related work until this work which its goal is to predict an unfinished company will success or not.</w:t>
      </w:r>
    </w:p>
    <w:p w14:paraId="48331EB5" w14:textId="4F5A2EE0" w:rsidR="00670336" w:rsidRDefault="00670336" w:rsidP="00670336">
      <w:r>
        <w:t>That was our goal here not to determine that n company is already success or not but to determine that n company which not in a market until now will success or not.</w:t>
      </w:r>
    </w:p>
    <w:p w14:paraId="51C5153A" w14:textId="145F1510" w:rsidR="00670336" w:rsidRDefault="00670336" w:rsidP="00670336">
      <w:r w:rsidRPr="00670336">
        <w:rPr>
          <w:b/>
          <w:bCs/>
        </w:rPr>
        <w:t>4.2. Related work</w:t>
      </w:r>
      <w:r>
        <w:t>:</w:t>
      </w:r>
    </w:p>
    <w:p w14:paraId="1EB7CD06" w14:textId="17BF9316" w:rsidR="00670336" w:rsidRDefault="00670336" w:rsidP="00670336">
      <w:pPr>
        <w:rPr>
          <w:b/>
          <w:bCs/>
        </w:rPr>
      </w:pPr>
      <w:r w:rsidRPr="00670336">
        <w:rPr>
          <w:b/>
          <w:bCs/>
        </w:rPr>
        <w:t xml:space="preserve">4.2.1. </w:t>
      </w:r>
      <w:r w:rsidRPr="00670336">
        <w:rPr>
          <w:b/>
          <w:bCs/>
        </w:rPr>
        <w:t xml:space="preserve">Web-based Startup Success </w:t>
      </w:r>
      <w:r w:rsidRPr="00670336">
        <w:rPr>
          <w:b/>
          <w:bCs/>
        </w:rPr>
        <w:t>Prediction (</w:t>
      </w:r>
      <w:r w:rsidRPr="00670336">
        <w:rPr>
          <w:b/>
          <w:bCs/>
        </w:rPr>
        <w:t>CIKM’18, October 22-26, 2018, Torino, Italy</w:t>
      </w:r>
      <w:r w:rsidRPr="00670336">
        <w:rPr>
          <w:b/>
          <w:bCs/>
        </w:rPr>
        <w:t>)</w:t>
      </w:r>
      <w:r>
        <w:rPr>
          <w:b/>
          <w:bCs/>
        </w:rPr>
        <w:t>:</w:t>
      </w:r>
    </w:p>
    <w:p w14:paraId="42733C66" w14:textId="34414F00" w:rsidR="00670336" w:rsidRDefault="00670336" w:rsidP="00670336">
      <w:pPr>
        <w:rPr>
          <w:b/>
          <w:bCs/>
        </w:rPr>
      </w:pPr>
      <w:r>
        <w:t>They</w:t>
      </w:r>
      <w:r>
        <w:t xml:space="preserve"> consider the problem of predicting the success of startup companies at their early development stages. </w:t>
      </w:r>
      <w:r w:rsidR="0071216D">
        <w:t>They</w:t>
      </w:r>
      <w:r>
        <w:t xml:space="preserve"> formulate the task as predicting whether a company that has already secured initial (seed or angel) funding will attract a further round of investment in a given period of time</w:t>
      </w:r>
      <w:r w:rsidR="0071216D">
        <w:t>.</w:t>
      </w:r>
      <w:r w:rsidR="0071216D" w:rsidRPr="0071216D">
        <w:t xml:space="preserve"> </w:t>
      </w:r>
      <w:r w:rsidR="0071216D">
        <w:t>They</w:t>
      </w:r>
      <w:r w:rsidR="0071216D">
        <w:t xml:space="preserve"> investigate the potential of using web-based open sources for the startup success prediction task and model the task using a very rich set of signals from such sources</w:t>
      </w:r>
      <w:r w:rsidR="0071216D">
        <w:t xml:space="preserve"> like </w:t>
      </w:r>
      <w:r w:rsidR="0071216D" w:rsidRPr="0071216D">
        <w:rPr>
          <w:b/>
          <w:bCs/>
        </w:rPr>
        <w:t>Crunchbase dataset</w:t>
      </w:r>
      <w:r w:rsidR="0071216D">
        <w:rPr>
          <w:b/>
          <w:bCs/>
        </w:rPr>
        <w:t>.</w:t>
      </w:r>
    </w:p>
    <w:p w14:paraId="48808964" w14:textId="40368A79" w:rsidR="0071216D" w:rsidRDefault="0071216D" w:rsidP="00670336">
      <w:pPr>
        <w:rPr>
          <w:b/>
          <w:bCs/>
        </w:rPr>
      </w:pPr>
    </w:p>
    <w:p w14:paraId="74719937" w14:textId="77777777" w:rsidR="0071216D" w:rsidRDefault="0071216D" w:rsidP="00670336">
      <w:pPr>
        <w:rPr>
          <w:b/>
          <w:bCs/>
        </w:rPr>
      </w:pPr>
    </w:p>
    <w:p w14:paraId="0AC987F7" w14:textId="77777777" w:rsidR="0071216D" w:rsidRDefault="0071216D" w:rsidP="00670336">
      <w:pPr>
        <w:rPr>
          <w:b/>
          <w:bCs/>
        </w:rPr>
      </w:pPr>
    </w:p>
    <w:p w14:paraId="54F276EB" w14:textId="77777777" w:rsidR="0071216D" w:rsidRDefault="0071216D" w:rsidP="00670336">
      <w:pPr>
        <w:rPr>
          <w:b/>
          <w:bCs/>
        </w:rPr>
      </w:pPr>
    </w:p>
    <w:p w14:paraId="5EE655C0" w14:textId="77777777" w:rsidR="0071216D" w:rsidRDefault="0071216D" w:rsidP="00670336">
      <w:pPr>
        <w:rPr>
          <w:b/>
          <w:bCs/>
        </w:rPr>
      </w:pPr>
    </w:p>
    <w:p w14:paraId="21537415" w14:textId="77777777" w:rsidR="0071216D" w:rsidRDefault="0071216D" w:rsidP="00670336">
      <w:pPr>
        <w:rPr>
          <w:b/>
          <w:bCs/>
        </w:rPr>
      </w:pPr>
    </w:p>
    <w:p w14:paraId="1ECAF41E" w14:textId="77777777" w:rsidR="0071216D" w:rsidRDefault="0071216D" w:rsidP="00670336">
      <w:pPr>
        <w:rPr>
          <w:b/>
          <w:bCs/>
        </w:rPr>
      </w:pPr>
    </w:p>
    <w:p w14:paraId="117CC1EC" w14:textId="77777777" w:rsidR="0071216D" w:rsidRDefault="0071216D" w:rsidP="00670336">
      <w:pPr>
        <w:rPr>
          <w:b/>
          <w:bCs/>
        </w:rPr>
      </w:pPr>
    </w:p>
    <w:p w14:paraId="75F6F774" w14:textId="77777777" w:rsidR="0071216D" w:rsidRDefault="0071216D" w:rsidP="00670336">
      <w:pPr>
        <w:rPr>
          <w:b/>
          <w:bCs/>
        </w:rPr>
      </w:pPr>
    </w:p>
    <w:p w14:paraId="336890ED" w14:textId="77777777" w:rsidR="0071216D" w:rsidRDefault="0071216D" w:rsidP="00670336">
      <w:pPr>
        <w:rPr>
          <w:b/>
          <w:bCs/>
        </w:rPr>
      </w:pPr>
    </w:p>
    <w:p w14:paraId="076B1841" w14:textId="1E8019C0" w:rsidR="0071216D" w:rsidRDefault="0071216D" w:rsidP="00670336">
      <w:pPr>
        <w:rPr>
          <w:b/>
          <w:bCs/>
        </w:rPr>
      </w:pPr>
      <w:r>
        <w:rPr>
          <w:b/>
          <w:bCs/>
        </w:rPr>
        <w:lastRenderedPageBreak/>
        <w:t xml:space="preserve">4.2.2 </w:t>
      </w:r>
      <w:r w:rsidRPr="0071216D">
        <w:rPr>
          <w:b/>
          <w:bCs/>
        </w:rPr>
        <w:t>Predicting Start-up Success with Machine Learning</w:t>
      </w:r>
      <w:r w:rsidRPr="0071216D">
        <w:rPr>
          <w:b/>
          <w:bCs/>
        </w:rPr>
        <w:t xml:space="preserve"> </w:t>
      </w:r>
      <w:r>
        <w:rPr>
          <w:b/>
          <w:bCs/>
        </w:rPr>
        <w:t>(</w:t>
      </w:r>
      <w:r w:rsidRPr="0071216D">
        <w:rPr>
          <w:b/>
          <w:bCs/>
        </w:rPr>
        <w:t xml:space="preserve">NOVA Information Management School </w:t>
      </w:r>
      <w:r w:rsidRPr="0071216D">
        <w:rPr>
          <w:b/>
          <w:bCs/>
        </w:rPr>
        <w:t>Universiade</w:t>
      </w:r>
      <w:r w:rsidRPr="0071216D">
        <w:rPr>
          <w:b/>
          <w:bCs/>
        </w:rPr>
        <w:t xml:space="preserve"> Nova de </w:t>
      </w:r>
      <w:r w:rsidRPr="0071216D">
        <w:rPr>
          <w:b/>
          <w:bCs/>
        </w:rPr>
        <w:t>Lisbon 2017</w:t>
      </w:r>
      <w:r>
        <w:rPr>
          <w:b/>
          <w:bCs/>
        </w:rPr>
        <w:t>):</w:t>
      </w:r>
    </w:p>
    <w:p w14:paraId="0C5FB7B0" w14:textId="4D8C9416" w:rsidR="0071216D" w:rsidRDefault="0071216D" w:rsidP="00670336">
      <w:pPr>
        <w:rPr>
          <w:b/>
          <w:bCs/>
        </w:rPr>
      </w:pPr>
      <w:r>
        <w:t xml:space="preserve">They define </w:t>
      </w:r>
      <w:r>
        <w:t>Success for a start-up as the event that gives a large sum of money to the company’s founders, investors and early employees, specifically through a process of M&amp;A (Merger and Acquisition) or an IPO (Initial Public Offering). The ability to predict success is an invaluable competitive advantage for venture capitals on the hunt for investments since first-rate targets are those who have the potential for growing rapidly soon, which ultimately, allows investors to be one step ahead of competition.</w:t>
      </w:r>
      <w:r w:rsidRPr="0071216D">
        <w:t xml:space="preserve"> </w:t>
      </w:r>
      <w:r>
        <w:t>they</w:t>
      </w:r>
      <w:r>
        <w:t xml:space="preserve"> explored the world’s largest structured database for start-ups – provided by the website </w:t>
      </w:r>
      <w:r w:rsidRPr="0071216D">
        <w:rPr>
          <w:b/>
          <w:bCs/>
        </w:rPr>
        <w:t>CrunchBase.com</w:t>
      </w:r>
      <w:r w:rsidRPr="0071216D">
        <w:rPr>
          <w:b/>
          <w:bCs/>
        </w:rPr>
        <w:t>.</w:t>
      </w:r>
    </w:p>
    <w:p w14:paraId="2519EE7B" w14:textId="6838BF34" w:rsidR="0071216D" w:rsidRDefault="0071216D" w:rsidP="00670336">
      <w:r>
        <w:t xml:space="preserve">They use the same algorithm we used </w:t>
      </w:r>
      <w:r w:rsidRPr="0071216D">
        <w:rPr>
          <w:b/>
          <w:bCs/>
        </w:rPr>
        <w:t>Random forest classification</w:t>
      </w:r>
      <w:r>
        <w:t xml:space="preserve"> with following results:</w:t>
      </w:r>
    </w:p>
    <w:p w14:paraId="640C136B" w14:textId="1FB5BF00" w:rsidR="0071216D" w:rsidRDefault="0071216D" w:rsidP="0071216D">
      <w:pPr>
        <w:pStyle w:val="ListParagraph"/>
        <w:numPr>
          <w:ilvl w:val="0"/>
          <w:numId w:val="19"/>
        </w:numPr>
      </w:pPr>
      <w:r>
        <w:t>a True Positive Rate (TPR) of 94%</w:t>
      </w:r>
    </w:p>
    <w:p w14:paraId="1A6D28C3" w14:textId="737E6947" w:rsidR="0071216D" w:rsidRDefault="0071216D" w:rsidP="0071216D">
      <w:pPr>
        <w:pStyle w:val="ListParagraph"/>
        <w:numPr>
          <w:ilvl w:val="0"/>
          <w:numId w:val="19"/>
        </w:numPr>
      </w:pPr>
      <w:r>
        <w:t>False Positive Rate (FPR) of 8%</w:t>
      </w:r>
    </w:p>
    <w:p w14:paraId="5399C28D" w14:textId="087E9DAE" w:rsidR="0071216D" w:rsidRPr="0071216D" w:rsidRDefault="0071216D" w:rsidP="0071216D">
      <w:pPr>
        <w:pStyle w:val="ListParagraph"/>
        <w:numPr>
          <w:ilvl w:val="0"/>
          <w:numId w:val="19"/>
        </w:numPr>
      </w:pPr>
      <w:r>
        <w:t>Accuracy 94 %</w:t>
      </w:r>
    </w:p>
    <w:p w14:paraId="7E1DFADC" w14:textId="77777777" w:rsidR="0071216D" w:rsidRPr="00670336" w:rsidRDefault="0071216D" w:rsidP="00670336">
      <w:pPr>
        <w:rPr>
          <w:b/>
          <w:bCs/>
        </w:rPr>
      </w:pPr>
    </w:p>
    <w:p w14:paraId="6C1FBB33" w14:textId="07F5C996" w:rsidR="0018214A" w:rsidRPr="0071216D" w:rsidRDefault="0071216D" w:rsidP="0071216D">
      <w:r w:rsidRPr="0071216D">
        <w:rPr>
          <w:b/>
          <w:bCs/>
        </w:rPr>
        <w:t>Note:</w:t>
      </w:r>
      <w:r>
        <w:t xml:space="preserve"> Their algorithm tested only</w:t>
      </w:r>
      <w:r w:rsidRPr="0071216D">
        <w:t xml:space="preserve"> in USA states not all </w:t>
      </w:r>
      <w:r>
        <w:t xml:space="preserve">the </w:t>
      </w:r>
      <w:r w:rsidRPr="0071216D">
        <w:t>world</w:t>
      </w:r>
      <w:r>
        <w:t>.</w:t>
      </w:r>
    </w:p>
    <w:p w14:paraId="59079DF5" w14:textId="37E76F99" w:rsidR="0018214A" w:rsidRDefault="0018214A" w:rsidP="0018214A">
      <w:pPr>
        <w:pStyle w:val="ListParagraph"/>
        <w:ind w:left="720" w:firstLine="0"/>
        <w:rPr>
          <w:b/>
          <w:bCs/>
        </w:rPr>
      </w:pPr>
    </w:p>
    <w:p w14:paraId="781A83E2" w14:textId="2C427FB8" w:rsidR="0071216D" w:rsidRDefault="0071216D" w:rsidP="0018214A">
      <w:pPr>
        <w:pStyle w:val="ListParagraph"/>
        <w:ind w:left="720" w:firstLine="0"/>
        <w:rPr>
          <w:b/>
          <w:bCs/>
        </w:rPr>
      </w:pPr>
    </w:p>
    <w:p w14:paraId="0E2A912F" w14:textId="12107BAA" w:rsidR="0071216D" w:rsidRDefault="0071216D" w:rsidP="0018214A">
      <w:pPr>
        <w:pStyle w:val="ListParagraph"/>
        <w:ind w:left="720" w:firstLine="0"/>
        <w:rPr>
          <w:b/>
          <w:bCs/>
        </w:rPr>
      </w:pPr>
    </w:p>
    <w:p w14:paraId="1D64D618" w14:textId="40760613" w:rsidR="0071216D" w:rsidRDefault="0071216D" w:rsidP="0018214A">
      <w:pPr>
        <w:pStyle w:val="ListParagraph"/>
        <w:ind w:left="720" w:firstLine="0"/>
        <w:rPr>
          <w:b/>
          <w:bCs/>
        </w:rPr>
      </w:pPr>
    </w:p>
    <w:p w14:paraId="0AD3D8F4" w14:textId="7C36B824" w:rsidR="0071216D" w:rsidRDefault="0071216D" w:rsidP="0018214A">
      <w:pPr>
        <w:pStyle w:val="ListParagraph"/>
        <w:ind w:left="720" w:firstLine="0"/>
        <w:rPr>
          <w:b/>
          <w:bCs/>
        </w:rPr>
      </w:pPr>
    </w:p>
    <w:p w14:paraId="5A43436C" w14:textId="617E7A4C" w:rsidR="0071216D" w:rsidRDefault="0071216D" w:rsidP="0018214A">
      <w:pPr>
        <w:pStyle w:val="ListParagraph"/>
        <w:ind w:left="720" w:firstLine="0"/>
        <w:rPr>
          <w:b/>
          <w:bCs/>
        </w:rPr>
      </w:pPr>
    </w:p>
    <w:p w14:paraId="4C269D4F" w14:textId="006DC887" w:rsidR="0071216D" w:rsidRDefault="0071216D" w:rsidP="0018214A">
      <w:pPr>
        <w:pStyle w:val="ListParagraph"/>
        <w:ind w:left="720" w:firstLine="0"/>
        <w:rPr>
          <w:b/>
          <w:bCs/>
        </w:rPr>
      </w:pPr>
    </w:p>
    <w:p w14:paraId="0EB29AF1" w14:textId="74EED65B" w:rsidR="0071216D" w:rsidRDefault="0071216D" w:rsidP="0018214A">
      <w:pPr>
        <w:pStyle w:val="ListParagraph"/>
        <w:ind w:left="720" w:firstLine="0"/>
        <w:rPr>
          <w:b/>
          <w:bCs/>
        </w:rPr>
      </w:pPr>
    </w:p>
    <w:p w14:paraId="09A25F5B" w14:textId="3530CC59" w:rsidR="0071216D" w:rsidRDefault="0071216D" w:rsidP="0018214A">
      <w:pPr>
        <w:pStyle w:val="ListParagraph"/>
        <w:ind w:left="720" w:firstLine="0"/>
        <w:rPr>
          <w:b/>
          <w:bCs/>
        </w:rPr>
      </w:pPr>
    </w:p>
    <w:p w14:paraId="2C1C4534" w14:textId="5397B1AF" w:rsidR="0071216D" w:rsidRDefault="0071216D" w:rsidP="0018214A">
      <w:pPr>
        <w:pStyle w:val="ListParagraph"/>
        <w:ind w:left="720" w:firstLine="0"/>
        <w:rPr>
          <w:b/>
          <w:bCs/>
        </w:rPr>
      </w:pPr>
    </w:p>
    <w:p w14:paraId="7D885F96" w14:textId="73C7F599" w:rsidR="0071216D" w:rsidRDefault="0071216D" w:rsidP="0018214A">
      <w:pPr>
        <w:pStyle w:val="ListParagraph"/>
        <w:ind w:left="720" w:firstLine="0"/>
        <w:rPr>
          <w:b/>
          <w:bCs/>
        </w:rPr>
      </w:pPr>
    </w:p>
    <w:p w14:paraId="5925F560" w14:textId="20435B63" w:rsidR="0071216D" w:rsidRDefault="0071216D" w:rsidP="0018214A">
      <w:pPr>
        <w:pStyle w:val="ListParagraph"/>
        <w:ind w:left="720" w:firstLine="0"/>
        <w:rPr>
          <w:b/>
          <w:bCs/>
        </w:rPr>
      </w:pPr>
    </w:p>
    <w:p w14:paraId="5315B3F0" w14:textId="02A4E944" w:rsidR="0071216D" w:rsidRDefault="0071216D" w:rsidP="0018214A">
      <w:pPr>
        <w:pStyle w:val="ListParagraph"/>
        <w:ind w:left="720" w:firstLine="0"/>
        <w:rPr>
          <w:b/>
          <w:bCs/>
        </w:rPr>
      </w:pPr>
    </w:p>
    <w:p w14:paraId="0B957879" w14:textId="003B783B" w:rsidR="0071216D" w:rsidRDefault="0071216D" w:rsidP="0018214A">
      <w:pPr>
        <w:pStyle w:val="ListParagraph"/>
        <w:ind w:left="720" w:firstLine="0"/>
        <w:rPr>
          <w:b/>
          <w:bCs/>
        </w:rPr>
      </w:pPr>
    </w:p>
    <w:p w14:paraId="0480115F" w14:textId="40271899" w:rsidR="0071216D" w:rsidRDefault="0071216D" w:rsidP="0018214A">
      <w:pPr>
        <w:pStyle w:val="ListParagraph"/>
        <w:ind w:left="720" w:firstLine="0"/>
        <w:rPr>
          <w:b/>
          <w:bCs/>
        </w:rPr>
      </w:pPr>
    </w:p>
    <w:p w14:paraId="36E77189" w14:textId="67FB75E0" w:rsidR="0071216D" w:rsidRDefault="0071216D" w:rsidP="0018214A">
      <w:pPr>
        <w:pStyle w:val="ListParagraph"/>
        <w:ind w:left="720" w:firstLine="0"/>
        <w:rPr>
          <w:b/>
          <w:bCs/>
        </w:rPr>
      </w:pPr>
    </w:p>
    <w:p w14:paraId="06FEA852" w14:textId="120FD0F4" w:rsidR="0071216D" w:rsidRDefault="0071216D" w:rsidP="0071216D">
      <w:pPr>
        <w:rPr>
          <w:b/>
          <w:bCs/>
          <w:sz w:val="28"/>
          <w:szCs w:val="28"/>
        </w:rPr>
      </w:pPr>
      <w:r w:rsidRPr="0071216D">
        <w:rPr>
          <w:b/>
          <w:bCs/>
          <w:sz w:val="28"/>
          <w:szCs w:val="28"/>
        </w:rPr>
        <w:lastRenderedPageBreak/>
        <w:t>5.Conclusion:</w:t>
      </w:r>
    </w:p>
    <w:p w14:paraId="03CFD552" w14:textId="7D0973BC" w:rsidR="0071216D" w:rsidRDefault="0071216D" w:rsidP="0071216D">
      <w:r>
        <w:t xml:space="preserve">The main objective of the present study was to generate a model to classify successful companies or start-ups. By building a binary classifier to classify a company as successful or not-successful with </w:t>
      </w:r>
      <w:r w:rsidRPr="007108DE">
        <w:rPr>
          <w:b/>
          <w:bCs/>
          <w:u w:val="single"/>
        </w:rPr>
        <w:t>a True Positive Rate (TPR) of 9</w:t>
      </w:r>
      <w:r w:rsidR="007108DE" w:rsidRPr="007108DE">
        <w:rPr>
          <w:b/>
          <w:bCs/>
          <w:u w:val="single"/>
        </w:rPr>
        <w:t>6</w:t>
      </w:r>
      <w:r w:rsidRPr="007108DE">
        <w:rPr>
          <w:b/>
          <w:bCs/>
          <w:u w:val="single"/>
        </w:rPr>
        <w:t>%</w:t>
      </w:r>
      <w:r>
        <w:t xml:space="preserve"> and </w:t>
      </w:r>
      <w:r w:rsidRPr="007108DE">
        <w:rPr>
          <w:b/>
          <w:bCs/>
          <w:u w:val="single"/>
        </w:rPr>
        <w:t xml:space="preserve">a False Positive Rate of </w:t>
      </w:r>
      <w:r w:rsidR="007108DE" w:rsidRPr="007108DE">
        <w:rPr>
          <w:b/>
          <w:bCs/>
          <w:u w:val="single"/>
        </w:rPr>
        <w:t>4</w:t>
      </w:r>
      <w:r w:rsidRPr="007108DE">
        <w:rPr>
          <w:b/>
          <w:bCs/>
          <w:u w:val="single"/>
        </w:rPr>
        <w:t>%</w:t>
      </w:r>
      <w:r w:rsidR="007108DE">
        <w:t>.</w:t>
      </w:r>
      <w:r w:rsidR="007108DE" w:rsidRPr="007108DE">
        <w:t xml:space="preserve"> </w:t>
      </w:r>
      <w:r w:rsidR="007108DE">
        <w:t xml:space="preserve">                 </w:t>
      </w:r>
      <w:r w:rsidR="007108DE">
        <w:t xml:space="preserve"> It is the highest reported using data from CrunchBase. The model can classify with high efficiency not only the total of successful companies in the dataset (TPR, recall) but also, from all the successfully-classified which are successful (Precision). The machine learning algorithm used is Random Forests which provides a fast and easy to interpret and implement model with positive results. It provided better results than Support Vector Machines and Logistic Regression. Both the alternative models were chosen due to their potential to fit in the size and nature of our dataset as a linear relation was expected.</w:t>
      </w:r>
    </w:p>
    <w:p w14:paraId="6EA9E808" w14:textId="323B0DE4" w:rsidR="007108DE" w:rsidRDefault="007108DE" w:rsidP="0071216D">
      <w:r>
        <w:t xml:space="preserve">To provide comparable results with previous studies, using CrunchBase data to predict company </w:t>
      </w:r>
      <w:r>
        <w:t>future</w:t>
      </w:r>
      <w:r>
        <w:t xml:space="preserve"> behavior,</w:t>
      </w:r>
      <w:r w:rsidRPr="007108DE">
        <w:t xml:space="preserve"> </w:t>
      </w:r>
      <w:r>
        <w:t xml:space="preserve">the present study is comprised of a general model which contemplates both the category and </w:t>
      </w:r>
      <w:r>
        <w:t>Country</w:t>
      </w:r>
      <w:r>
        <w:t xml:space="preserve"> of a company and a model per category.</w:t>
      </w:r>
      <w:r w:rsidRPr="007108DE">
        <w:t xml:space="preserve"> </w:t>
      </w:r>
      <w:r>
        <w:t>This approach is new and provides a new geographic baseline over the differences in company success</w:t>
      </w:r>
      <w:r>
        <w:t xml:space="preserve"> based on category and country.</w:t>
      </w:r>
    </w:p>
    <w:p w14:paraId="1E90C4CA" w14:textId="4AF37957" w:rsidR="007108DE" w:rsidRDefault="007108DE" w:rsidP="0071216D">
      <w:r>
        <w:t>A Francisco Ramadas</w:t>
      </w:r>
      <w:r>
        <w:t xml:space="preserve"> </w:t>
      </w:r>
      <w:r>
        <w:t>approached the problem by publishing performances of predictions per category</w:t>
      </w:r>
      <w:r>
        <w:t xml:space="preserve"> and us states</w:t>
      </w:r>
      <w:r>
        <w:t xml:space="preserve">, achieved TPR </w:t>
      </w:r>
      <w:r>
        <w:t>94</w:t>
      </w:r>
      <w:r>
        <w:t xml:space="preserve"> with </w:t>
      </w:r>
      <w:r>
        <w:t>Random forest.</w:t>
      </w:r>
      <w:r w:rsidRPr="007108DE">
        <w:t xml:space="preserve"> </w:t>
      </w:r>
      <w:r>
        <w:t xml:space="preserve">It should be noted that their best performances were achieved in </w:t>
      </w:r>
      <w:r>
        <w:t>companies</w:t>
      </w:r>
      <w:r>
        <w:t xml:space="preserve"> </w:t>
      </w:r>
      <w:r>
        <w:t>located in USA</w:t>
      </w:r>
      <w:r>
        <w:t xml:space="preserve"> of observations while the ones in the present study didn’t always follow that behavior.</w:t>
      </w:r>
      <w:r w:rsidRPr="007108DE">
        <w:t xml:space="preserve"> </w:t>
      </w:r>
      <w:r>
        <w:t xml:space="preserve">The model achieved TPRs ranging between </w:t>
      </w:r>
      <w:r>
        <w:t>76</w:t>
      </w:r>
      <w:r>
        <w:t>% and 96%. Area under ROC is also higher than theirs – 93.2% vs 88%. Ultimately, the present study benefited from a larger dataset in some categories which proved essential to achieve higher results</w:t>
      </w:r>
      <w:r>
        <w:t xml:space="preserve"> and from applied in all countries not just USA states.</w:t>
      </w:r>
    </w:p>
    <w:p w14:paraId="7982CD21" w14:textId="2A04529E" w:rsidR="003F5A05" w:rsidRDefault="003F5A05" w:rsidP="0071216D"/>
    <w:p w14:paraId="02E232F8" w14:textId="3ACA1715" w:rsidR="003F5A05" w:rsidRDefault="003F5A05" w:rsidP="0071216D"/>
    <w:p w14:paraId="75E442F1" w14:textId="50E8FEE0" w:rsidR="003F5A05" w:rsidRDefault="003F5A05" w:rsidP="0071216D"/>
    <w:p w14:paraId="1586C3CD" w14:textId="6E123C94" w:rsidR="003F5A05" w:rsidRDefault="003F5A05" w:rsidP="0071216D"/>
    <w:p w14:paraId="4CAAE0F1" w14:textId="52845C09" w:rsidR="003F5A05" w:rsidRDefault="003F5A05" w:rsidP="0071216D"/>
    <w:p w14:paraId="3ACBA0FB" w14:textId="30EBA39D" w:rsidR="003F5A05" w:rsidRDefault="003F5A05" w:rsidP="0071216D"/>
    <w:p w14:paraId="5AF07D20" w14:textId="56FD0C37" w:rsidR="003F5A05" w:rsidRDefault="003F5A05" w:rsidP="0071216D"/>
    <w:p w14:paraId="44CA80C8" w14:textId="27BB5A97" w:rsidR="003F5A05" w:rsidRDefault="003F5A05" w:rsidP="0071216D"/>
    <w:p w14:paraId="598F15D7" w14:textId="6145C1C7" w:rsidR="003F5A05" w:rsidRDefault="003F5A05" w:rsidP="0071216D"/>
    <w:p w14:paraId="4C27E5FB" w14:textId="31AE9D3C" w:rsidR="003F5A05" w:rsidRDefault="003F5A05" w:rsidP="0071216D"/>
    <w:p w14:paraId="2BE01685" w14:textId="40CEAD9C" w:rsidR="003F5A05" w:rsidRDefault="003F5A05" w:rsidP="0071216D">
      <w:pPr>
        <w:rPr>
          <w:b/>
          <w:bCs/>
          <w:sz w:val="28"/>
          <w:szCs w:val="28"/>
        </w:rPr>
      </w:pPr>
      <w:r w:rsidRPr="003F5A05">
        <w:rPr>
          <w:b/>
          <w:bCs/>
          <w:sz w:val="28"/>
          <w:szCs w:val="28"/>
        </w:rPr>
        <w:t>6.Refrences:</w:t>
      </w:r>
    </w:p>
    <w:p w14:paraId="62811A77" w14:textId="44819E09" w:rsidR="00243DA4" w:rsidRDefault="003F5A05" w:rsidP="00243DA4">
      <w:pPr>
        <w:pStyle w:val="ListParagraph"/>
        <w:numPr>
          <w:ilvl w:val="0"/>
          <w:numId w:val="20"/>
        </w:numPr>
      </w:pPr>
      <w:r>
        <w:t xml:space="preserve">Predicting Start-up Success with Machine </w:t>
      </w:r>
      <w:r>
        <w:t>Learning (</w:t>
      </w:r>
      <w:r>
        <w:t>Francisco Ramadas da Silva Ribeiro Bento (M2013022)</w:t>
      </w:r>
      <w:r>
        <w:t xml:space="preserve"> 2017</w:t>
      </w:r>
      <w:r w:rsidR="00243DA4">
        <w:t xml:space="preserve"> from                               </w:t>
      </w:r>
      <w:r w:rsidR="00243DA4" w:rsidRPr="00243DA4">
        <w:t>https://run.unl.pt/bitstream/10362/33785/1/TGI0132.pdf</w:t>
      </w:r>
    </w:p>
    <w:p w14:paraId="7A2385CE" w14:textId="15B2D6E1" w:rsidR="003F5A05" w:rsidRDefault="003F5A05" w:rsidP="003F5A05">
      <w:pPr>
        <w:pStyle w:val="ListParagraph"/>
        <w:numPr>
          <w:ilvl w:val="0"/>
          <w:numId w:val="20"/>
        </w:numPr>
      </w:pPr>
      <w:r>
        <w:t>Web-based Startup Success Prediction</w:t>
      </w:r>
      <w:r>
        <w:t xml:space="preserve"> (</w:t>
      </w:r>
      <w:r>
        <w:t>CIKM’18, October 22-26, 2018, Torino, Italy</w:t>
      </w:r>
      <w:r>
        <w:t>)</w:t>
      </w:r>
      <w:r w:rsidR="00243DA4">
        <w:t xml:space="preserve"> from      </w:t>
      </w:r>
      <w:r w:rsidR="00243DA4" w:rsidRPr="00243DA4">
        <w:t>https://sci-hub.se/10.1145/3269206.3272011</w:t>
      </w:r>
    </w:p>
    <w:p w14:paraId="5FB07592" w14:textId="73A2DDD5" w:rsidR="003F5A05" w:rsidRDefault="003F5A05" w:rsidP="003F5A05">
      <w:pPr>
        <w:pStyle w:val="ListParagraph"/>
        <w:numPr>
          <w:ilvl w:val="0"/>
          <w:numId w:val="20"/>
        </w:numPr>
      </w:pPr>
      <w:r>
        <w:t>Customer Stories | Crunchbase Data Solutions. (2017). Retrieved October 17, 2017</w:t>
      </w:r>
      <w:r w:rsidR="00243DA4">
        <w:t>.</w:t>
      </w:r>
    </w:p>
    <w:p w14:paraId="4A253734" w14:textId="464EE544" w:rsidR="00243DA4" w:rsidRDefault="00243DA4" w:rsidP="003F5A05">
      <w:pPr>
        <w:pStyle w:val="ListParagraph"/>
        <w:numPr>
          <w:ilvl w:val="0"/>
          <w:numId w:val="20"/>
        </w:numPr>
      </w:pPr>
      <w:r>
        <w:t xml:space="preserve">Gislason, P., Benediktsson, J., &amp; Sveinsson, J. (2006). Random forests for land cover classification. Pattern Recognition Letters. Retrieved from </w:t>
      </w:r>
      <w:hyperlink r:id="rId20" w:history="1">
        <w:r w:rsidRPr="00936F57">
          <w:rPr>
            <w:rStyle w:val="Hyperlink"/>
          </w:rPr>
          <w:t>http://www.sciencedirect.com/science/article/pii/S0167865505002242</w:t>
        </w:r>
      </w:hyperlink>
    </w:p>
    <w:p w14:paraId="14C4BC28" w14:textId="4ECC7E86" w:rsidR="00243DA4" w:rsidRPr="003F5A05" w:rsidRDefault="00243DA4" w:rsidP="003F5A05">
      <w:pPr>
        <w:pStyle w:val="ListParagraph"/>
        <w:numPr>
          <w:ilvl w:val="0"/>
          <w:numId w:val="20"/>
        </w:numPr>
      </w:pPr>
      <w:r>
        <w:t>C. E. Halabí and R. N. Lussier. A model for predicting small firm performance</w:t>
      </w:r>
      <w:r>
        <w:t>.</w:t>
      </w:r>
    </w:p>
    <w:p w14:paraId="48C8508D" w14:textId="77777777" w:rsidR="003F5A05" w:rsidRPr="0071216D" w:rsidRDefault="003F5A05" w:rsidP="0071216D">
      <w:pPr>
        <w:rPr>
          <w:b/>
          <w:bCs/>
          <w:sz w:val="28"/>
          <w:szCs w:val="28"/>
        </w:rPr>
      </w:pPr>
    </w:p>
    <w:sectPr w:rsidR="003F5A05" w:rsidRPr="0071216D">
      <w:headerReference w:type="default" r:id="rId21"/>
      <w:footerReference w:type="even" r:id="rId22"/>
      <w:footerReference w:type="default" r:id="rId23"/>
      <w:headerReference w:type="first" r:id="rId24"/>
      <w:footerReference w:type="first" r:id="rId2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42C12" w14:textId="77777777" w:rsidR="00D143E7" w:rsidRDefault="00D143E7">
      <w:pPr>
        <w:spacing w:after="0"/>
      </w:pPr>
      <w:r>
        <w:separator/>
      </w:r>
    </w:p>
  </w:endnote>
  <w:endnote w:type="continuationSeparator" w:id="0">
    <w:p w14:paraId="24BFC2CD" w14:textId="77777777" w:rsidR="00D143E7" w:rsidRDefault="00D143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0F46" w14:textId="77777777" w:rsidR="00172D10" w:rsidRDefault="00172D10">
    <w:pPr>
      <w:jc w:val="right"/>
    </w:pPr>
  </w:p>
  <w:p w14:paraId="1AC2B823"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3B1EEA09"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5EBC45E0"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77D19CBB"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1F6BF"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1A6649F0" wp14:editId="612F36EE">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1EEED946"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6B5B31E2" wp14:editId="24959ABF">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DD2C2" w14:textId="77777777" w:rsidR="00D143E7" w:rsidRDefault="00D143E7">
      <w:pPr>
        <w:spacing w:after="0"/>
      </w:pPr>
      <w:r>
        <w:separator/>
      </w:r>
    </w:p>
  </w:footnote>
  <w:footnote w:type="continuationSeparator" w:id="0">
    <w:p w14:paraId="14840310" w14:textId="77777777" w:rsidR="00D143E7" w:rsidRDefault="00D143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cument title:"/>
      <w:tag w:val="Document title:"/>
      <w:id w:val="-1396499233"/>
      <w:placeholder>
        <w:docPart w:val="66A50E92373144CEBC81CB563BF4D63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6122019" w14:textId="2692944B" w:rsidR="00172D10" w:rsidRDefault="000F084E">
        <w:pPr>
          <w:spacing w:after="0"/>
          <w:jc w:val="center"/>
          <w:rPr>
            <w:color w:val="E4E9EF" w:themeColor="background2"/>
          </w:rPr>
        </w:pPr>
        <w:r>
          <w:rPr>
            <w:color w:val="3F1D5A" w:themeColor="accent1"/>
          </w:rPr>
          <w:t>Startup prediction system report</w:t>
        </w:r>
      </w:p>
    </w:sdtContent>
  </w:sdt>
  <w:p w14:paraId="50660991" w14:textId="77777777" w:rsidR="00172D10" w:rsidRPr="005D120C" w:rsidRDefault="00D143E7">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339B"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E877F8A" wp14:editId="2F34DF46">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91F72C"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263CA"/>
    <w:multiLevelType w:val="multilevel"/>
    <w:tmpl w:val="18D649C2"/>
    <w:lvl w:ilvl="0">
      <w:start w:val="1"/>
      <w:numFmt w:val="decimal"/>
      <w:lvlText w:val="%1"/>
      <w:lvlJc w:val="left"/>
      <w:pPr>
        <w:ind w:left="810" w:hanging="810"/>
      </w:pPr>
      <w:rPr>
        <w:rFonts w:hint="default"/>
      </w:rPr>
    </w:lvl>
    <w:lvl w:ilvl="1">
      <w:start w:val="1"/>
      <w:numFmt w:val="decimal"/>
      <w:lvlText w:val="%1.%2"/>
      <w:lvlJc w:val="left"/>
      <w:pPr>
        <w:ind w:left="990" w:hanging="81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3960" w:hanging="2520"/>
      </w:pPr>
      <w:rPr>
        <w:rFonts w:hint="default"/>
      </w:rPr>
    </w:lvl>
  </w:abstractNum>
  <w:abstractNum w:abstractNumId="11" w15:restartNumberingAfterBreak="0">
    <w:nsid w:val="056E7CB1"/>
    <w:multiLevelType w:val="multilevel"/>
    <w:tmpl w:val="00F046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1F692B9D"/>
    <w:multiLevelType w:val="hybridMultilevel"/>
    <w:tmpl w:val="E4F87B5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15:restartNumberingAfterBreak="0">
    <w:nsid w:val="2769205D"/>
    <w:multiLevelType w:val="hybridMultilevel"/>
    <w:tmpl w:val="4DBC9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77B30"/>
    <w:multiLevelType w:val="hybridMultilevel"/>
    <w:tmpl w:val="625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A46FB"/>
    <w:multiLevelType w:val="hybridMultilevel"/>
    <w:tmpl w:val="B19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00696"/>
    <w:multiLevelType w:val="hybridMultilevel"/>
    <w:tmpl w:val="C13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04D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2FE6E1C"/>
    <w:multiLevelType w:val="hybridMultilevel"/>
    <w:tmpl w:val="E17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A1259"/>
    <w:multiLevelType w:val="hybridMultilevel"/>
    <w:tmpl w:val="2B78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4"/>
  </w:num>
  <w:num w:numId="15">
    <w:abstractNumId w:val="12"/>
  </w:num>
  <w:num w:numId="16">
    <w:abstractNumId w:val="13"/>
  </w:num>
  <w:num w:numId="17">
    <w:abstractNumId w:val="17"/>
  </w:num>
  <w:num w:numId="18">
    <w:abstractNumId w:val="18"/>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B6"/>
    <w:rsid w:val="00094803"/>
    <w:rsid w:val="000A5BBF"/>
    <w:rsid w:val="000F084E"/>
    <w:rsid w:val="00144C8E"/>
    <w:rsid w:val="00147B3E"/>
    <w:rsid w:val="00172D10"/>
    <w:rsid w:val="00172DDF"/>
    <w:rsid w:val="001769F2"/>
    <w:rsid w:val="0018214A"/>
    <w:rsid w:val="00194F61"/>
    <w:rsid w:val="00197004"/>
    <w:rsid w:val="001A2155"/>
    <w:rsid w:val="001B0F06"/>
    <w:rsid w:val="001C0CB6"/>
    <w:rsid w:val="001C62C8"/>
    <w:rsid w:val="001D74FA"/>
    <w:rsid w:val="00202812"/>
    <w:rsid w:val="00217903"/>
    <w:rsid w:val="00243DA4"/>
    <w:rsid w:val="00260E5B"/>
    <w:rsid w:val="00270A19"/>
    <w:rsid w:val="002A2E02"/>
    <w:rsid w:val="002D243B"/>
    <w:rsid w:val="002E20F4"/>
    <w:rsid w:val="00302691"/>
    <w:rsid w:val="00303CD2"/>
    <w:rsid w:val="0032718A"/>
    <w:rsid w:val="003554DB"/>
    <w:rsid w:val="00364944"/>
    <w:rsid w:val="00374C02"/>
    <w:rsid w:val="0038009F"/>
    <w:rsid w:val="003F5A05"/>
    <w:rsid w:val="00426F60"/>
    <w:rsid w:val="00434001"/>
    <w:rsid w:val="00486D01"/>
    <w:rsid w:val="004905AD"/>
    <w:rsid w:val="004F53E9"/>
    <w:rsid w:val="004F7CB1"/>
    <w:rsid w:val="00561054"/>
    <w:rsid w:val="00562CD6"/>
    <w:rsid w:val="0056467D"/>
    <w:rsid w:val="005747FE"/>
    <w:rsid w:val="005D120C"/>
    <w:rsid w:val="005E05CD"/>
    <w:rsid w:val="005F73EA"/>
    <w:rsid w:val="006045D9"/>
    <w:rsid w:val="0061020C"/>
    <w:rsid w:val="00655767"/>
    <w:rsid w:val="00670336"/>
    <w:rsid w:val="00694109"/>
    <w:rsid w:val="006A0327"/>
    <w:rsid w:val="006C40D0"/>
    <w:rsid w:val="007108DE"/>
    <w:rsid w:val="0071216D"/>
    <w:rsid w:val="00732598"/>
    <w:rsid w:val="0075116F"/>
    <w:rsid w:val="00805C11"/>
    <w:rsid w:val="00814823"/>
    <w:rsid w:val="00883B68"/>
    <w:rsid w:val="008A25CD"/>
    <w:rsid w:val="008D5B92"/>
    <w:rsid w:val="008F5585"/>
    <w:rsid w:val="00901939"/>
    <w:rsid w:val="0093243B"/>
    <w:rsid w:val="0096164A"/>
    <w:rsid w:val="00970C23"/>
    <w:rsid w:val="009823B0"/>
    <w:rsid w:val="00A272E4"/>
    <w:rsid w:val="00B37E92"/>
    <w:rsid w:val="00B552C8"/>
    <w:rsid w:val="00B76B9C"/>
    <w:rsid w:val="00B903A7"/>
    <w:rsid w:val="00BE2F1B"/>
    <w:rsid w:val="00C13B2F"/>
    <w:rsid w:val="00CD24A6"/>
    <w:rsid w:val="00CD4008"/>
    <w:rsid w:val="00CF3194"/>
    <w:rsid w:val="00D143E7"/>
    <w:rsid w:val="00D26E42"/>
    <w:rsid w:val="00D66205"/>
    <w:rsid w:val="00D675C3"/>
    <w:rsid w:val="00DB0EF4"/>
    <w:rsid w:val="00DB5A25"/>
    <w:rsid w:val="00DC2EB5"/>
    <w:rsid w:val="00DC5689"/>
    <w:rsid w:val="00E02964"/>
    <w:rsid w:val="00E04132"/>
    <w:rsid w:val="00E24747"/>
    <w:rsid w:val="00E35489"/>
    <w:rsid w:val="00E6779C"/>
    <w:rsid w:val="00E71CEB"/>
    <w:rsid w:val="00E76F11"/>
    <w:rsid w:val="00E7760D"/>
    <w:rsid w:val="00E90C16"/>
    <w:rsid w:val="00F9084C"/>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F6963"/>
  <w15:docId w15:val="{C1CF1CF1-5533-484E-88E1-90BF01AA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table" w:styleId="PlainTable3">
    <w:name w:val="Plain Table 3"/>
    <w:basedOn w:val="TableNormal"/>
    <w:uiPriority w:val="43"/>
    <w:rsid w:val="00E24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47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908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554DB"/>
    <w:pPr>
      <w:spacing w:after="100" w:line="259" w:lineRule="auto"/>
      <w:ind w:left="220"/>
    </w:pPr>
    <w:rPr>
      <w:rFonts w:cs="Times New Roman"/>
    </w:rPr>
  </w:style>
  <w:style w:type="paragraph" w:styleId="TOC1">
    <w:name w:val="toc 1"/>
    <w:basedOn w:val="Normal"/>
    <w:next w:val="Normal"/>
    <w:autoRedefine/>
    <w:uiPriority w:val="39"/>
    <w:unhideWhenUsed/>
    <w:rsid w:val="003554DB"/>
    <w:pPr>
      <w:spacing w:after="100" w:line="259" w:lineRule="auto"/>
    </w:pPr>
    <w:rPr>
      <w:rFonts w:cs="Times New Roman"/>
    </w:rPr>
  </w:style>
  <w:style w:type="paragraph" w:styleId="TOC3">
    <w:name w:val="toc 3"/>
    <w:basedOn w:val="Normal"/>
    <w:next w:val="Normal"/>
    <w:autoRedefine/>
    <w:uiPriority w:val="39"/>
    <w:unhideWhenUsed/>
    <w:rsid w:val="003554DB"/>
    <w:pPr>
      <w:spacing w:after="100" w:line="259" w:lineRule="auto"/>
      <w:ind w:left="440"/>
    </w:pPr>
    <w:rPr>
      <w:rFonts w:cs="Times New Roman"/>
    </w:rPr>
  </w:style>
  <w:style w:type="table" w:styleId="PlainTable2">
    <w:name w:val="Plain Table 2"/>
    <w:basedOn w:val="TableNormal"/>
    <w:uiPriority w:val="42"/>
    <w:rsid w:val="00B552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243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5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ayes%27_theorem" TargetMode="External"/><Relationship Id="rId18" Type="http://schemas.openxmlformats.org/officeDocument/2006/relationships/image" Target="media/image5.sv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Probabilistic_classification"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Kernel_density_estimation" TargetMode="External"/><Relationship Id="rId20" Type="http://schemas.openxmlformats.org/officeDocument/2006/relationships/hyperlink" Target="http://www.sciencedirect.com/science/article/pii/S0167865505002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Bayesian_network"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tatistical_independence"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13.png"/><Relationship Id="rId7" Type="http://schemas.openxmlformats.org/officeDocument/2006/relationships/image" Target="media/image110.png"/><Relationship Id="rId2" Type="http://schemas.openxmlformats.org/officeDocument/2006/relationships/image" Target="media/image10.svg"/><Relationship Id="rId1" Type="http://schemas.openxmlformats.org/officeDocument/2006/relationships/image" Target="media/image9.png"/><Relationship Id="rId6" Type="http://schemas.openxmlformats.org/officeDocument/2006/relationships/image" Target="media/image12.svg"/><Relationship Id="rId11" Type="http://schemas.openxmlformats.org/officeDocument/2006/relationships/image" Target="media/image8.svg"/><Relationship Id="rId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4.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14.sv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30.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svg"/><Relationship Id="rId11" Type="http://schemas.openxmlformats.org/officeDocument/2006/relationships/image" Target="media/image12.png"/><Relationship Id="rId5" Type="http://schemas.openxmlformats.org/officeDocument/2006/relationships/image" Target="media/image11.png"/><Relationship Id="rId10" Type="http://schemas.openxmlformats.org/officeDocument/2006/relationships/image" Target="media/image110.png"/><Relationship Id="rId4" Type="http://schemas.openxmlformats.org/officeDocument/2006/relationships/image" Target="media/image10.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sef\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A50E92373144CEBC81CB563BF4D632"/>
        <w:category>
          <w:name w:val="General"/>
          <w:gallery w:val="placeholder"/>
        </w:category>
        <w:types>
          <w:type w:val="bbPlcHdr"/>
        </w:types>
        <w:behaviors>
          <w:behavior w:val="content"/>
        </w:behaviors>
        <w:guid w:val="{1F7A1B47-3EEC-4F22-AFE6-60745E17F845}"/>
      </w:docPartPr>
      <w:docPartBody>
        <w:p w:rsidR="00261C04" w:rsidRDefault="00EB5FDB">
          <w:pPr>
            <w:pStyle w:val="66A50E92373144CEBC81CB563BF4D632"/>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B"/>
    <w:rsid w:val="000630D0"/>
    <w:rsid w:val="001F64D7"/>
    <w:rsid w:val="00261C04"/>
    <w:rsid w:val="007A148D"/>
    <w:rsid w:val="00C80BAD"/>
    <w:rsid w:val="00EB5FDB"/>
    <w:rsid w:val="00EF2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A50E92373144CEBC81CB563BF4D632">
    <w:name w:val="66A50E92373144CEBC81CB563BF4D632"/>
  </w:style>
  <w:style w:type="paragraph" w:customStyle="1" w:styleId="EE2C56A7BE4D4CC1BFBDE18BD3264B75">
    <w:name w:val="EE2C56A7BE4D4CC1BFBDE18BD3264B75"/>
    <w:rsid w:val="00261C04"/>
  </w:style>
  <w:style w:type="paragraph" w:customStyle="1" w:styleId="F43042C60D0C4E6099ED9A37174054C2">
    <w:name w:val="F43042C60D0C4E6099ED9A37174054C2"/>
    <w:rsid w:val="00261C04"/>
  </w:style>
  <w:style w:type="paragraph" w:customStyle="1" w:styleId="CE88BB2AABF14DF4B6A0F56F79C8E20A">
    <w:name w:val="CE88BB2AABF14DF4B6A0F56F79C8E20A"/>
    <w:rsid w:val="00261C04"/>
  </w:style>
  <w:style w:type="paragraph" w:customStyle="1" w:styleId="B22743D12B714054B8A5700F8FDC6F78">
    <w:name w:val="B22743D12B714054B8A5700F8FDC6F78"/>
    <w:rsid w:val="00261C04"/>
  </w:style>
  <w:style w:type="paragraph" w:customStyle="1" w:styleId="9DE2075CAB37461AB0C0F02FF641470A">
    <w:name w:val="9DE2075CAB37461AB0C0F02FF641470A"/>
    <w:rsid w:val="00261C04"/>
  </w:style>
  <w:style w:type="paragraph" w:customStyle="1" w:styleId="0BCFFE7C16D34EECA731822F9563B4C7">
    <w:name w:val="0BCFFE7C16D34EECA731822F9563B4C7"/>
    <w:rsid w:val="00261C04"/>
  </w:style>
  <w:style w:type="paragraph" w:customStyle="1" w:styleId="9D8638C61FBA4348902D51063D86E171">
    <w:name w:val="9D8638C61FBA4348902D51063D86E171"/>
    <w:rsid w:val="00261C04"/>
  </w:style>
  <w:style w:type="paragraph" w:customStyle="1" w:styleId="D56C3E28AC4F47D6A39635D9DAEABE76">
    <w:name w:val="D56C3E28AC4F47D6A39635D9DAEABE76"/>
    <w:rsid w:val="00261C04"/>
  </w:style>
  <w:style w:type="paragraph" w:customStyle="1" w:styleId="43FE82CCE7324E9D8058BE75DB2299CC">
    <w:name w:val="43FE82CCE7324E9D8058BE75DB2299CC"/>
    <w:rsid w:val="00261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1763-5D44-424C-AED6-13C35AB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308</TotalTime>
  <Pages>20</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Startup prediction system report</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prediction system report</dc:title>
  <dc:creator>yussef</dc:creator>
  <cp:lastModifiedBy>yussef raouf</cp:lastModifiedBy>
  <cp:revision>11</cp:revision>
  <cp:lastPrinted>2009-08-05T20:41:00Z</cp:lastPrinted>
  <dcterms:created xsi:type="dcterms:W3CDTF">2021-03-27T20:18:00Z</dcterms:created>
  <dcterms:modified xsi:type="dcterms:W3CDTF">2021-05-29T18:24:00Z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