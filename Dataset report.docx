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6A16F" w14:textId="77777777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337701E5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5F7C0274" w14:textId="77777777" w:rsidR="00814823" w:rsidRPr="008F5585" w:rsidRDefault="00814823" w:rsidP="008F5585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983EFD" wp14:editId="52B527CE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66A50E92373144CEBC81CB563BF4D63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1A5E5DBE" w14:textId="47924822" w:rsidR="00814823" w:rsidRPr="008A25CD" w:rsidRDefault="0061020C" w:rsidP="00814823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Startup prediction system re</w:t>
                                      </w:r>
                                      <w:r w:rsidR="00655767"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p</w:t>
                                      </w: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3983E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66A50E92373144CEBC81CB563BF4D63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1A5E5DBE" w14:textId="47924822" w:rsidR="00814823" w:rsidRPr="008A25CD" w:rsidRDefault="0061020C" w:rsidP="00814823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Startup prediction system re</w:t>
                                </w:r>
                                <w:r w:rsidR="00655767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ort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AC4F703" wp14:editId="4144D427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EC4674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7CD6C28F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77907B4A" w14:textId="27D04870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</w:p>
        </w:tc>
      </w:tr>
      <w:tr w:rsidR="00814823" w14:paraId="6430E15C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55F2F1BE" w14:textId="77777777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54E5D723" wp14:editId="107B361B">
                      <wp:extent cx="6495393" cy="676894"/>
                      <wp:effectExtent l="0" t="0" r="0" b="9525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6768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08C68A" w14:textId="47222BA2" w:rsidR="00814823" w:rsidRPr="005D120C" w:rsidRDefault="001C0CB6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This report contains a brief description of how to deal with the project dataset and machine learning algorithms.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E5D723" id="Text Box 26" o:spid="_x0000_s1027" type="#_x0000_t202" alt="Text box to enter abstract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" filled="f" stroked="f">
                      <v:textbox>
                        <w:txbxContent>
                          <w:p w14:paraId="5108C68A" w14:textId="47222BA2" w:rsidR="00814823" w:rsidRPr="005D120C" w:rsidRDefault="001C0CB6" w:rsidP="0081482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This report contains a brief description of how to deal with the project dataset and machine learning algorithms.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09DDC036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4242705F" w14:textId="77777777" w:rsidR="00814823" w:rsidRDefault="00814823" w:rsidP="006045D9"/>
        </w:tc>
      </w:tr>
    </w:tbl>
    <w:tbl>
      <w:tblPr>
        <w:tblStyle w:val="TableGrid"/>
        <w:tblW w:w="11704" w:type="dxa"/>
        <w:tblInd w:w="-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Layout table"/>
      </w:tblPr>
      <w:tblGrid>
        <w:gridCol w:w="11361"/>
        <w:gridCol w:w="222"/>
        <w:gridCol w:w="222"/>
      </w:tblGrid>
      <w:tr w:rsidR="0061020C" w14:paraId="57C14012" w14:textId="77777777" w:rsidTr="0061020C">
        <w:trPr>
          <w:trHeight w:val="9845"/>
        </w:trPr>
        <w:tc>
          <w:tcPr>
            <w:tcW w:w="7909" w:type="dxa"/>
          </w:tcPr>
          <w:p w14:paraId="1B2386F9" w14:textId="68C724F3" w:rsidR="00C13B2F" w:rsidRDefault="00C13B2F" w:rsidP="001C62C8">
            <w:pPr>
              <w:rPr>
                <w:sz w:val="24"/>
              </w:rPr>
            </w:pPr>
          </w:p>
          <w:p w14:paraId="3CFDD081" w14:textId="0C6506CC" w:rsidR="00C13B2F" w:rsidRDefault="00C13B2F" w:rsidP="00C13B2F">
            <w:pPr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5FDA5C" wp14:editId="5CDC0EC3">
                      <wp:extent cx="7077075" cy="6838950"/>
                      <wp:effectExtent l="0" t="0" r="0" b="0"/>
                      <wp:docPr id="13" name="Text Box 13" descr="Text box to enter conten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77075" cy="6838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B85970" w14:textId="77742D70" w:rsidR="00C13B2F" w:rsidRPr="00202812" w:rsidRDefault="001C0CB6" w:rsidP="00C13B2F">
                                  <w:pPr>
                                    <w:pStyle w:val="Heading2"/>
                                  </w:pPr>
                                  <w:r>
                                    <w:t>Dataset explanation:</w:t>
                                  </w:r>
                                </w:p>
                                <w:p w14:paraId="341062BE" w14:textId="664F6590" w:rsidR="001C0CB6" w:rsidRPr="001C0CB6" w:rsidRDefault="001C0CB6" w:rsidP="001C0CB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Data set contains approximately 60.000 column of startups name</w:t>
                                  </w:r>
                                  <w:r w:rsidR="0061020C">
                                    <w:rPr>
                                      <w:sz w:val="24"/>
                                      <w:szCs w:val="24"/>
                                    </w:rPr>
                                    <w:t>, category,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fund, place and status if it closed or still operating. </w:t>
                                  </w:r>
                                </w:p>
                                <w:p w14:paraId="4E387E25" w14:textId="79B460DE" w:rsidR="00C13B2F" w:rsidRPr="00202812" w:rsidRDefault="001C0CB6" w:rsidP="00C13B2F">
                                  <w:pPr>
                                    <w:pStyle w:val="Heading2"/>
                                  </w:pPr>
                                  <w:r>
                                    <w:t>Cleaning dataset:</w:t>
                                  </w:r>
                                </w:p>
                                <w:p w14:paraId="3E112E0A" w14:textId="77777777" w:rsidR="001C0CB6" w:rsidRDefault="001C0CB6" w:rsidP="001C0CB6">
                                  <w:r>
                                    <w:t xml:space="preserve">There are two datasets in repo. </w:t>
                                  </w:r>
                                </w:p>
                                <w:p w14:paraId="4A5DC4E4" w14:textId="77777777" w:rsidR="001C0CB6" w:rsidRDefault="001C0CB6" w:rsidP="001C0CB6">
                                  <w:r>
                                    <w:t xml:space="preserve">First “companies.csv” it’s the main dataset with the original columns and features. </w:t>
                                  </w:r>
                                </w:p>
                                <w:p w14:paraId="47374AB0" w14:textId="6AF9E02A" w:rsidR="001C0CB6" w:rsidRDefault="001C0CB6" w:rsidP="001C0CB6">
                                  <w:r>
                                    <w:t xml:space="preserve">Second “sample_out.csv” updated dataset with clean columns and rows and </w:t>
                                  </w:r>
                                  <w:r w:rsidR="0061020C">
                                    <w:t>filtration to</w:t>
                                  </w:r>
                                  <w:r>
                                    <w:t xml:space="preserve"> run the Naïve-Bayes algorithm.</w:t>
                                  </w:r>
                                </w:p>
                                <w:p w14:paraId="6073C577" w14:textId="60A9C380" w:rsidR="0061020C" w:rsidRDefault="0061020C" w:rsidP="0061020C">
                                  <w:pPr>
                                    <w:pStyle w:val="Heading2"/>
                                  </w:pPr>
                                  <w:r>
                                    <w:t>Dataset accuracy:</w:t>
                                  </w:r>
                                </w:p>
                                <w:p w14:paraId="586B1A06" w14:textId="2253C740" w:rsidR="0061020C" w:rsidRPr="0061020C" w:rsidRDefault="0061020C" w:rsidP="0061020C">
                                  <w:r>
                                    <w:t>Calculating dataset with machine learning code using sklearen, pandas, NumPy.</w:t>
                                  </w:r>
                                  <w:r w:rsidRPr="0061020C">
                                    <w:rPr>
                                      <w:noProof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188980D" wp14:editId="5489DEA1">
                                        <wp:extent cx="5180929" cy="2752090"/>
                                        <wp:effectExtent l="0" t="0" r="1270" b="0"/>
                                        <wp:docPr id="75" name="Picture 7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8"/>
                                                <pic:cNvPicPr/>
                                              </pic:nvPicPr>
                                              <pic:blipFill rotWithShape="1"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t="7880" r="8225" b="23068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244816" cy="27860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E3D0D33" w14:textId="6688F390" w:rsidR="0061020C" w:rsidRDefault="00172DDF" w:rsidP="00C13B2F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Dataset accuracy result = 81%</w:t>
                                  </w:r>
                                </w:p>
                                <w:p w14:paraId="2FC89810" w14:textId="3C240335" w:rsidR="00C13B2F" w:rsidRDefault="00C13B2F" w:rsidP="00C13B2F"/>
                              </w:txbxContent>
                            </wps:txbx>
                            <wps:bodyPr rot="0" spcFirstLastPara="0" vertOverflow="overflow" horzOverflow="overflow" vert="horz" wrap="square" lIns="91440" tIns="292608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5FDA5C" id="Text Box 13" o:spid="_x0000_s1028" type="#_x0000_t202" alt="Text box to enter content" style="width:557.25pt;height:5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" filled="f" stroked="f">
                      <v:textbox inset=",23.04pt">
                        <w:txbxContent>
                          <w:p w14:paraId="59B85970" w14:textId="77742D70" w:rsidR="00C13B2F" w:rsidRPr="00202812" w:rsidRDefault="001C0CB6" w:rsidP="00C13B2F">
                            <w:pPr>
                              <w:pStyle w:val="Heading2"/>
                            </w:pPr>
                            <w:r>
                              <w:t>Dataset explanation:</w:t>
                            </w:r>
                          </w:p>
                          <w:p w14:paraId="341062BE" w14:textId="664F6590" w:rsidR="001C0CB6" w:rsidRPr="001C0CB6" w:rsidRDefault="001C0CB6" w:rsidP="001C0C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 set contains approximately 60.000 column of startups name</w:t>
                            </w:r>
                            <w:r w:rsidR="0061020C">
                              <w:rPr>
                                <w:sz w:val="24"/>
                                <w:szCs w:val="24"/>
                              </w:rPr>
                              <w:t>, category,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fund, place and status if it closed or still operating. </w:t>
                            </w:r>
                          </w:p>
                          <w:p w14:paraId="4E387E25" w14:textId="79B460DE" w:rsidR="00C13B2F" w:rsidRPr="00202812" w:rsidRDefault="001C0CB6" w:rsidP="00C13B2F">
                            <w:pPr>
                              <w:pStyle w:val="Heading2"/>
                            </w:pPr>
                            <w:r>
                              <w:t>Cleaning dataset:</w:t>
                            </w:r>
                          </w:p>
                          <w:p w14:paraId="3E112E0A" w14:textId="77777777" w:rsidR="001C0CB6" w:rsidRDefault="001C0CB6" w:rsidP="001C0CB6">
                            <w:r>
                              <w:t xml:space="preserve">There are two datasets in repo. </w:t>
                            </w:r>
                          </w:p>
                          <w:p w14:paraId="4A5DC4E4" w14:textId="77777777" w:rsidR="001C0CB6" w:rsidRDefault="001C0CB6" w:rsidP="001C0CB6">
                            <w:r>
                              <w:t xml:space="preserve">First “companies.csv” it’s the main dataset with the original columns and features. </w:t>
                            </w:r>
                          </w:p>
                          <w:p w14:paraId="47374AB0" w14:textId="6AF9E02A" w:rsidR="001C0CB6" w:rsidRDefault="001C0CB6" w:rsidP="001C0CB6">
                            <w:r>
                              <w:t xml:space="preserve">Second “sample_out.csv” updated dataset with clean columns and rows and </w:t>
                            </w:r>
                            <w:r w:rsidR="0061020C">
                              <w:t>filtration to</w:t>
                            </w:r>
                            <w:r>
                              <w:t xml:space="preserve"> run the Naïve-Bayes algorithm.</w:t>
                            </w:r>
                          </w:p>
                          <w:p w14:paraId="6073C577" w14:textId="60A9C380" w:rsidR="0061020C" w:rsidRDefault="0061020C" w:rsidP="0061020C">
                            <w:pPr>
                              <w:pStyle w:val="Heading2"/>
                            </w:pPr>
                            <w:r>
                              <w:t>Dataset accuracy:</w:t>
                            </w:r>
                          </w:p>
                          <w:p w14:paraId="586B1A06" w14:textId="2253C740" w:rsidR="0061020C" w:rsidRPr="0061020C" w:rsidRDefault="0061020C" w:rsidP="0061020C">
                            <w:r>
                              <w:t>Calculating dataset with machine learning code using sklearen, pandas, NumPy.</w:t>
                            </w:r>
                            <w:r w:rsidRPr="0061020C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88980D" wp14:editId="5489DEA1">
                                  <wp:extent cx="5180929" cy="2752090"/>
                                  <wp:effectExtent l="0" t="0" r="127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7880" r="8225" b="2306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44816" cy="2786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3D0D33" w14:textId="6688F390" w:rsidR="0061020C" w:rsidRDefault="00172DDF" w:rsidP="00C13B2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Dataset accuracy result = 81%</w:t>
                            </w:r>
                          </w:p>
                          <w:p w14:paraId="2FC89810" w14:textId="3C240335" w:rsidR="00C13B2F" w:rsidRDefault="00C13B2F" w:rsidP="00C13B2F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25" w:type="dxa"/>
          </w:tcPr>
          <w:p w14:paraId="7034BABA" w14:textId="77777777" w:rsidR="00C13B2F" w:rsidRDefault="00C13B2F" w:rsidP="001C62C8">
            <w:pPr>
              <w:rPr>
                <w:sz w:val="24"/>
              </w:rPr>
            </w:pPr>
          </w:p>
        </w:tc>
        <w:tc>
          <w:tcPr>
            <w:tcW w:w="270" w:type="dxa"/>
            <w:shd w:val="clear" w:color="auto" w:fill="3F1D5A" w:themeFill="accent1"/>
          </w:tcPr>
          <w:p w14:paraId="31EC77EB" w14:textId="2F5206B8" w:rsidR="00C13B2F" w:rsidRDefault="00C13B2F" w:rsidP="00C13B2F">
            <w:pPr>
              <w:rPr>
                <w:sz w:val="24"/>
              </w:rPr>
            </w:pPr>
          </w:p>
        </w:tc>
      </w:tr>
    </w:tbl>
    <w:p w14:paraId="2BC3DA3E" w14:textId="77777777" w:rsidR="00C13B2F" w:rsidRPr="004F53E9" w:rsidRDefault="00C13B2F" w:rsidP="001C62C8">
      <w:pPr>
        <w:rPr>
          <w:sz w:val="24"/>
        </w:rPr>
      </w:pPr>
    </w:p>
    <w:sectPr w:rsidR="00C13B2F" w:rsidRPr="004F53E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CA0EC" w14:textId="77777777" w:rsidR="00E7760D" w:rsidRDefault="00E7760D">
      <w:pPr>
        <w:spacing w:after="0"/>
      </w:pPr>
      <w:r>
        <w:separator/>
      </w:r>
    </w:p>
  </w:endnote>
  <w:endnote w:type="continuationSeparator" w:id="0">
    <w:p w14:paraId="48AD0313" w14:textId="77777777" w:rsidR="00E7760D" w:rsidRDefault="00E776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C0F46" w14:textId="77777777" w:rsidR="00172D10" w:rsidRDefault="00172D10">
    <w:pPr>
      <w:jc w:val="right"/>
    </w:pPr>
  </w:p>
  <w:p w14:paraId="1AC2B823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272063" w:themeColor="accent3"/>
      </w:rPr>
      <w:sym w:font="Wingdings 2" w:char="F097"/>
    </w:r>
  </w:p>
  <w:p w14:paraId="3B1EEA09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BC45E0" w14:textId="77777777" w:rsidR="005D120C" w:rsidRPr="005D120C" w:rsidRDefault="005D120C">
        <w:pPr>
          <w:pStyle w:val="Footer"/>
          <w:jc w:val="center"/>
          <w:rPr>
            <w:color w:val="3F1D5A" w:themeColor="accent1"/>
          </w:rPr>
        </w:pPr>
        <w:r w:rsidRPr="005D120C">
          <w:rPr>
            <w:color w:val="3F1D5A" w:themeColor="accent1"/>
          </w:rPr>
          <w:fldChar w:fldCharType="begin"/>
        </w:r>
        <w:r w:rsidRPr="005D120C">
          <w:rPr>
            <w:color w:val="3F1D5A" w:themeColor="accent1"/>
          </w:rPr>
          <w:instrText xml:space="preserve"> PAGE   \* MERGEFORMAT </w:instrText>
        </w:r>
        <w:r w:rsidRPr="005D120C">
          <w:rPr>
            <w:color w:val="3F1D5A" w:themeColor="accent1"/>
          </w:rPr>
          <w:fldChar w:fldCharType="separate"/>
        </w:r>
        <w:r w:rsidR="00DB0EF4">
          <w:rPr>
            <w:noProof/>
            <w:color w:val="3F1D5A" w:themeColor="accent1"/>
          </w:rPr>
          <w:t>1</w:t>
        </w:r>
        <w:r w:rsidRPr="005D120C">
          <w:rPr>
            <w:noProof/>
            <w:color w:val="3F1D5A" w:themeColor="accent1"/>
          </w:rPr>
          <w:fldChar w:fldCharType="end"/>
        </w:r>
      </w:p>
    </w:sdtContent>
  </w:sdt>
  <w:p w14:paraId="77D19CBB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1F6BF" w14:textId="77777777" w:rsidR="00094803" w:rsidRDefault="0009480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6649F0" wp14:editId="612F36EE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EED946" id="Group 17" o:spid="_x0000_s1026" alt="Multi-colored hexagons" style="position:absolute;margin-left:-70.5pt;margin-top:-165.9pt;width:321.8pt;height:267.1pt;z-index:251660288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6B5B31E2" wp14:editId="24959ABF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c 31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9B85B" w14:textId="77777777" w:rsidR="00E7760D" w:rsidRDefault="00E7760D">
      <w:pPr>
        <w:spacing w:after="0"/>
      </w:pPr>
      <w:r>
        <w:separator/>
      </w:r>
    </w:p>
  </w:footnote>
  <w:footnote w:type="continuationSeparator" w:id="0">
    <w:p w14:paraId="2B7F16AF" w14:textId="77777777" w:rsidR="00E7760D" w:rsidRDefault="00E7760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Document title:"/>
      <w:tag w:val="Document title:"/>
      <w:id w:val="-1396499233"/>
      <w:placeholder>
        <w:docPart w:val="66A50E92373144CEBC81CB563BF4D63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16122019" w14:textId="3AE17B2F" w:rsidR="00172D10" w:rsidRDefault="0061020C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Startup prediction system report</w:t>
        </w:r>
      </w:p>
    </w:sdtContent>
  </w:sdt>
  <w:p w14:paraId="50660991" w14:textId="77777777" w:rsidR="00172D10" w:rsidRPr="005D120C" w:rsidRDefault="00E7760D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Ellipsis:"/>
        <w:tag w:val="Ellipsis:"/>
        <w:id w:val="-2048830323"/>
        <w:placeholder/>
        <w:temporary/>
        <w:showingPlcHdr/>
        <w15:appearance w15:val="hidden"/>
      </w:sdtPr>
      <w:sdtEndPr/>
      <w:sdtContent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C339B" w14:textId="77777777" w:rsidR="00094803" w:rsidRDefault="0009480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E877F8A" wp14:editId="2F34DF46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91F72C" id="Group 2" o:spid="_x0000_s1026" alt="Multi-colored hexagon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B6"/>
    <w:rsid w:val="00094803"/>
    <w:rsid w:val="00144C8E"/>
    <w:rsid w:val="00172D10"/>
    <w:rsid w:val="00172DDF"/>
    <w:rsid w:val="001769F2"/>
    <w:rsid w:val="00194F61"/>
    <w:rsid w:val="001A2155"/>
    <w:rsid w:val="001B0F06"/>
    <w:rsid w:val="001C0CB6"/>
    <w:rsid w:val="001C62C8"/>
    <w:rsid w:val="001D74FA"/>
    <w:rsid w:val="00202812"/>
    <w:rsid w:val="00260E5B"/>
    <w:rsid w:val="00270A19"/>
    <w:rsid w:val="002A2E02"/>
    <w:rsid w:val="002D243B"/>
    <w:rsid w:val="002E20F4"/>
    <w:rsid w:val="00302691"/>
    <w:rsid w:val="00364944"/>
    <w:rsid w:val="00374C02"/>
    <w:rsid w:val="0038009F"/>
    <w:rsid w:val="00426F60"/>
    <w:rsid w:val="004905AD"/>
    <w:rsid w:val="004F53E9"/>
    <w:rsid w:val="00561054"/>
    <w:rsid w:val="005747FE"/>
    <w:rsid w:val="005D120C"/>
    <w:rsid w:val="006045D9"/>
    <w:rsid w:val="0061020C"/>
    <w:rsid w:val="00655767"/>
    <w:rsid w:val="00694109"/>
    <w:rsid w:val="00732598"/>
    <w:rsid w:val="0075116F"/>
    <w:rsid w:val="00805C11"/>
    <w:rsid w:val="00814823"/>
    <w:rsid w:val="00883B68"/>
    <w:rsid w:val="008A25CD"/>
    <w:rsid w:val="008D5B92"/>
    <w:rsid w:val="008F5585"/>
    <w:rsid w:val="00901939"/>
    <w:rsid w:val="0096164A"/>
    <w:rsid w:val="009823B0"/>
    <w:rsid w:val="00A272E4"/>
    <w:rsid w:val="00B76B9C"/>
    <w:rsid w:val="00B903A7"/>
    <w:rsid w:val="00BE2F1B"/>
    <w:rsid w:val="00C13B2F"/>
    <w:rsid w:val="00CD24A6"/>
    <w:rsid w:val="00CD4008"/>
    <w:rsid w:val="00D26E42"/>
    <w:rsid w:val="00DB0EF4"/>
    <w:rsid w:val="00DB5A25"/>
    <w:rsid w:val="00DC2EB5"/>
    <w:rsid w:val="00E02964"/>
    <w:rsid w:val="00E35489"/>
    <w:rsid w:val="00E7760D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F6963"/>
  <w15:docId w15:val="{C1CF1CF1-5533-484E-88E1-90BF01AA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3F1D5A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B0F06"/>
    <w:rPr>
      <w:color w:val="217084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3" Type="http://schemas.openxmlformats.org/officeDocument/2006/relationships/image" Target="media/image8.png"/><Relationship Id="rId7" Type="http://schemas.openxmlformats.org/officeDocument/2006/relationships/image" Target="media/image11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6" Type="http://schemas.openxmlformats.org/officeDocument/2006/relationships/image" Target="media/image7.svg"/><Relationship Id="rId11" Type="http://schemas.openxmlformats.org/officeDocument/2006/relationships/image" Target="media/image3.svg"/><Relationship Id="rId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image" Target="media/image9.svg"/><Relationship Id="rId9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svg"/><Relationship Id="rId9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ssef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A50E92373144CEBC81CB563BF4D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A1B47-3EEC-4F22-AFE6-60745E17F845}"/>
      </w:docPartPr>
      <w:docPartBody>
        <w:p w:rsidR="00000000" w:rsidRDefault="00EB5FDB">
          <w:pPr>
            <w:pStyle w:val="66A50E92373144CEBC81CB563BF4D632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DB"/>
    <w:rsid w:val="00EB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A50E92373144CEBC81CB563BF4D632">
    <w:name w:val="66A50E92373144CEBC81CB563BF4D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</Template>
  <TotalTime>21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Startup prediction system report</dc:title>
  <dc:creator>yussef</dc:creator>
  <cp:lastModifiedBy>yussef raouf</cp:lastModifiedBy>
  <cp:revision>2</cp:revision>
  <cp:lastPrinted>2009-08-05T20:41:00Z</cp:lastPrinted>
  <dcterms:created xsi:type="dcterms:W3CDTF">2021-03-27T20:18:00Z</dcterms:created>
  <dcterms:modified xsi:type="dcterms:W3CDTF">2021-03-27T20:39:00Z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